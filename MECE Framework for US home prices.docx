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14:paraId="6F4EF52D" w14:textId="77777777" w:rsidTr="00216DB3">
        <w:trPr>
          <w:trHeight w:val="1605"/>
        </w:trPr>
        <w:tc>
          <w:tcPr>
            <w:tcW w:w="10790" w:type="dxa"/>
            <w:gridSpan w:val="2"/>
            <w:vAlign w:val="center"/>
          </w:tcPr>
          <w:p w14:paraId="71554542" w14:textId="166B8028" w:rsidR="001D78B9" w:rsidRPr="00D154CF" w:rsidRDefault="008C4960" w:rsidP="00216DB3">
            <w:pPr>
              <w:pStyle w:val="Heading1"/>
              <w:rPr>
                <w:color w:val="002060"/>
                <w:sz w:val="56"/>
                <w:szCs w:val="56"/>
              </w:rPr>
            </w:pPr>
            <w:r w:rsidRPr="00D154CF">
              <w:rPr>
                <w:color w:val="002060"/>
                <w:sz w:val="56"/>
                <w:szCs w:val="56"/>
              </w:rPr>
              <w:t>MECE Framework</w:t>
            </w:r>
            <w:r w:rsidR="00D154CF" w:rsidRPr="00D154CF">
              <w:rPr>
                <w:color w:val="002060"/>
                <w:sz w:val="56"/>
                <w:szCs w:val="56"/>
              </w:rPr>
              <w:t xml:space="preserve"> on Home Prices</w:t>
            </w:r>
          </w:p>
        </w:tc>
      </w:tr>
      <w:tr w:rsidR="00637B83" w14:paraId="592AE3EF" w14:textId="77777777" w:rsidTr="00216DB3">
        <w:trPr>
          <w:trHeight w:val="11259"/>
        </w:trPr>
        <w:tc>
          <w:tcPr>
            <w:tcW w:w="10790" w:type="dxa"/>
            <w:gridSpan w:val="2"/>
            <w:vAlign w:val="center"/>
          </w:tcPr>
          <w:p w14:paraId="4320B775" w14:textId="77777777" w:rsidR="00637B83" w:rsidRDefault="00637B83" w:rsidP="00216DB3">
            <w:pPr>
              <w:jc w:val="center"/>
            </w:pPr>
            <w:r w:rsidRPr="00875863">
              <w:rPr>
                <w:noProof/>
                <w:lang w:eastAsia="en-AU"/>
              </w:rPr>
              <mc:AlternateContent>
                <mc:Choice Requires="wps">
                  <w:drawing>
                    <wp:inline distT="0" distB="0" distL="0" distR="0" wp14:anchorId="7E4C8D31" wp14:editId="59D1811E">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4983733A" id="Shap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BskgqXWAcAAAk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118E7F3E" w14:textId="77777777" w:rsidTr="00216DB3">
        <w:trPr>
          <w:trHeight w:val="1004"/>
        </w:trPr>
        <w:tc>
          <w:tcPr>
            <w:tcW w:w="5395" w:type="dxa"/>
            <w:vAlign w:val="center"/>
          </w:tcPr>
          <w:p w14:paraId="6DCB3BB4" w14:textId="77777777" w:rsidR="008C4960" w:rsidRDefault="008C4960" w:rsidP="008C4960">
            <w:pPr>
              <w:pStyle w:val="Heading2"/>
            </w:pPr>
          </w:p>
          <w:p w14:paraId="42C2B559" w14:textId="28BE4FF1" w:rsidR="00A81248" w:rsidRDefault="00370DA4" w:rsidP="008C4960">
            <w:pPr>
              <w:pStyle w:val="Heading2"/>
            </w:pPr>
            <w:sdt>
              <w:sdtPr>
                <w:id w:val="427853300"/>
                <w:placeholder>
                  <w:docPart w:val="DE648BABD8C84721BB8DD78F32C1978E"/>
                </w:placeholder>
                <w:temporary/>
                <w:showingPlcHdr/>
                <w15:appearance w15:val="hidden"/>
              </w:sdtPr>
              <w:sdtEndPr/>
              <w:sdtContent>
                <w:r w:rsidR="005F4A20">
                  <w:t>DATE</w:t>
                </w:r>
              </w:sdtContent>
            </w:sdt>
            <w:r w:rsidR="008C4960">
              <w:t>: 20 JULY 2022</w:t>
            </w:r>
          </w:p>
        </w:tc>
        <w:tc>
          <w:tcPr>
            <w:tcW w:w="5395" w:type="dxa"/>
            <w:vAlign w:val="center"/>
          </w:tcPr>
          <w:p w14:paraId="585DC7A4" w14:textId="77777777" w:rsidR="008C4960" w:rsidRDefault="008C4960" w:rsidP="00216DB3">
            <w:pPr>
              <w:pStyle w:val="Heading2"/>
            </w:pPr>
            <w:r>
              <w:t xml:space="preserve">      </w:t>
            </w:r>
          </w:p>
          <w:p w14:paraId="09AB7404" w14:textId="4535EBE1" w:rsidR="00A81248" w:rsidRDefault="008C4960" w:rsidP="00216DB3">
            <w:pPr>
              <w:pStyle w:val="Heading2"/>
            </w:pPr>
            <w:r>
              <w:t xml:space="preserve"> </w:t>
            </w:r>
            <w:r w:rsidR="00B87406">
              <w:t xml:space="preserve"> </w:t>
            </w:r>
            <w:r>
              <w:t xml:space="preserve">REPORT BY: </w:t>
            </w:r>
            <w:r w:rsidRPr="00B87406">
              <w:rPr>
                <w:b/>
                <w:bCs/>
              </w:rPr>
              <w:t>SWETA RAI</w:t>
            </w:r>
          </w:p>
        </w:tc>
      </w:tr>
    </w:tbl>
    <w:p w14:paraId="22B4336F" w14:textId="77777777" w:rsidR="000C4ED1" w:rsidRDefault="000C4ED1" w:rsidP="005A2DF7"/>
    <w:p w14:paraId="7625EEDB" w14:textId="77777777" w:rsidR="000F0731" w:rsidRDefault="00036DC3" w:rsidP="005A2DF7">
      <w:r>
        <w:rPr>
          <w:noProof/>
        </w:rPr>
        <w:lastRenderedPageBreak/>
        <mc:AlternateContent>
          <mc:Choice Requires="wpg">
            <w:drawing>
              <wp:anchor distT="0" distB="0" distL="114300" distR="114300" simplePos="0" relativeHeight="251669504" behindDoc="1" locked="0" layoutInCell="1" allowOverlap="1" wp14:anchorId="55534087" wp14:editId="50F33296">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6CAAF42A" id="Group 6" o:spid="_x0000_s1026"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14:paraId="58773785" w14:textId="77777777" w:rsidTr="00036DC3">
        <w:trPr>
          <w:trHeight w:val="396"/>
        </w:trPr>
        <w:tc>
          <w:tcPr>
            <w:tcW w:w="426" w:type="dxa"/>
          </w:tcPr>
          <w:p w14:paraId="284936FB" w14:textId="77777777" w:rsidR="00A81248" w:rsidRDefault="00A81248" w:rsidP="00216DB3">
            <w:pPr>
              <w:pStyle w:val="Text"/>
            </w:pPr>
          </w:p>
        </w:tc>
        <w:tc>
          <w:tcPr>
            <w:tcW w:w="4961" w:type="dxa"/>
          </w:tcPr>
          <w:p w14:paraId="1BCEF28F" w14:textId="77777777" w:rsidR="00A81248" w:rsidRDefault="00A81248" w:rsidP="00216DB3">
            <w:pPr>
              <w:pStyle w:val="Text"/>
            </w:pPr>
          </w:p>
        </w:tc>
        <w:tc>
          <w:tcPr>
            <w:tcW w:w="4961" w:type="dxa"/>
          </w:tcPr>
          <w:p w14:paraId="6D3C1457" w14:textId="77777777" w:rsidR="00A81248" w:rsidRDefault="00A81248" w:rsidP="00216DB3">
            <w:pPr>
              <w:pStyle w:val="Text"/>
            </w:pPr>
          </w:p>
        </w:tc>
        <w:tc>
          <w:tcPr>
            <w:tcW w:w="425" w:type="dxa"/>
          </w:tcPr>
          <w:p w14:paraId="34E536E1" w14:textId="77777777" w:rsidR="00A81248" w:rsidRDefault="00A81248" w:rsidP="00216DB3">
            <w:pPr>
              <w:pStyle w:val="Text"/>
            </w:pPr>
          </w:p>
        </w:tc>
      </w:tr>
      <w:tr w:rsidR="001205A1" w14:paraId="7675F9FA" w14:textId="77777777" w:rsidTr="00216DB3">
        <w:trPr>
          <w:trHeight w:val="5274"/>
        </w:trPr>
        <w:tc>
          <w:tcPr>
            <w:tcW w:w="426" w:type="dxa"/>
          </w:tcPr>
          <w:p w14:paraId="7099C4BA"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561D047C" w14:textId="69A4369E" w:rsidR="001205A1" w:rsidRDefault="008C4960" w:rsidP="005A2DF7">
            <w:pPr>
              <w:pStyle w:val="Heading3"/>
            </w:pPr>
            <w:r w:rsidRPr="00B87406">
              <w:rPr>
                <w:color w:val="002060"/>
              </w:rPr>
              <w:t>PROBLEM STATEMENT</w:t>
            </w:r>
          </w:p>
          <w:p w14:paraId="3241FF0F" w14:textId="77777777" w:rsidR="001205A1" w:rsidRDefault="001205A1" w:rsidP="005F4A20"/>
          <w:p w14:paraId="28493E93" w14:textId="77777777" w:rsidR="001205A1" w:rsidRDefault="008C4960" w:rsidP="008C4960">
            <w:pPr>
              <w:pStyle w:val="Heading4"/>
            </w:pPr>
            <w:r>
              <w:t>We need to analyze all the factors that could influence residential home prices across the United States over the next decade. How these factors are going to create those effects and a MECE framework output to depict the same.</w:t>
            </w:r>
          </w:p>
          <w:p w14:paraId="7537DABD" w14:textId="77777777" w:rsidR="008C4960" w:rsidRDefault="008C4960" w:rsidP="008C4960"/>
          <w:p w14:paraId="47E6CE46" w14:textId="603D437D" w:rsidR="008C4960" w:rsidRPr="008C4960" w:rsidRDefault="008C4960" w:rsidP="006C3F08">
            <w:pPr>
              <w:pStyle w:val="Heading4"/>
            </w:pPr>
            <w:r>
              <w:t>Housing price problem is an important economic and social issue of</w:t>
            </w:r>
            <w:r w:rsidR="006C3F08">
              <w:t xml:space="preserve"> </w:t>
            </w:r>
            <w:r>
              <w:t>wide</w:t>
            </w:r>
            <w:r w:rsidR="006C3F08">
              <w:t xml:space="preserve"> </w:t>
            </w:r>
            <w:r>
              <w:t>spread concern,</w:t>
            </w:r>
            <w:r>
              <w:t xml:space="preserve"> </w:t>
            </w:r>
            <w:r>
              <w:t xml:space="preserve">which affects the life quality of urban </w:t>
            </w:r>
            <w:r w:rsidR="006C3F08">
              <w:t xml:space="preserve">as well as rural </w:t>
            </w:r>
            <w:r>
              <w:t>residents and also affects the continued steady growth of national</w:t>
            </w:r>
            <w:r>
              <w:t xml:space="preserve"> </w:t>
            </w:r>
            <w:r>
              <w:t xml:space="preserve">economy. Based on method of multiple linear regression analysis, this </w:t>
            </w:r>
            <w:r w:rsidR="006C3F08">
              <w:t xml:space="preserve">report shows the </w:t>
            </w:r>
            <w:r>
              <w:t>relationship</w:t>
            </w:r>
            <w:r w:rsidR="006C3F08">
              <w:t xml:space="preserve"> </w:t>
            </w:r>
            <w:r>
              <w:t>between housing prices and the influencing factors in the aspects of demand and supply, and identifies</w:t>
            </w:r>
            <w:r w:rsidR="006C3F08">
              <w:t xml:space="preserve"> </w:t>
            </w:r>
            <w:r>
              <w:t>the main factors of influencing the housing prices</w:t>
            </w:r>
            <w:r w:rsidR="006C3F08">
              <w:t xml:space="preserve"> in US</w:t>
            </w:r>
            <w:r>
              <w:t xml:space="preserve">. It tries to provide the valuable reference for </w:t>
            </w:r>
            <w:r w:rsidR="006C3F08">
              <w:t xml:space="preserve">any organization </w:t>
            </w:r>
            <w:r>
              <w:t>to regulate the housing market effectively</w:t>
            </w:r>
            <w:r w:rsidR="006C3F08">
              <w:t>.</w:t>
            </w:r>
          </w:p>
        </w:tc>
        <w:tc>
          <w:tcPr>
            <w:tcW w:w="425" w:type="dxa"/>
          </w:tcPr>
          <w:p w14:paraId="7C8431C3" w14:textId="77777777" w:rsidR="001205A1" w:rsidRDefault="001205A1" w:rsidP="005A2DF7"/>
        </w:tc>
      </w:tr>
      <w:tr w:rsidR="00637B83" w14:paraId="6BB54290" w14:textId="77777777" w:rsidTr="00216DB3">
        <w:trPr>
          <w:trHeight w:val="383"/>
        </w:trPr>
        <w:tc>
          <w:tcPr>
            <w:tcW w:w="426" w:type="dxa"/>
          </w:tcPr>
          <w:p w14:paraId="2703DAA4"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7ED1FB42" w14:textId="77777777" w:rsidR="00637B83" w:rsidRPr="00B87406" w:rsidRDefault="006C3F08" w:rsidP="000F0731">
            <w:pPr>
              <w:pStyle w:val="Heading5"/>
              <w:rPr>
                <w:color w:val="002060"/>
              </w:rPr>
            </w:pPr>
            <w:r w:rsidRPr="00B87406">
              <w:rPr>
                <w:color w:val="002060"/>
              </w:rPr>
              <w:t>Introduction</w:t>
            </w:r>
          </w:p>
          <w:p w14:paraId="59E791EE" w14:textId="0A5BCCF1" w:rsidR="006C3F08" w:rsidRPr="006C3F08" w:rsidRDefault="006C3F08" w:rsidP="006C3F08"/>
        </w:tc>
        <w:tc>
          <w:tcPr>
            <w:tcW w:w="425" w:type="dxa"/>
          </w:tcPr>
          <w:p w14:paraId="23D634D3" w14:textId="77777777" w:rsidR="00637B83" w:rsidRDefault="00637B83" w:rsidP="005A2DF7"/>
        </w:tc>
      </w:tr>
      <w:tr w:rsidR="001205A1" w14:paraId="636EF1B5" w14:textId="77777777" w:rsidTr="00036DC3">
        <w:trPr>
          <w:trHeight w:val="6948"/>
        </w:trPr>
        <w:tc>
          <w:tcPr>
            <w:tcW w:w="426" w:type="dxa"/>
          </w:tcPr>
          <w:p w14:paraId="23C78C32" w14:textId="77777777" w:rsidR="00A81248" w:rsidRDefault="00A81248" w:rsidP="005A2DF7"/>
        </w:tc>
        <w:tc>
          <w:tcPr>
            <w:tcW w:w="4961" w:type="dxa"/>
            <w:shd w:val="clear" w:color="auto" w:fill="FFFFFF" w:themeFill="background1"/>
          </w:tcPr>
          <w:p w14:paraId="11901093" w14:textId="30B9CF11" w:rsidR="001205A1" w:rsidRDefault="00B87406" w:rsidP="00B87406">
            <w:pPr>
              <w:pStyle w:val="Text"/>
            </w:pPr>
            <w:r>
              <w:t xml:space="preserve">It looks like even post pandemic </w:t>
            </w:r>
            <w:r w:rsidR="006A7AF3">
              <w:t>t</w:t>
            </w:r>
            <w:r w:rsidR="006A7AF3" w:rsidRPr="006A7AF3">
              <w:t xml:space="preserve">he great housing boom in the U.S. </w:t>
            </w:r>
            <w:r w:rsidR="006A7AF3">
              <w:t xml:space="preserve">is </w:t>
            </w:r>
            <w:r w:rsidR="006A7AF3" w:rsidRPr="006A7AF3">
              <w:t>continu</w:t>
            </w:r>
            <w:r w:rsidR="006A7AF3">
              <w:t>ing</w:t>
            </w:r>
            <w:r w:rsidR="006A7AF3" w:rsidRPr="006A7AF3">
              <w:t xml:space="preserve"> </w:t>
            </w:r>
            <w:r w:rsidR="006A7AF3">
              <w:t>without any reduction in intensity</w:t>
            </w:r>
            <w:r w:rsidR="006A7AF3" w:rsidRPr="006A7AF3">
              <w:t xml:space="preserve"> after eight years of strong house price growth. It has been </w:t>
            </w:r>
            <w:r w:rsidR="006A7AF3">
              <w:t>kept afloat</w:t>
            </w:r>
            <w:r w:rsidR="006A7AF3" w:rsidRPr="006A7AF3">
              <w:t xml:space="preserve"> by continued low interest rates and by the government's massive stimulus packages to cushion the impact of the pandemic. A limited supply of properties in the market has added to upward house price pressure.</w:t>
            </w:r>
          </w:p>
          <w:p w14:paraId="3A578598" w14:textId="4AACEB17" w:rsidR="006A7AF3" w:rsidRDefault="006A7AF3" w:rsidP="00B87406">
            <w:pPr>
              <w:pStyle w:val="Text"/>
            </w:pPr>
          </w:p>
          <w:p w14:paraId="66C3A725" w14:textId="3FBD115F" w:rsidR="006A7AF3" w:rsidRDefault="006A7AF3" w:rsidP="00B87406">
            <w:pPr>
              <w:pStyle w:val="Text"/>
            </w:pPr>
            <w:r w:rsidRPr="006A7AF3">
              <w:t>The S&amp;P CoreLogic Case-Shiller Home Price Indices</w:t>
            </w:r>
            <w:r>
              <w:t xml:space="preserve"> </w:t>
            </w:r>
            <w:r w:rsidRPr="006A7AF3">
              <w:t>seasonally-adjusted national home price index rose by an amazing 19.7% during the year to July 2021 (13.61% inflation-adjusted), a sharp acceleration from the previous year's 4.85% growth and the biggest y</w:t>
            </w:r>
            <w:r>
              <w:t>ear</w:t>
            </w:r>
            <w:r w:rsidRPr="006A7AF3">
              <w:t>-o</w:t>
            </w:r>
            <w:r>
              <w:t>n</w:t>
            </w:r>
            <w:r w:rsidRPr="006A7AF3">
              <w:t>-y</w:t>
            </w:r>
            <w:r>
              <w:t>ear</w:t>
            </w:r>
            <w:r w:rsidRPr="006A7AF3">
              <w:t xml:space="preserve"> </w:t>
            </w:r>
            <w:r w:rsidRPr="006A7AF3">
              <w:t>increase</w:t>
            </w:r>
            <w:r>
              <w:t xml:space="preserve"> </w:t>
            </w:r>
            <w:r w:rsidRPr="006A7AF3">
              <w:t>ever recorded.</w:t>
            </w:r>
          </w:p>
          <w:p w14:paraId="349108B2" w14:textId="77777777" w:rsidR="006A7AF3" w:rsidRDefault="006A7AF3" w:rsidP="00B87406">
            <w:pPr>
              <w:pStyle w:val="Text"/>
            </w:pPr>
          </w:p>
          <w:p w14:paraId="30F86DE5" w14:textId="5ED88C73" w:rsidR="006A7AF3" w:rsidRPr="001205A1" w:rsidRDefault="006A7AF3" w:rsidP="00B87406">
            <w:pPr>
              <w:pStyle w:val="Text"/>
            </w:pPr>
          </w:p>
        </w:tc>
        <w:tc>
          <w:tcPr>
            <w:tcW w:w="4961" w:type="dxa"/>
            <w:shd w:val="clear" w:color="auto" w:fill="FFFFFF" w:themeFill="background1"/>
          </w:tcPr>
          <w:p w14:paraId="75ADF572" w14:textId="720142B2" w:rsidR="00A81248" w:rsidRDefault="006A7AF3" w:rsidP="000F0731">
            <w:pPr>
              <w:pStyle w:val="Text"/>
            </w:pPr>
            <w:r w:rsidRPr="006A7AF3">
              <w:t>This is supported by figures released by the Federal Housing Finance Agency, which showed that its seasonally-adjusted purchase-only U.S. house price index rose by 19.17% y</w:t>
            </w:r>
            <w:r w:rsidR="00E4219F">
              <w:t>ear</w:t>
            </w:r>
            <w:r w:rsidRPr="006A7AF3">
              <w:t>-o</w:t>
            </w:r>
            <w:r w:rsidR="00E4219F">
              <w:t>n</w:t>
            </w:r>
            <w:r w:rsidRPr="006A7AF3">
              <w:t>-y</w:t>
            </w:r>
            <w:r w:rsidR="00E4219F">
              <w:t>ear</w:t>
            </w:r>
            <w:r w:rsidRPr="006A7AF3">
              <w:t xml:space="preserve"> in July 2021 (13.11% inflation-adjusted), sharply up from the prior year's 6.92% growth and also the highest annual growth on record</w:t>
            </w:r>
            <w:r w:rsidR="00E4219F">
              <w:t xml:space="preserve"> till date</w:t>
            </w:r>
            <w:r w:rsidRPr="006A7AF3">
              <w:t>.</w:t>
            </w:r>
          </w:p>
          <w:p w14:paraId="0AE89A40" w14:textId="77777777" w:rsidR="006A7AF3" w:rsidRDefault="006A7AF3" w:rsidP="000F0731">
            <w:pPr>
              <w:pStyle w:val="Text"/>
            </w:pPr>
          </w:p>
          <w:p w14:paraId="212BEE5A" w14:textId="6B489E1D" w:rsidR="006A7AF3" w:rsidRPr="00637B83" w:rsidRDefault="006A7AF3" w:rsidP="000F0731">
            <w:pPr>
              <w:pStyle w:val="Text"/>
            </w:pPr>
            <w:r w:rsidRPr="006A7AF3">
              <w:t>Prices for homes have skyrocketed since the onset of the pandemic, data have them up anywhere between 32 percent and 39 percent higher. The current median sale price of houses sold in the US in the first quarter of 2022 was $428,700 according to the St Louis Federal Reserve. Most economists though agree that the pace of rising prices can’t continue and will at worst level off or rise more slowly.</w:t>
            </w:r>
          </w:p>
        </w:tc>
        <w:tc>
          <w:tcPr>
            <w:tcW w:w="425" w:type="dxa"/>
          </w:tcPr>
          <w:p w14:paraId="2D63A99F" w14:textId="77777777" w:rsidR="00A81248" w:rsidRDefault="00A81248" w:rsidP="005A2DF7"/>
        </w:tc>
      </w:tr>
    </w:tbl>
    <w:p w14:paraId="323B8864" w14:textId="5E15F0B1" w:rsidR="00E61F1F" w:rsidRDefault="00E61F1F"/>
    <w:tbl>
      <w:tblPr>
        <w:tblW w:w="10773" w:type="dxa"/>
        <w:tblLayout w:type="fixed"/>
        <w:tblLook w:val="0600" w:firstRow="0" w:lastRow="0" w:firstColumn="0" w:lastColumn="0" w:noHBand="1" w:noVBand="1"/>
      </w:tblPr>
      <w:tblGrid>
        <w:gridCol w:w="426"/>
        <w:gridCol w:w="4961"/>
        <w:gridCol w:w="4961"/>
        <w:gridCol w:w="425"/>
      </w:tblGrid>
      <w:tr w:rsidR="0031055C" w14:paraId="7235757A" w14:textId="77777777" w:rsidTr="00216DB3">
        <w:trPr>
          <w:trHeight w:val="410"/>
        </w:trPr>
        <w:tc>
          <w:tcPr>
            <w:tcW w:w="426" w:type="dxa"/>
            <w:shd w:val="clear" w:color="auto" w:fill="FFFFFF" w:themeFill="background1"/>
          </w:tcPr>
          <w:p w14:paraId="30EC43CA" w14:textId="31279D48" w:rsidR="0031055C" w:rsidRDefault="0031055C" w:rsidP="005F4A20"/>
        </w:tc>
        <w:tc>
          <w:tcPr>
            <w:tcW w:w="4961" w:type="dxa"/>
            <w:shd w:val="clear" w:color="auto" w:fill="FFFFFF" w:themeFill="background1"/>
          </w:tcPr>
          <w:p w14:paraId="72F15F97" w14:textId="711B1C2B" w:rsidR="0031055C" w:rsidRDefault="0031055C" w:rsidP="005F4A20"/>
        </w:tc>
        <w:tc>
          <w:tcPr>
            <w:tcW w:w="4961" w:type="dxa"/>
            <w:shd w:val="clear" w:color="auto" w:fill="FFFFFF" w:themeFill="background1"/>
          </w:tcPr>
          <w:p w14:paraId="30ED2170" w14:textId="77777777" w:rsidR="0031055C" w:rsidRDefault="0031055C" w:rsidP="005F4A20"/>
        </w:tc>
        <w:tc>
          <w:tcPr>
            <w:tcW w:w="425" w:type="dxa"/>
            <w:shd w:val="clear" w:color="auto" w:fill="FFFFFF" w:themeFill="background1"/>
          </w:tcPr>
          <w:p w14:paraId="142889A7" w14:textId="77777777" w:rsidR="0031055C" w:rsidRDefault="0031055C" w:rsidP="005F4A20"/>
        </w:tc>
      </w:tr>
      <w:tr w:rsidR="0031055C" w14:paraId="49AF5E6A" w14:textId="77777777" w:rsidTr="00216DB3">
        <w:trPr>
          <w:trHeight w:val="6634"/>
        </w:trPr>
        <w:tc>
          <w:tcPr>
            <w:tcW w:w="426" w:type="dxa"/>
            <w:shd w:val="clear" w:color="auto" w:fill="FFFFFF" w:themeFill="background1"/>
          </w:tcPr>
          <w:p w14:paraId="07E8B0CD" w14:textId="77777777" w:rsidR="0031055C" w:rsidRDefault="0031055C" w:rsidP="005A2DF7"/>
        </w:tc>
        <w:tc>
          <w:tcPr>
            <w:tcW w:w="4961" w:type="dxa"/>
            <w:tcBorders>
              <w:bottom w:val="single" w:sz="18" w:space="0" w:color="FF1571" w:themeColor="accent2"/>
            </w:tcBorders>
            <w:shd w:val="clear" w:color="auto" w:fill="FFFFFF" w:themeFill="background1"/>
          </w:tcPr>
          <w:p w14:paraId="04D3561C" w14:textId="39C0F01A" w:rsidR="002B6593" w:rsidRPr="003254DA" w:rsidRDefault="003254DA" w:rsidP="005A2DF7">
            <w:pPr>
              <w:pStyle w:val="Heading3"/>
              <w:rPr>
                <w:color w:val="002060"/>
              </w:rPr>
            </w:pPr>
            <w:r w:rsidRPr="003254DA">
              <w:rPr>
                <w:color w:val="002060"/>
              </w:rPr>
              <w:t>WHAT IS MECE FRAMEWORK?</w:t>
            </w:r>
          </w:p>
          <w:p w14:paraId="3A9B150A" w14:textId="77777777" w:rsidR="002B6593" w:rsidRDefault="002B6593" w:rsidP="005F4A20"/>
          <w:p w14:paraId="11007A09" w14:textId="14ECAA2A" w:rsidR="003254DA" w:rsidRDefault="003254DA" w:rsidP="005D557C">
            <w:pPr>
              <w:pStyle w:val="Text"/>
            </w:pPr>
            <w:r w:rsidRPr="003254DA">
              <w:t>MECE</w:t>
            </w:r>
            <w:r>
              <w:t xml:space="preserve"> (</w:t>
            </w:r>
            <w:r w:rsidRPr="003254DA">
              <w:t>Mutually Exclusive</w:t>
            </w:r>
            <w:r>
              <w:t xml:space="preserve"> </w:t>
            </w:r>
            <w:r w:rsidRPr="003254DA">
              <w:t>Collectively Exhaustive</w:t>
            </w:r>
            <w:r>
              <w:t>)</w:t>
            </w:r>
            <w:r w:rsidRPr="003254DA">
              <w:t xml:space="preserve"> is a systematic problem-solving framework that helps to solve complex problems. It can help you eliminate confusion and focus on key data that points the way toward success.</w:t>
            </w:r>
          </w:p>
          <w:p w14:paraId="3E4419A5" w14:textId="77777777" w:rsidR="003254DA" w:rsidRDefault="003254DA" w:rsidP="005D557C">
            <w:pPr>
              <w:pStyle w:val="Text"/>
            </w:pPr>
          </w:p>
          <w:p w14:paraId="4818E6EE" w14:textId="79C75A61" w:rsidR="003254DA" w:rsidRPr="001205A1" w:rsidRDefault="003254DA" w:rsidP="005D557C">
            <w:pPr>
              <w:pStyle w:val="Text"/>
            </w:pPr>
            <w:r>
              <w:t>T</w:t>
            </w:r>
            <w:r w:rsidRPr="003254DA">
              <w:t xml:space="preserve">he MECE </w:t>
            </w:r>
            <w:r w:rsidR="008112B5">
              <w:t>framework</w:t>
            </w:r>
            <w:r w:rsidR="003A42FD">
              <w:t xml:space="preserve"> (no gaps and no overlaps)</w:t>
            </w:r>
            <w:r w:rsidRPr="003254DA">
              <w:t xml:space="preserve"> is a valuable tool for </w:t>
            </w:r>
            <w:r w:rsidR="008112B5">
              <w:t>breaking</w:t>
            </w:r>
            <w:r w:rsidRPr="003254DA">
              <w:t xml:space="preserve"> down complicated problems into basic components</w:t>
            </w:r>
            <w:r w:rsidR="008112B5">
              <w:t xml:space="preserve">. This way </w:t>
            </w:r>
            <w:r w:rsidRPr="003254DA">
              <w:t>you can evaluate and</w:t>
            </w:r>
            <w:r w:rsidR="008112B5">
              <w:t xml:space="preserve"> estimate</w:t>
            </w:r>
            <w:r w:rsidRPr="003254DA">
              <w:t xml:space="preserve"> </w:t>
            </w:r>
            <w:r w:rsidR="008112B5">
              <w:t>information to</w:t>
            </w:r>
            <w:r w:rsidRPr="003254DA">
              <w:t xml:space="preserve"> get to the root of the problem. Thinking this way is useful because it helps you avoid duplication and clarifies your options for resolving the problem.</w:t>
            </w:r>
          </w:p>
        </w:tc>
        <w:tc>
          <w:tcPr>
            <w:tcW w:w="4961" w:type="dxa"/>
            <w:tcBorders>
              <w:bottom w:val="single" w:sz="18" w:space="0" w:color="FF1571" w:themeColor="accent2"/>
            </w:tcBorders>
            <w:shd w:val="clear" w:color="auto" w:fill="FFFFFF" w:themeFill="background1"/>
          </w:tcPr>
          <w:p w14:paraId="6E18A887" w14:textId="746BF640" w:rsidR="00D154CF" w:rsidRDefault="00D154CF" w:rsidP="00D154CF">
            <w:pPr>
              <w:pStyle w:val="Text"/>
            </w:pPr>
            <w:r>
              <w:t xml:space="preserve">The MECE Principle suggests that to solve any problem, you need to first understand your options by sorting them into two categories: </w:t>
            </w:r>
          </w:p>
          <w:p w14:paraId="430630F7" w14:textId="77777777" w:rsidR="00D154CF" w:rsidRDefault="00D154CF" w:rsidP="00D154CF">
            <w:pPr>
              <w:pStyle w:val="Text"/>
            </w:pPr>
          </w:p>
          <w:p w14:paraId="5F913930" w14:textId="77777777" w:rsidR="00D154CF" w:rsidRDefault="00D154CF" w:rsidP="00D154CF">
            <w:pPr>
              <w:pStyle w:val="Text"/>
            </w:pPr>
            <w:r>
              <w:t xml:space="preserve">Mutually Exclusive (ME) – includes items that can only fit into one category at a time (in other words, there is no overlap between them). </w:t>
            </w:r>
          </w:p>
          <w:p w14:paraId="614BCEE3" w14:textId="77777777" w:rsidR="00D154CF" w:rsidRDefault="00D154CF" w:rsidP="00D154CF">
            <w:pPr>
              <w:pStyle w:val="Text"/>
            </w:pPr>
          </w:p>
          <w:p w14:paraId="30A4A650" w14:textId="77777777" w:rsidR="0031055C" w:rsidRDefault="00D154CF" w:rsidP="00D154CF">
            <w:pPr>
              <w:pStyle w:val="Text"/>
            </w:pPr>
            <w:r>
              <w:t>Collectively Exhaustive (CE) – means all items can fit into one of the categories (there is an overlap between the two different areas of the framework).</w:t>
            </w:r>
          </w:p>
          <w:p w14:paraId="39F6444F" w14:textId="77777777" w:rsidR="008112B5" w:rsidRDefault="008112B5" w:rsidP="00D154CF">
            <w:pPr>
              <w:pStyle w:val="Text"/>
            </w:pPr>
          </w:p>
          <w:p w14:paraId="5BD45A13" w14:textId="77777777" w:rsidR="008112B5" w:rsidRDefault="008112B5" w:rsidP="00D154CF">
            <w:pPr>
              <w:pStyle w:val="Text"/>
            </w:pPr>
            <w:r w:rsidRPr="008112B5">
              <w:t>There are three main benefits to MECE structures that clients love:</w:t>
            </w:r>
          </w:p>
          <w:p w14:paraId="6DEAFB92" w14:textId="77777777" w:rsidR="008112B5" w:rsidRDefault="008112B5" w:rsidP="008112B5">
            <w:pPr>
              <w:pStyle w:val="Text"/>
              <w:numPr>
                <w:ilvl w:val="0"/>
                <w:numId w:val="1"/>
              </w:numPr>
            </w:pPr>
            <w:r w:rsidRPr="008112B5">
              <w:t>Clean and intuitive.</w:t>
            </w:r>
          </w:p>
          <w:p w14:paraId="26CD8947" w14:textId="77777777" w:rsidR="008112B5" w:rsidRDefault="008112B5" w:rsidP="008112B5">
            <w:pPr>
              <w:pStyle w:val="Text"/>
              <w:numPr>
                <w:ilvl w:val="0"/>
                <w:numId w:val="1"/>
              </w:numPr>
            </w:pPr>
            <w:r w:rsidRPr="008112B5">
              <w:t>No risk to miss something.</w:t>
            </w:r>
          </w:p>
          <w:p w14:paraId="0FD5199E" w14:textId="143B0079" w:rsidR="008112B5" w:rsidRDefault="008112B5" w:rsidP="008112B5">
            <w:pPr>
              <w:pStyle w:val="Text"/>
              <w:numPr>
                <w:ilvl w:val="0"/>
                <w:numId w:val="1"/>
              </w:numPr>
            </w:pPr>
            <w:r w:rsidRPr="008112B5">
              <w:t>No duplication of work.</w:t>
            </w:r>
          </w:p>
        </w:tc>
        <w:tc>
          <w:tcPr>
            <w:tcW w:w="425" w:type="dxa"/>
            <w:shd w:val="clear" w:color="auto" w:fill="FFFFFF" w:themeFill="background1"/>
          </w:tcPr>
          <w:p w14:paraId="7D448BAD" w14:textId="77777777" w:rsidR="0031055C" w:rsidRDefault="0031055C" w:rsidP="005A2DF7"/>
        </w:tc>
      </w:tr>
      <w:tr w:rsidR="0031055C" w14:paraId="6A17F35B" w14:textId="77777777" w:rsidTr="00216DB3">
        <w:trPr>
          <w:trHeight w:val="6192"/>
        </w:trPr>
        <w:tc>
          <w:tcPr>
            <w:tcW w:w="426" w:type="dxa"/>
          </w:tcPr>
          <w:p w14:paraId="67C5D801" w14:textId="77777777" w:rsidR="0031055C" w:rsidRDefault="0031055C" w:rsidP="005A2DF7"/>
        </w:tc>
        <w:tc>
          <w:tcPr>
            <w:tcW w:w="9922" w:type="dxa"/>
            <w:gridSpan w:val="2"/>
            <w:tcBorders>
              <w:top w:val="single" w:sz="18" w:space="0" w:color="FF1571" w:themeColor="accent2"/>
            </w:tcBorders>
            <w:vAlign w:val="center"/>
          </w:tcPr>
          <w:p w14:paraId="2BFC93DA" w14:textId="2AB7299C" w:rsidR="0031055C" w:rsidRPr="0031055C" w:rsidRDefault="00C81786" w:rsidP="00216DB3">
            <w:pPr>
              <w:pStyle w:val="Text"/>
              <w:jc w:val="center"/>
            </w:pPr>
            <w:r w:rsidRPr="00C81786">
              <w:drawing>
                <wp:inline distT="0" distB="0" distL="0" distR="0" wp14:anchorId="4FC3FF84" wp14:editId="2D2E4D7C">
                  <wp:extent cx="6163310" cy="3709035"/>
                  <wp:effectExtent l="0" t="0" r="889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3310" cy="3709035"/>
                          </a:xfrm>
                          <a:prstGeom prst="rect">
                            <a:avLst/>
                          </a:prstGeom>
                        </pic:spPr>
                      </pic:pic>
                    </a:graphicData>
                  </a:graphic>
                </wp:inline>
              </w:drawing>
            </w:r>
          </w:p>
        </w:tc>
        <w:tc>
          <w:tcPr>
            <w:tcW w:w="425" w:type="dxa"/>
            <w:shd w:val="clear" w:color="auto" w:fill="FFFFFF" w:themeFill="background1"/>
          </w:tcPr>
          <w:p w14:paraId="13C0E4D8" w14:textId="77777777" w:rsidR="0031055C" w:rsidRDefault="0031055C" w:rsidP="005A2DF7"/>
        </w:tc>
      </w:tr>
    </w:tbl>
    <w:p w14:paraId="33DFCF70" w14:textId="1C8AD2AB" w:rsidR="00E61F1F" w:rsidRDefault="00E61F1F"/>
    <w:tbl>
      <w:tblPr>
        <w:tblW w:w="11082" w:type="dxa"/>
        <w:tblLook w:val="04A0" w:firstRow="1" w:lastRow="0" w:firstColumn="1" w:lastColumn="0" w:noHBand="0" w:noVBand="1"/>
      </w:tblPr>
      <w:tblGrid>
        <w:gridCol w:w="222"/>
        <w:gridCol w:w="10416"/>
        <w:gridCol w:w="222"/>
        <w:gridCol w:w="222"/>
      </w:tblGrid>
      <w:tr w:rsidR="005A2DF7" w14:paraId="192D3F6F" w14:textId="77777777" w:rsidTr="00BC0FB8">
        <w:trPr>
          <w:trHeight w:val="13464"/>
        </w:trPr>
        <w:tc>
          <w:tcPr>
            <w:tcW w:w="0" w:type="auto"/>
          </w:tcPr>
          <w:p w14:paraId="2C25CC50" w14:textId="77777777" w:rsidR="005A2DF7" w:rsidRDefault="005A2DF7" w:rsidP="005A2DF7">
            <w:pPr>
              <w:pStyle w:val="GraphicAnchor"/>
            </w:pPr>
          </w:p>
        </w:tc>
        <w:tc>
          <w:tcPr>
            <w:tcW w:w="10416" w:type="dxa"/>
          </w:tcPr>
          <w:p w14:paraId="411BDD9F" w14:textId="5845C0D7" w:rsidR="005A2DF7" w:rsidRPr="00DB261A" w:rsidRDefault="003A7FE4" w:rsidP="00E313CC">
            <w:pPr>
              <w:pStyle w:val="Quote"/>
              <w:rPr>
                <w:color w:val="002060"/>
                <w:sz w:val="36"/>
                <w:szCs w:val="36"/>
              </w:rPr>
            </w:pPr>
            <w:r w:rsidRPr="00DB261A">
              <w:rPr>
                <w:color w:val="002060"/>
                <w:sz w:val="36"/>
                <w:szCs w:val="36"/>
              </w:rPr>
              <w:t>Factors affecting the Real Estate Market</w:t>
            </w:r>
            <w:r w:rsidR="00E964ED" w:rsidRPr="00DB261A">
              <w:rPr>
                <w:color w:val="002060"/>
                <w:sz w:val="36"/>
                <w:szCs w:val="36"/>
              </w:rPr>
              <w:t xml:space="preserve"> in the U.S. </w:t>
            </w:r>
            <w:r w:rsidRPr="00DB261A">
              <w:rPr>
                <w:color w:val="002060"/>
                <w:sz w:val="36"/>
                <w:szCs w:val="36"/>
              </w:rPr>
              <w:t>are:</w:t>
            </w:r>
          </w:p>
          <w:p w14:paraId="6511FE51" w14:textId="77777777" w:rsidR="005A2DF7" w:rsidRPr="000F0731" w:rsidRDefault="005A2DF7" w:rsidP="00E313CC"/>
          <w:p w14:paraId="69CE6A15" w14:textId="67932BF9" w:rsidR="00E964ED" w:rsidRPr="00BC0EED" w:rsidRDefault="00E964ED" w:rsidP="00E313CC">
            <w:pPr>
              <w:pStyle w:val="Text"/>
              <w:rPr>
                <w:u w:val="single"/>
              </w:rPr>
            </w:pPr>
            <w:r w:rsidRPr="00BC0EED">
              <w:rPr>
                <w:u w:val="single"/>
              </w:rPr>
              <w:t>1. Demographics (Age, Race, Gender, Income, Migration patterns)</w:t>
            </w:r>
            <w:r w:rsidRPr="00BC0EED">
              <w:rPr>
                <w:u w:val="single"/>
              </w:rPr>
              <w:t>:</w:t>
            </w:r>
          </w:p>
          <w:p w14:paraId="140AE95E" w14:textId="77777777" w:rsidR="00BC0EED" w:rsidRDefault="00BC0EED" w:rsidP="00E313CC">
            <w:pPr>
              <w:pStyle w:val="Text"/>
            </w:pPr>
          </w:p>
          <w:p w14:paraId="75535F4E" w14:textId="67B62684" w:rsidR="00BC0EED" w:rsidRDefault="00BC0EED" w:rsidP="00E313CC">
            <w:pPr>
              <w:pStyle w:val="Text"/>
            </w:pPr>
            <w:r w:rsidRPr="00BC0EED">
              <w:t>Demographics are the data that describes the composition of a population, such as age, race, gender, income, migration patterns, and population growth. These statistics are an often overlooked but significant factor that affects how real estate is priced and what types of properties are in demand. Major shifts in the demographics of a nation can have a large impact on real estate trends for several decades.</w:t>
            </w:r>
          </w:p>
          <w:p w14:paraId="51F08DC3" w14:textId="77777777" w:rsidR="006C2DBA" w:rsidRDefault="006C2DBA" w:rsidP="00E313CC">
            <w:pPr>
              <w:pStyle w:val="Text"/>
            </w:pPr>
          </w:p>
          <w:p w14:paraId="6934EE18" w14:textId="77777777" w:rsidR="00BC0EED" w:rsidRDefault="00BC0EED" w:rsidP="00E313CC">
            <w:pPr>
              <w:pStyle w:val="Text"/>
            </w:pPr>
            <w:r w:rsidRPr="00BC0EED">
              <w:t xml:space="preserve">There are numerous ways this type of demographic shift can affect the real estate market, but for an investor, some key questions to ask might be: </w:t>
            </w:r>
          </w:p>
          <w:p w14:paraId="22327D47" w14:textId="5EC7CC5E" w:rsidR="00BC0EED" w:rsidRDefault="00BC0EED" w:rsidP="00E313CC">
            <w:pPr>
              <w:pStyle w:val="Text"/>
              <w:numPr>
                <w:ilvl w:val="0"/>
                <w:numId w:val="2"/>
              </w:numPr>
            </w:pPr>
            <w:r w:rsidRPr="00BC0EED">
              <w:t xml:space="preserve">How would this affect the demand for second homes in popular vacation areas as more people start to retire? Or </w:t>
            </w:r>
          </w:p>
          <w:p w14:paraId="5A3233E4" w14:textId="77777777" w:rsidR="00BC0EED" w:rsidRDefault="00BC0EED" w:rsidP="00E313CC">
            <w:pPr>
              <w:pStyle w:val="Text"/>
              <w:numPr>
                <w:ilvl w:val="0"/>
                <w:numId w:val="2"/>
              </w:numPr>
            </w:pPr>
            <w:r w:rsidRPr="00BC0EED">
              <w:t>How would this affect the demand for larger homes if incomes are smaller and the children have all moved out?</w:t>
            </w:r>
          </w:p>
          <w:p w14:paraId="61BA3003" w14:textId="137DBFC2" w:rsidR="00BC0EED" w:rsidRDefault="00BC0EED" w:rsidP="00E313CC">
            <w:pPr>
              <w:pStyle w:val="Text"/>
              <w:ind w:left="360"/>
            </w:pPr>
            <w:r w:rsidRPr="00BC0EED">
              <w:t>These and other questions can help investors narrow down the type and location of potentially desirable real estate investments long before the trend has started.</w:t>
            </w:r>
          </w:p>
          <w:p w14:paraId="604F8B58" w14:textId="77777777" w:rsidR="00E964ED" w:rsidRDefault="00E964ED" w:rsidP="00E313CC">
            <w:pPr>
              <w:pStyle w:val="Text"/>
            </w:pPr>
          </w:p>
          <w:p w14:paraId="2EC8A07D" w14:textId="52FD976E" w:rsidR="00E964ED" w:rsidRPr="00BC0EED" w:rsidRDefault="00E964ED" w:rsidP="00E313CC">
            <w:pPr>
              <w:pStyle w:val="Text"/>
              <w:rPr>
                <w:u w:val="single"/>
              </w:rPr>
            </w:pPr>
            <w:r w:rsidRPr="00BC0EED">
              <w:rPr>
                <w:u w:val="single"/>
              </w:rPr>
              <w:t>2. Economy (GDP, Unemployment Rate, Manufacturing Growth, Prices of goods and services [INFLATION])</w:t>
            </w:r>
            <w:r w:rsidRPr="00BC0EED">
              <w:rPr>
                <w:u w:val="single"/>
              </w:rPr>
              <w:t>:</w:t>
            </w:r>
          </w:p>
          <w:p w14:paraId="65A73C7D" w14:textId="5BC865F8" w:rsidR="00BC0EED" w:rsidRDefault="00BC0EED" w:rsidP="00E313CC">
            <w:pPr>
              <w:pStyle w:val="Text"/>
            </w:pPr>
          </w:p>
          <w:p w14:paraId="2242EADE" w14:textId="77777777" w:rsidR="00BC0EED" w:rsidRDefault="00BC0EED" w:rsidP="00E313CC">
            <w:pPr>
              <w:pStyle w:val="Text"/>
            </w:pPr>
            <w:r>
              <w:t>Another key factor that affects the value of real estate is the overall health of the economy. This is generally measured by economic indicators such as the GDP, employment data, manufacturing activity, the prices of goods, etc. Broadly speaking, when the economy is sluggish, so is real estate.</w:t>
            </w:r>
          </w:p>
          <w:p w14:paraId="7C391CAA" w14:textId="77777777" w:rsidR="00BC0EED" w:rsidRDefault="00BC0EED" w:rsidP="00E313CC">
            <w:pPr>
              <w:pStyle w:val="Text"/>
            </w:pPr>
          </w:p>
          <w:p w14:paraId="56F74559" w14:textId="5B9FA686" w:rsidR="00E964ED" w:rsidRDefault="00BC0EED" w:rsidP="00E313CC">
            <w:pPr>
              <w:pStyle w:val="Text"/>
            </w:pPr>
            <w:r>
              <w:t>However, the cyclicality of the economy can have varying effects on different types of real estate.</w:t>
            </w:r>
            <w:r>
              <w:t xml:space="preserve"> </w:t>
            </w:r>
            <w:r>
              <w:t>For example, if a REIT</w:t>
            </w:r>
            <w:r>
              <w:t xml:space="preserve"> (</w:t>
            </w:r>
            <w:r>
              <w:t>real estate investment trust</w:t>
            </w:r>
            <w:r>
              <w:t>)</w:t>
            </w:r>
            <w:r>
              <w:t xml:space="preserve"> has a larger percentage of its investments in hotels, it would typically be more affected by an economic downturn than a REIT that had invested in office buildings. </w:t>
            </w:r>
            <w:r w:rsidR="006C2DBA">
              <w:t>O</w:t>
            </w:r>
            <w:r>
              <w:t>ffice tenants generally have longer-term leases that can't be changed in the middle of an economic downturn. Thus, although you should be aware of the part of the cycle the economy is in, you should also be cognizant of the real estate property's sensitivity to the economic cycle.</w:t>
            </w:r>
          </w:p>
          <w:p w14:paraId="4DD7AEDB" w14:textId="77777777" w:rsidR="00BC0EED" w:rsidRDefault="00BC0EED" w:rsidP="00E313CC">
            <w:pPr>
              <w:pStyle w:val="Text"/>
            </w:pPr>
          </w:p>
          <w:p w14:paraId="61C1B4B9" w14:textId="03B51940" w:rsidR="00E964ED" w:rsidRPr="00BC0EED" w:rsidRDefault="00E964ED" w:rsidP="00E313CC">
            <w:pPr>
              <w:pStyle w:val="Text"/>
              <w:rPr>
                <w:u w:val="single"/>
              </w:rPr>
            </w:pPr>
            <w:r w:rsidRPr="00BC0EED">
              <w:rPr>
                <w:u w:val="single"/>
              </w:rPr>
              <w:t>3. Interest Rates (Loans/Mortgages)</w:t>
            </w:r>
            <w:r w:rsidRPr="00BC0EED">
              <w:rPr>
                <w:u w:val="single"/>
              </w:rPr>
              <w:t>:</w:t>
            </w:r>
            <w:r w:rsidR="00E313CC" w:rsidRPr="005A2DF7">
              <w:rPr>
                <w:noProof/>
                <w:lang w:val="en-AU" w:eastAsia="en-AU"/>
              </w:rPr>
              <w:t xml:space="preserve"> </w:t>
            </w:r>
          </w:p>
          <w:p w14:paraId="28F7F935" w14:textId="77544FFE" w:rsidR="00E964ED" w:rsidRDefault="00E964ED" w:rsidP="00E313CC">
            <w:pPr>
              <w:pStyle w:val="Text"/>
            </w:pPr>
          </w:p>
          <w:p w14:paraId="16D14492" w14:textId="51DA8648" w:rsidR="00BC0EED" w:rsidRDefault="00BC0EED" w:rsidP="00E313CC">
            <w:pPr>
              <w:pStyle w:val="Text"/>
            </w:pPr>
            <w:r>
              <w:t xml:space="preserve">Interest rates also have a major impact on the real estate markets. If you're considering buying a home with a mortgage it is beneficial to research interest rates using a mortgage calculator. Changes in interest rates can greatly influence a person's ability to purchase a residential property. That is because the lower interest rates go, the lower the cost to obtain a mortgage to buy a home will be, which creates a higher demand for real estate, which again pushes prices up. </w:t>
            </w:r>
          </w:p>
          <w:p w14:paraId="75404CDC" w14:textId="77777777" w:rsidR="00BC0EED" w:rsidRDefault="00BC0EED" w:rsidP="00E313CC">
            <w:pPr>
              <w:pStyle w:val="Text"/>
            </w:pPr>
          </w:p>
          <w:p w14:paraId="440D4B80" w14:textId="415546D4" w:rsidR="00BC0EED" w:rsidRDefault="00BC0EED" w:rsidP="00E313CC">
            <w:pPr>
              <w:pStyle w:val="Text"/>
            </w:pPr>
            <w:r>
              <w:lastRenderedPageBreak/>
              <w:t xml:space="preserve">It's important to note that as interest rates rise, the cost to obtain a </w:t>
            </w:r>
            <w:r>
              <w:t>mortgage increase</w:t>
            </w:r>
            <w:r>
              <w:t>, thus lowering demand and prices of real estate.</w:t>
            </w:r>
            <w:r>
              <w:t xml:space="preserve"> </w:t>
            </w:r>
            <w:r>
              <w:t>However, when looking at the impact of interest rates on an equity investment such as a real estate investment trust (REIT), rather than on residential real estate, the relationship can be thought of as similar to a bond's relationship with interest rates. When interest rates decline, the value of a bond goes up because its coupon rate becomes more desirable, and when interest rates increase, the value of bonds decreases. Similarly, when the interest rate decreases in the market, REITs' high yields become more attractive and their value goes up. When interest rates increase, the yield on a REIT becomes less attractive and it pushes their value down.</w:t>
            </w:r>
          </w:p>
          <w:p w14:paraId="681DE468" w14:textId="77777777" w:rsidR="00BC0EED" w:rsidRDefault="00BC0EED" w:rsidP="00E313CC">
            <w:pPr>
              <w:pStyle w:val="Text"/>
            </w:pPr>
          </w:p>
          <w:p w14:paraId="1F98990F" w14:textId="77777777" w:rsidR="005A2DF7" w:rsidRPr="00BC0EED" w:rsidRDefault="00E964ED" w:rsidP="00E313CC">
            <w:pPr>
              <w:pStyle w:val="Text"/>
              <w:rPr>
                <w:u w:val="single"/>
              </w:rPr>
            </w:pPr>
            <w:r w:rsidRPr="00BC0EED">
              <w:rPr>
                <w:u w:val="single"/>
              </w:rPr>
              <w:t>4. Government policies or subsidies</w:t>
            </w:r>
            <w:r w:rsidRPr="00BC0EED">
              <w:rPr>
                <w:u w:val="single"/>
              </w:rPr>
              <w:t>:</w:t>
            </w:r>
          </w:p>
          <w:p w14:paraId="7F6A2016" w14:textId="77777777" w:rsidR="00BC0EED" w:rsidRDefault="00BC0EED" w:rsidP="00E313CC">
            <w:pPr>
              <w:pStyle w:val="Text"/>
            </w:pPr>
          </w:p>
          <w:p w14:paraId="1E271854" w14:textId="0B46CE8E" w:rsidR="00BC0EED" w:rsidRDefault="00BC0EED" w:rsidP="00E313CC">
            <w:pPr>
              <w:pStyle w:val="Text"/>
            </w:pPr>
            <w:r w:rsidRPr="00BC0EED">
              <w:t>Legislation is also another factor that can have a sizable impact on property demand and prices. Tax credits, deductions, and subsidies are some of the ways the government can temporarily boost demand for real estate for as long as they are in place. Being aware of current government incentives can help you determine changes in supply and demand and identify potentially false trends.</w:t>
            </w:r>
          </w:p>
          <w:p w14:paraId="366EDB1A" w14:textId="1E79168A" w:rsidR="00BC0EED" w:rsidRDefault="00BC0EED" w:rsidP="00E313CC">
            <w:pPr>
              <w:pStyle w:val="Text"/>
            </w:pPr>
          </w:p>
          <w:p w14:paraId="26627557" w14:textId="24D3332A" w:rsidR="00E313CC" w:rsidRDefault="00E313CC" w:rsidP="00E313CC">
            <w:pPr>
              <w:pStyle w:val="Text"/>
            </w:pPr>
            <w:r>
              <w:t xml:space="preserve">For example, due to COVID-19 breakout the housing sector saw a dip and to reduce further impacts a </w:t>
            </w:r>
            <w:r w:rsidRPr="00E313CC">
              <w:t xml:space="preserve">Housing Supply Fund financing </w:t>
            </w:r>
            <w:r>
              <w:t xml:space="preserve">was provided </w:t>
            </w:r>
            <w:r w:rsidRPr="00E313CC">
              <w:t xml:space="preserve">for affordable housing production to develop 500,000 units of housing for </w:t>
            </w:r>
            <w:r w:rsidRPr="00E313CC">
              <w:t>low- and moderate-income</w:t>
            </w:r>
            <w:r w:rsidRPr="00E313CC">
              <w:t xml:space="preserve"> renters and homebuyers.</w:t>
            </w:r>
          </w:p>
          <w:p w14:paraId="555E8954" w14:textId="6BDA70A3" w:rsidR="00B51395" w:rsidRDefault="00B51395" w:rsidP="00E313CC">
            <w:pPr>
              <w:pStyle w:val="Text"/>
            </w:pPr>
          </w:p>
          <w:p w14:paraId="36201AF2" w14:textId="77777777" w:rsidR="00C81786" w:rsidRDefault="00C81786" w:rsidP="00E313CC">
            <w:pPr>
              <w:pStyle w:val="Text"/>
            </w:pPr>
          </w:p>
          <w:p w14:paraId="463F343C" w14:textId="4DF682E5" w:rsidR="00B51395" w:rsidRDefault="00B51395" w:rsidP="00E313CC">
            <w:pPr>
              <w:pStyle w:val="Text"/>
            </w:pPr>
            <w:r>
              <w:rPr>
                <w:noProof/>
              </w:rPr>
              <w:drawing>
                <wp:inline distT="0" distB="0" distL="0" distR="0" wp14:anchorId="05085F91" wp14:editId="718B9263">
                  <wp:extent cx="6264183" cy="37417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264183" cy="3741744"/>
                          </a:xfrm>
                          <a:prstGeom prst="rect">
                            <a:avLst/>
                          </a:prstGeom>
                        </pic:spPr>
                      </pic:pic>
                    </a:graphicData>
                  </a:graphic>
                </wp:inline>
              </w:drawing>
            </w:r>
          </w:p>
          <w:p w14:paraId="04CAC408" w14:textId="77777777" w:rsidR="00BC0EED" w:rsidRDefault="00BC0EED" w:rsidP="00E313CC">
            <w:pPr>
              <w:pStyle w:val="Text"/>
            </w:pPr>
          </w:p>
          <w:p w14:paraId="06DF2F03" w14:textId="1BA0B542" w:rsidR="006C2DBA" w:rsidRPr="00DB261A" w:rsidRDefault="00DB261A" w:rsidP="00DB261A">
            <w:pPr>
              <w:pStyle w:val="Quote"/>
              <w:rPr>
                <w:color w:val="002060"/>
                <w:sz w:val="36"/>
                <w:szCs w:val="36"/>
              </w:rPr>
            </w:pPr>
            <w:r w:rsidRPr="00DB261A">
              <w:rPr>
                <w:color w:val="002060"/>
                <w:sz w:val="36"/>
                <w:szCs w:val="36"/>
              </w:rPr>
              <w:lastRenderedPageBreak/>
              <w:t xml:space="preserve">Quantitative Analysis of Main Influence Factors for </w:t>
            </w:r>
            <w:r w:rsidRPr="00DB261A">
              <w:rPr>
                <w:color w:val="002060"/>
                <w:sz w:val="36"/>
                <w:szCs w:val="36"/>
              </w:rPr>
              <w:t>Home</w:t>
            </w:r>
            <w:r w:rsidRPr="00DB261A">
              <w:rPr>
                <w:color w:val="002060"/>
                <w:sz w:val="36"/>
                <w:szCs w:val="36"/>
              </w:rPr>
              <w:t xml:space="preserve"> Prices</w:t>
            </w:r>
            <w:r w:rsidRPr="00DB261A">
              <w:rPr>
                <w:color w:val="002060"/>
                <w:sz w:val="36"/>
                <w:szCs w:val="36"/>
              </w:rPr>
              <w:t>:</w:t>
            </w:r>
          </w:p>
          <w:p w14:paraId="1CE413B7" w14:textId="77777777" w:rsidR="00DB261A" w:rsidRDefault="00DB261A" w:rsidP="00E313CC">
            <w:pPr>
              <w:pStyle w:val="Text"/>
            </w:pPr>
          </w:p>
          <w:p w14:paraId="1EBCA397" w14:textId="453B8984" w:rsidR="00DB261A" w:rsidRDefault="00DB261A" w:rsidP="00DB261A">
            <w:pPr>
              <w:pStyle w:val="Text"/>
            </w:pPr>
            <w:r>
              <w:t>In this section, we present a quantitative analysis model based on multiple linear re</w:t>
            </w:r>
            <w:r w:rsidR="00142906">
              <w:t>g</w:t>
            </w:r>
            <w:r>
              <w:t>ression to find</w:t>
            </w:r>
            <w:r>
              <w:t xml:space="preserve"> </w:t>
            </w:r>
            <w:r>
              <w:t>out the main influence factors for housing prices.</w:t>
            </w:r>
          </w:p>
          <w:p w14:paraId="181762E6" w14:textId="77777777" w:rsidR="00142906" w:rsidRDefault="00142906" w:rsidP="00DB261A">
            <w:pPr>
              <w:pStyle w:val="Text"/>
            </w:pPr>
          </w:p>
          <w:p w14:paraId="78B26F53" w14:textId="5439D224" w:rsidR="00DB261A" w:rsidRDefault="00DB261A" w:rsidP="00DB261A">
            <w:pPr>
              <w:pStyle w:val="Text"/>
            </w:pPr>
            <w:r w:rsidRPr="00DB261A">
              <w:drawing>
                <wp:inline distT="0" distB="0" distL="0" distR="0" wp14:anchorId="3A7D563D" wp14:editId="75622C6A">
                  <wp:extent cx="5220429"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495369"/>
                          </a:xfrm>
                          <a:prstGeom prst="rect">
                            <a:avLst/>
                          </a:prstGeom>
                        </pic:spPr>
                      </pic:pic>
                    </a:graphicData>
                  </a:graphic>
                </wp:inline>
              </w:drawing>
            </w:r>
          </w:p>
          <w:p w14:paraId="493F9EF2" w14:textId="77777777" w:rsidR="00142906" w:rsidRDefault="00142906" w:rsidP="00DB261A">
            <w:pPr>
              <w:pStyle w:val="Text"/>
            </w:pPr>
          </w:p>
          <w:p w14:paraId="44D26261" w14:textId="132A8689" w:rsidR="00DB261A" w:rsidRDefault="00DB261A" w:rsidP="00DB261A">
            <w:pPr>
              <w:pStyle w:val="Text"/>
            </w:pPr>
            <w:r>
              <w:t xml:space="preserve">Where </w:t>
            </w:r>
            <w:r w:rsidR="00142906">
              <w:t>‘</w:t>
            </w:r>
            <w:r>
              <w:t>y</w:t>
            </w:r>
            <w:r w:rsidR="00142906">
              <w:t>’</w:t>
            </w:r>
            <w:r>
              <w:t xml:space="preserve"> denotes the housing prices, </w:t>
            </w:r>
            <w:r w:rsidR="00142906">
              <w:t>‘</w:t>
            </w:r>
            <w:r>
              <w:t>x</w:t>
            </w:r>
            <w:r w:rsidR="00142906">
              <w:t>’</w:t>
            </w:r>
            <w:r>
              <w:t xml:space="preserve"> and </w:t>
            </w:r>
            <w:r w:rsidR="00B51395">
              <w:t>its</w:t>
            </w:r>
            <w:r>
              <w:t xml:space="preserve"> exponential(s) </w:t>
            </w:r>
            <w:r w:rsidR="00B51395">
              <w:t>denote</w:t>
            </w:r>
            <w:r>
              <w:t xml:space="preserve"> the influence factors for housing prices such as per-capita income</w:t>
            </w:r>
            <w:r w:rsidR="00142906">
              <w:t xml:space="preserve">, </w:t>
            </w:r>
            <w:r>
              <w:t xml:space="preserve">quantity of urban population and bank rates so on, while </w:t>
            </w:r>
            <w:r w:rsidR="00142906">
              <w:t>‘</w:t>
            </w:r>
            <w:r>
              <w:t>a0</w:t>
            </w:r>
            <w:r w:rsidR="00142906">
              <w:t>’</w:t>
            </w:r>
            <w:r>
              <w:t xml:space="preserve"> is a constant and the remaining </w:t>
            </w:r>
            <w:r w:rsidR="00142906">
              <w:t xml:space="preserve">‘a’ denoted variables </w:t>
            </w:r>
            <w:r>
              <w:t>a</w:t>
            </w:r>
            <w:r w:rsidR="00B51395">
              <w:t xml:space="preserve">re the regression coefficients with </w:t>
            </w:r>
            <w:r w:rsidR="00142906">
              <w:t>‘</w:t>
            </w:r>
            <w:r w:rsidR="00B51395">
              <w:t>n</w:t>
            </w:r>
            <w:r w:rsidR="00142906">
              <w:t>’</w:t>
            </w:r>
            <w:r w:rsidR="00B51395">
              <w:t xml:space="preserve"> being the regression remainder.</w:t>
            </w:r>
          </w:p>
          <w:p w14:paraId="7C21523F" w14:textId="77777777" w:rsidR="00B51395" w:rsidRDefault="00B51395" w:rsidP="00DB261A">
            <w:pPr>
              <w:pStyle w:val="Text"/>
            </w:pPr>
          </w:p>
          <w:p w14:paraId="34951041" w14:textId="77777777" w:rsidR="00B51395" w:rsidRDefault="00B51395" w:rsidP="00DB261A">
            <w:pPr>
              <w:pStyle w:val="Text"/>
            </w:pPr>
            <w:r>
              <w:t>So, once we have collected or obtained the real time market data we can simply plu</w:t>
            </w:r>
            <w:r w:rsidR="000F6FBF">
              <w:t xml:space="preserve">g </w:t>
            </w:r>
            <w:r>
              <w:t>in those values to our mathematical formula and generate the relative analysis based on the given method.</w:t>
            </w:r>
          </w:p>
          <w:p w14:paraId="12A7DE0A" w14:textId="77777777" w:rsidR="000F6FBF" w:rsidRDefault="000F6FBF" w:rsidP="00DB261A">
            <w:pPr>
              <w:pStyle w:val="Text"/>
            </w:pPr>
          </w:p>
          <w:p w14:paraId="395FF68F" w14:textId="77777777" w:rsidR="000F6FBF" w:rsidRPr="007B72B9" w:rsidRDefault="00F405FB" w:rsidP="007B72B9">
            <w:pPr>
              <w:pStyle w:val="Quote"/>
              <w:rPr>
                <w:color w:val="002060"/>
                <w:sz w:val="36"/>
                <w:szCs w:val="36"/>
              </w:rPr>
            </w:pPr>
            <w:r w:rsidRPr="007B72B9">
              <w:rPr>
                <w:color w:val="002060"/>
                <w:sz w:val="36"/>
                <w:szCs w:val="36"/>
              </w:rPr>
              <w:t>Further Real Estate trends observed until July 2022:</w:t>
            </w:r>
          </w:p>
          <w:p w14:paraId="7A884A50" w14:textId="77777777" w:rsidR="00F405FB" w:rsidRDefault="00F405FB" w:rsidP="00DB261A">
            <w:pPr>
              <w:pStyle w:val="Text"/>
            </w:pPr>
          </w:p>
          <w:p w14:paraId="0CCEE06E" w14:textId="16EA20C6" w:rsidR="00F405FB" w:rsidRDefault="00F405FB" w:rsidP="00F405FB">
            <w:pPr>
              <w:pStyle w:val="Text"/>
              <w:numPr>
                <w:ilvl w:val="0"/>
                <w:numId w:val="3"/>
              </w:numPr>
            </w:pPr>
            <w:r w:rsidRPr="00F405FB">
              <w:t xml:space="preserve">House Hunting </w:t>
            </w:r>
            <w:r>
              <w:t>is now going</w:t>
            </w:r>
            <w:r w:rsidRPr="00F405FB">
              <w:t xml:space="preserve"> </w:t>
            </w:r>
            <w:r>
              <w:t>d</w:t>
            </w:r>
            <w:r w:rsidRPr="00F405FB">
              <w:t>igital</w:t>
            </w:r>
            <w:r>
              <w:t xml:space="preserve"> via applications and websites</w:t>
            </w:r>
            <w:r w:rsidR="007B72B9">
              <w:t xml:space="preserve"> allowing even virtual tours of the properties via drone videos</w:t>
            </w:r>
          </w:p>
          <w:p w14:paraId="20AF7C9E" w14:textId="77777777" w:rsidR="00F405FB" w:rsidRDefault="00F405FB" w:rsidP="00F405FB">
            <w:pPr>
              <w:pStyle w:val="Text"/>
              <w:numPr>
                <w:ilvl w:val="0"/>
                <w:numId w:val="3"/>
              </w:numPr>
            </w:pPr>
            <w:r w:rsidRPr="00F405FB">
              <w:t xml:space="preserve">People </w:t>
            </w:r>
            <w:r>
              <w:t>are moving</w:t>
            </w:r>
            <w:r w:rsidRPr="00F405FB">
              <w:t xml:space="preserve"> </w:t>
            </w:r>
            <w:r w:rsidRPr="00F405FB">
              <w:t>from</w:t>
            </w:r>
            <w:r>
              <w:t xml:space="preserve"> expensive</w:t>
            </w:r>
            <w:r w:rsidRPr="00F405FB">
              <w:t xml:space="preserve"> </w:t>
            </w:r>
            <w:r>
              <w:t>c</w:t>
            </w:r>
            <w:r w:rsidRPr="00F405FB">
              <w:t xml:space="preserve">ities </w:t>
            </w:r>
            <w:r>
              <w:t>t</w:t>
            </w:r>
            <w:r w:rsidRPr="00F405FB">
              <w:t xml:space="preserve">o </w:t>
            </w:r>
            <w:r>
              <w:t>t</w:t>
            </w:r>
            <w:r w:rsidRPr="00F405FB">
              <w:t xml:space="preserve">he </w:t>
            </w:r>
            <w:r>
              <w:t>s</w:t>
            </w:r>
            <w:r w:rsidRPr="00F405FB">
              <w:t>uburbs</w:t>
            </w:r>
            <w:r>
              <w:t xml:space="preserve"> with increase in remote work availability</w:t>
            </w:r>
          </w:p>
          <w:p w14:paraId="2207AFE2" w14:textId="77777777" w:rsidR="00F405FB" w:rsidRDefault="00F405FB" w:rsidP="00F405FB">
            <w:pPr>
              <w:pStyle w:val="Text"/>
              <w:numPr>
                <w:ilvl w:val="0"/>
                <w:numId w:val="3"/>
              </w:numPr>
            </w:pPr>
            <w:r>
              <w:t>The Sun Belt’s popularity is still on a rise where property at warmer places sell faster compared to their colder counterparts</w:t>
            </w:r>
          </w:p>
          <w:p w14:paraId="1156FF8E" w14:textId="77777777" w:rsidR="00F405FB" w:rsidRDefault="00F405FB" w:rsidP="00F405FB">
            <w:pPr>
              <w:pStyle w:val="Text"/>
              <w:numPr>
                <w:ilvl w:val="0"/>
                <w:numId w:val="3"/>
              </w:numPr>
            </w:pPr>
            <w:r>
              <w:t>Single-Family housing demands are creating shortage resulting in growing buyer demand for housing construction</w:t>
            </w:r>
          </w:p>
          <w:p w14:paraId="6512989B" w14:textId="77777777" w:rsidR="00F405FB" w:rsidRDefault="00F405FB" w:rsidP="00F405FB">
            <w:pPr>
              <w:pStyle w:val="Text"/>
              <w:numPr>
                <w:ilvl w:val="0"/>
                <w:numId w:val="3"/>
              </w:numPr>
            </w:pPr>
            <w:r>
              <w:t>Home prices are still on a rise after the short hiccup during the beginning of pandemic where the housing market temporarily reversed course as prices dropped for a couple of months</w:t>
            </w:r>
          </w:p>
          <w:p w14:paraId="4BE047BA" w14:textId="77777777" w:rsidR="00F405FB" w:rsidRDefault="00F405FB" w:rsidP="00F405FB">
            <w:pPr>
              <w:pStyle w:val="Text"/>
              <w:numPr>
                <w:ilvl w:val="0"/>
                <w:numId w:val="3"/>
              </w:numPr>
            </w:pPr>
            <w:r>
              <w:t>Mortgage rated dropped according to some sources it had hit the 50-year low in 2020 post which a spike was seen in the applications</w:t>
            </w:r>
          </w:p>
          <w:p w14:paraId="7E38A5FB" w14:textId="77777777" w:rsidR="007B72B9" w:rsidRDefault="00F405FB" w:rsidP="007B72B9">
            <w:pPr>
              <w:pStyle w:val="Text"/>
              <w:numPr>
                <w:ilvl w:val="0"/>
                <w:numId w:val="3"/>
              </w:numPr>
            </w:pPr>
            <w:r>
              <w:t xml:space="preserve">Due to people shifting from the cities to the suburbs </w:t>
            </w:r>
            <w:r w:rsidR="007B72B9">
              <w:t>a decline in rental property market was observed but it also created real estate investment opportunities</w:t>
            </w:r>
          </w:p>
          <w:p w14:paraId="0556D1E4" w14:textId="77777777" w:rsidR="007B72B9" w:rsidRDefault="007B72B9" w:rsidP="007B72B9">
            <w:pPr>
              <w:pStyle w:val="Text"/>
            </w:pPr>
          </w:p>
          <w:p w14:paraId="630BDD76" w14:textId="77777777" w:rsidR="007B72B9" w:rsidRDefault="007B72B9" w:rsidP="007B72B9">
            <w:pPr>
              <w:pStyle w:val="Text"/>
            </w:pPr>
            <w:r>
              <w:t xml:space="preserve">Taking look at some available graphs published by US </w:t>
            </w:r>
            <w:r w:rsidR="00937A22">
              <w:t>real estate experts who had collected and analyzed the actual data.</w:t>
            </w:r>
          </w:p>
          <w:p w14:paraId="6BF6643A" w14:textId="77777777" w:rsidR="00937A22" w:rsidRDefault="00937A22" w:rsidP="007B72B9">
            <w:pPr>
              <w:pStyle w:val="Text"/>
            </w:pPr>
          </w:p>
          <w:p w14:paraId="7081B774" w14:textId="7D2294B5" w:rsidR="00937A22" w:rsidRDefault="00937A22" w:rsidP="007B72B9">
            <w:pPr>
              <w:pStyle w:val="Text"/>
            </w:pPr>
            <w:r>
              <w:lastRenderedPageBreak/>
              <w:t>We extracted a decade worth of trend in the median sale price of homes sold in the United States including the U.S. recession phase.</w:t>
            </w:r>
          </w:p>
          <w:p w14:paraId="32AFD545" w14:textId="77777777" w:rsidR="00937A22" w:rsidRDefault="00937A22" w:rsidP="007B72B9">
            <w:pPr>
              <w:pStyle w:val="Text"/>
            </w:pPr>
          </w:p>
          <w:p w14:paraId="6C1F3689" w14:textId="77777777" w:rsidR="00937A22" w:rsidRDefault="00937A22" w:rsidP="007B72B9">
            <w:pPr>
              <w:pStyle w:val="Text"/>
            </w:pPr>
            <w:r>
              <w:rPr>
                <w:noProof/>
              </w:rPr>
              <w:drawing>
                <wp:inline distT="0" distB="0" distL="0" distR="0" wp14:anchorId="4C8E0E3B" wp14:editId="6A736611">
                  <wp:extent cx="6477000" cy="2796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6477000" cy="2796540"/>
                          </a:xfrm>
                          <a:prstGeom prst="rect">
                            <a:avLst/>
                          </a:prstGeom>
                        </pic:spPr>
                      </pic:pic>
                    </a:graphicData>
                  </a:graphic>
                </wp:inline>
              </w:drawing>
            </w:r>
          </w:p>
          <w:p w14:paraId="27EC68AC" w14:textId="2E7F7709" w:rsidR="00937A22" w:rsidRDefault="00937A22" w:rsidP="007B72B9">
            <w:pPr>
              <w:pStyle w:val="Text"/>
            </w:pPr>
          </w:p>
          <w:p w14:paraId="30A24FE2" w14:textId="77777777" w:rsidR="000C59C0" w:rsidRDefault="000C59C0" w:rsidP="007B72B9">
            <w:pPr>
              <w:pStyle w:val="Text"/>
            </w:pPr>
          </w:p>
          <w:p w14:paraId="4E5391BF" w14:textId="5DDF5FDA" w:rsidR="000C59C0" w:rsidRDefault="00937A22" w:rsidP="007B72B9">
            <w:pPr>
              <w:pStyle w:val="Text"/>
            </w:pPr>
            <w:r>
              <w:t xml:space="preserve">The below table shows us </w:t>
            </w:r>
            <w:r w:rsidR="000C59C0">
              <w:t>10 years of quarterly change in housing prices with adjusted inflation factor taken into consideration.</w:t>
            </w:r>
          </w:p>
          <w:p w14:paraId="5D6D045D" w14:textId="77777777" w:rsidR="000C59C0" w:rsidRDefault="000C59C0" w:rsidP="007B72B9">
            <w:pPr>
              <w:pStyle w:val="Text"/>
            </w:pPr>
          </w:p>
          <w:p w14:paraId="0B07F251" w14:textId="77777777" w:rsidR="00937A22" w:rsidRDefault="00937A22" w:rsidP="007B72B9">
            <w:pPr>
              <w:pStyle w:val="Text"/>
            </w:pPr>
            <w:r>
              <w:rPr>
                <w:noProof/>
              </w:rPr>
              <w:drawing>
                <wp:inline distT="0" distB="0" distL="0" distR="0" wp14:anchorId="40FA20FD" wp14:editId="14C040B7">
                  <wp:extent cx="6233700" cy="4389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6233700" cy="4389500"/>
                          </a:xfrm>
                          <a:prstGeom prst="rect">
                            <a:avLst/>
                          </a:prstGeom>
                        </pic:spPr>
                      </pic:pic>
                    </a:graphicData>
                  </a:graphic>
                </wp:inline>
              </w:drawing>
            </w:r>
          </w:p>
          <w:p w14:paraId="394D3F2B" w14:textId="32C11297" w:rsidR="000C59C0" w:rsidRDefault="000C59C0" w:rsidP="007B72B9">
            <w:pPr>
              <w:pStyle w:val="Text"/>
            </w:pPr>
          </w:p>
          <w:p w14:paraId="2E6DD65D" w14:textId="42770FDF" w:rsidR="000C59C0" w:rsidRDefault="000C59C0" w:rsidP="007B72B9">
            <w:pPr>
              <w:pStyle w:val="Text"/>
            </w:pPr>
            <w:r>
              <w:lastRenderedPageBreak/>
              <w:t>The graphical representation shows us the trend where the red line depicts home prices with respect to currency per square and the blue line represents the actual inflation adjusted home prices in the U.S.</w:t>
            </w:r>
          </w:p>
          <w:p w14:paraId="21F3E22E" w14:textId="77777777" w:rsidR="000C59C0" w:rsidRDefault="000C59C0" w:rsidP="007B72B9">
            <w:pPr>
              <w:pStyle w:val="Text"/>
            </w:pPr>
          </w:p>
          <w:p w14:paraId="222FEA7C" w14:textId="77777777" w:rsidR="000C59C0" w:rsidRDefault="000C59C0" w:rsidP="007B72B9">
            <w:pPr>
              <w:pStyle w:val="Text"/>
            </w:pPr>
            <w:r>
              <w:rPr>
                <w:noProof/>
              </w:rPr>
              <w:drawing>
                <wp:inline distT="0" distB="0" distL="0" distR="0" wp14:anchorId="08509427" wp14:editId="247EE26C">
                  <wp:extent cx="5852667" cy="34521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852667" cy="3452159"/>
                          </a:xfrm>
                          <a:prstGeom prst="rect">
                            <a:avLst/>
                          </a:prstGeom>
                        </pic:spPr>
                      </pic:pic>
                    </a:graphicData>
                  </a:graphic>
                </wp:inline>
              </w:drawing>
            </w:r>
          </w:p>
          <w:p w14:paraId="6B3D9DEE" w14:textId="55FE28BB" w:rsidR="000C59C0" w:rsidRDefault="000C59C0" w:rsidP="007B72B9">
            <w:pPr>
              <w:pStyle w:val="Text"/>
            </w:pPr>
            <w:r>
              <w:t>The percent price change observed year on year with a nominal value shown in red is then corrected with the real data drawn in blue line.</w:t>
            </w:r>
          </w:p>
          <w:p w14:paraId="126D7603" w14:textId="77777777" w:rsidR="000C59C0" w:rsidRDefault="000C59C0" w:rsidP="007B72B9">
            <w:pPr>
              <w:pStyle w:val="Text"/>
            </w:pPr>
          </w:p>
          <w:p w14:paraId="3654CC90" w14:textId="77777777" w:rsidR="000C59C0" w:rsidRDefault="000C59C0" w:rsidP="007B72B9">
            <w:pPr>
              <w:pStyle w:val="Text"/>
            </w:pPr>
            <w:r>
              <w:rPr>
                <w:noProof/>
              </w:rPr>
              <w:drawing>
                <wp:inline distT="0" distB="0" distL="0" distR="0" wp14:anchorId="1F16E100" wp14:editId="6E2B0A8B">
                  <wp:extent cx="5845047" cy="3467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845047" cy="3467400"/>
                          </a:xfrm>
                          <a:prstGeom prst="rect">
                            <a:avLst/>
                          </a:prstGeom>
                        </pic:spPr>
                      </pic:pic>
                    </a:graphicData>
                  </a:graphic>
                </wp:inline>
              </w:drawing>
            </w:r>
          </w:p>
          <w:p w14:paraId="059941CB" w14:textId="77777777" w:rsidR="000C59C0" w:rsidRDefault="000C59C0" w:rsidP="007B72B9">
            <w:pPr>
              <w:pStyle w:val="Text"/>
            </w:pPr>
          </w:p>
          <w:p w14:paraId="6AF81960" w14:textId="77777777" w:rsidR="000C59C0" w:rsidRDefault="000C59C0" w:rsidP="007B72B9">
            <w:pPr>
              <w:pStyle w:val="Text"/>
            </w:pPr>
          </w:p>
          <w:p w14:paraId="08B835E8" w14:textId="77777777" w:rsidR="000C59C0" w:rsidRDefault="000C59C0" w:rsidP="007B72B9">
            <w:pPr>
              <w:pStyle w:val="Text"/>
            </w:pPr>
          </w:p>
          <w:p w14:paraId="56524B8C" w14:textId="2AA70DCA" w:rsidR="000C59C0" w:rsidRDefault="000C59C0" w:rsidP="007B72B9">
            <w:pPr>
              <w:pStyle w:val="Text"/>
            </w:pPr>
            <w:r>
              <w:rPr>
                <w:noProof/>
              </w:rPr>
              <w:lastRenderedPageBreak/>
              <w:drawing>
                <wp:anchor distT="0" distB="0" distL="114300" distR="114300" simplePos="0" relativeHeight="251670528" behindDoc="0" locked="0" layoutInCell="1" allowOverlap="1" wp14:anchorId="4F54179B" wp14:editId="561E026A">
                  <wp:simplePos x="0" y="0"/>
                  <wp:positionH relativeFrom="column">
                    <wp:posOffset>3810</wp:posOffset>
                  </wp:positionH>
                  <wp:positionV relativeFrom="paragraph">
                    <wp:posOffset>0</wp:posOffset>
                  </wp:positionV>
                  <wp:extent cx="4343400" cy="4015740"/>
                  <wp:effectExtent l="0" t="0" r="0" b="3810"/>
                  <wp:wrapThrough wrapText="bothSides">
                    <wp:wrapPolygon edited="0">
                      <wp:start x="0" y="0"/>
                      <wp:lineTo x="0" y="21518"/>
                      <wp:lineTo x="21505" y="21518"/>
                      <wp:lineTo x="2150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4343400" cy="4015740"/>
                          </a:xfrm>
                          <a:prstGeom prst="rect">
                            <a:avLst/>
                          </a:prstGeom>
                        </pic:spPr>
                      </pic:pic>
                    </a:graphicData>
                  </a:graphic>
                  <wp14:sizeRelH relativeFrom="margin">
                    <wp14:pctWidth>0</wp14:pctWidth>
                  </wp14:sizeRelH>
                  <wp14:sizeRelV relativeFrom="margin">
                    <wp14:pctHeight>0</wp14:pctHeight>
                  </wp14:sizeRelV>
                </wp:anchor>
              </w:drawing>
            </w:r>
            <w:r>
              <w:t>The overall GDP growth and Inflation details with respect to the economy is showing in the line graph for almost 20 years.</w:t>
            </w:r>
            <w:r w:rsidR="0095412E">
              <w:t xml:space="preserve"> </w:t>
            </w:r>
            <w:r>
              <w:t>We can s</w:t>
            </w:r>
            <w:r w:rsidR="0095412E">
              <w:t>e</w:t>
            </w:r>
            <w:r>
              <w:t>e the lowest steep in GDP growth for the year 2020 when the COVID-19 pandemic broke and affected growth rates in each and every sector.</w:t>
            </w:r>
          </w:p>
          <w:p w14:paraId="7938E7F2" w14:textId="65C8C99C" w:rsidR="0095412E" w:rsidRDefault="0095412E" w:rsidP="007B72B9">
            <w:pPr>
              <w:pStyle w:val="Text"/>
            </w:pPr>
          </w:p>
          <w:p w14:paraId="62EB4D98" w14:textId="550F75B1" w:rsidR="0095412E" w:rsidRDefault="0095412E" w:rsidP="007B72B9">
            <w:pPr>
              <w:pStyle w:val="Text"/>
            </w:pPr>
            <w:r w:rsidRPr="0095412E">
              <w:t xml:space="preserve">The U.S. Fed recently upgraded its 2021 economic growth forecast to 7%, from its earlier projection of a 6.5% growth </w:t>
            </w:r>
            <w:r>
              <w:t>in</w:t>
            </w:r>
            <w:r w:rsidRPr="0095412E">
              <w:t xml:space="preserve"> March</w:t>
            </w:r>
            <w:r>
              <w:t xml:space="preserve"> 2020</w:t>
            </w:r>
            <w:r w:rsidRPr="0095412E">
              <w:t>. The U.S. economy contracted by 3.5% during 2020, in contrast to an annual growth of 2.2% in 2019 and the biggest</w:t>
            </w:r>
            <w:r>
              <w:t xml:space="preserve"> </w:t>
            </w:r>
            <w:r w:rsidRPr="0095412E">
              <w:t xml:space="preserve">decline since the demobilization from World War II in 1946, as the country was ravaged by the global pandemic </w:t>
            </w:r>
            <w:r>
              <w:t>in the</w:t>
            </w:r>
            <w:r w:rsidRPr="0095412E">
              <w:t xml:space="preserve"> year</w:t>
            </w:r>
            <w:r>
              <w:t xml:space="preserve"> 2020</w:t>
            </w:r>
            <w:r w:rsidRPr="0095412E">
              <w:t>.</w:t>
            </w:r>
          </w:p>
          <w:p w14:paraId="24973CC1" w14:textId="57BC9B3A" w:rsidR="0095412E" w:rsidRDefault="0095412E" w:rsidP="007B72B9">
            <w:pPr>
              <w:pStyle w:val="Text"/>
            </w:pPr>
          </w:p>
          <w:p w14:paraId="45E85F07" w14:textId="799BF0C2" w:rsidR="0095412E" w:rsidRDefault="0095412E" w:rsidP="0095412E">
            <w:pPr>
              <w:pStyle w:val="Text"/>
            </w:pPr>
            <w:r>
              <w:rPr>
                <w:noProof/>
              </w:rPr>
              <w:drawing>
                <wp:anchor distT="0" distB="0" distL="114300" distR="114300" simplePos="0" relativeHeight="251671552" behindDoc="0" locked="0" layoutInCell="1" allowOverlap="1" wp14:anchorId="2E8F5D4D" wp14:editId="27E759F6">
                  <wp:simplePos x="0" y="0"/>
                  <wp:positionH relativeFrom="column">
                    <wp:posOffset>-26670</wp:posOffset>
                  </wp:positionH>
                  <wp:positionV relativeFrom="paragraph">
                    <wp:posOffset>74295</wp:posOffset>
                  </wp:positionV>
                  <wp:extent cx="4373880" cy="3863340"/>
                  <wp:effectExtent l="0" t="0" r="7620" b="3810"/>
                  <wp:wrapThrough wrapText="bothSides">
                    <wp:wrapPolygon edited="0">
                      <wp:start x="0" y="0"/>
                      <wp:lineTo x="0" y="21515"/>
                      <wp:lineTo x="21544" y="21515"/>
                      <wp:lineTo x="21544"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4373880" cy="3863340"/>
                          </a:xfrm>
                          <a:prstGeom prst="rect">
                            <a:avLst/>
                          </a:prstGeom>
                        </pic:spPr>
                      </pic:pic>
                    </a:graphicData>
                  </a:graphic>
                  <wp14:sizeRelH relativeFrom="margin">
                    <wp14:pctWidth>0</wp14:pctWidth>
                  </wp14:sizeRelH>
                  <wp14:sizeRelV relativeFrom="margin">
                    <wp14:pctHeight>0</wp14:pctHeight>
                  </wp14:sizeRelV>
                </wp:anchor>
              </w:drawing>
            </w:r>
            <w:r>
              <w:t>Nationwide inflation eased to 5.3% in August 2021 from a 13-year high of 5.4% in June and July, but it is still far higher than the Fed’s target of 2%. The unusually high inflation is mainly due to widespread shortages of labor and business supplies.</w:t>
            </w:r>
          </w:p>
          <w:p w14:paraId="7E927405" w14:textId="4D315464" w:rsidR="0095412E" w:rsidRDefault="0095412E" w:rsidP="0095412E">
            <w:pPr>
              <w:pStyle w:val="Text"/>
            </w:pPr>
          </w:p>
          <w:p w14:paraId="7E56564B" w14:textId="1DA28B56" w:rsidR="0095412E" w:rsidRPr="000F0731" w:rsidRDefault="0095412E" w:rsidP="0095412E">
            <w:pPr>
              <w:pStyle w:val="Text"/>
            </w:pPr>
            <w:r>
              <w:t>In August 2021, the unemployment rate dropped to 5.2%, sharply down from 8.4% a year earlier and from a peak of 14.8% in April 2020, according to the U.S. Bureau of Labor Statistics. But it remains higher than the average unemployment rate of 4.4% from 2015 to 2019.</w:t>
            </w:r>
          </w:p>
        </w:tc>
        <w:tc>
          <w:tcPr>
            <w:tcW w:w="222" w:type="dxa"/>
          </w:tcPr>
          <w:p w14:paraId="51397887" w14:textId="34AE0D74" w:rsidR="005A2DF7" w:rsidRPr="0031055C" w:rsidRDefault="005A2DF7" w:rsidP="005A2DF7">
            <w:pPr>
              <w:pStyle w:val="Heading5"/>
              <w:spacing w:line="192" w:lineRule="auto"/>
            </w:pPr>
          </w:p>
        </w:tc>
        <w:tc>
          <w:tcPr>
            <w:tcW w:w="0" w:type="auto"/>
          </w:tcPr>
          <w:p w14:paraId="24D1A17F" w14:textId="39EA5375" w:rsidR="005A2DF7" w:rsidRDefault="005A2DF7" w:rsidP="005A2DF7"/>
        </w:tc>
      </w:tr>
    </w:tbl>
    <w:p w14:paraId="019997EB" w14:textId="35CC509A" w:rsidR="00BC0FB8" w:rsidRDefault="00BC0FB8" w:rsidP="00BC0FB8">
      <w:pPr>
        <w:pStyle w:val="Text"/>
      </w:pPr>
      <w:r>
        <w:lastRenderedPageBreak/>
        <w:drawing>
          <wp:anchor distT="0" distB="0" distL="114300" distR="114300" simplePos="0" relativeHeight="251672576" behindDoc="0" locked="0" layoutInCell="1" allowOverlap="1" wp14:anchorId="684077A9" wp14:editId="6CE1C0EE">
            <wp:simplePos x="0" y="0"/>
            <wp:positionH relativeFrom="margin">
              <wp:align>left</wp:align>
            </wp:positionH>
            <wp:positionV relativeFrom="paragraph">
              <wp:posOffset>3175</wp:posOffset>
            </wp:positionV>
            <wp:extent cx="4502150" cy="3863340"/>
            <wp:effectExtent l="0" t="0" r="0" b="3810"/>
            <wp:wrapThrough wrapText="bothSides">
              <wp:wrapPolygon edited="0">
                <wp:start x="0" y="0"/>
                <wp:lineTo x="0" y="21515"/>
                <wp:lineTo x="21478" y="21515"/>
                <wp:lineTo x="2147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506218" cy="3866822"/>
                    </a:xfrm>
                    <a:prstGeom prst="rect">
                      <a:avLst/>
                    </a:prstGeom>
                  </pic:spPr>
                </pic:pic>
              </a:graphicData>
            </a:graphic>
            <wp14:sizeRelH relativeFrom="margin">
              <wp14:pctWidth>0</wp14:pctWidth>
            </wp14:sizeRelH>
            <wp14:sizeRelV relativeFrom="margin">
              <wp14:pctHeight>0</wp14:pctHeight>
            </wp14:sizeRelV>
          </wp:anchor>
        </w:drawing>
      </w:r>
      <w:r w:rsidRPr="00BC0FB8">
        <w:t xml:space="preserve">The total number of existing homes available for sale fell by 13.4% y-o-y to 1.29 million units in August 2021, according to NAR. Existing homes inventory was only at 2.6 </w:t>
      </w:r>
      <w:r w:rsidRPr="00BC0FB8">
        <w:t>months’</w:t>
      </w:r>
      <w:r w:rsidRPr="00BC0FB8">
        <w:t xml:space="preserve"> supply, down from 3 months a year earlier and from 4 </w:t>
      </w:r>
      <w:r w:rsidRPr="00BC0FB8">
        <w:t>months’</w:t>
      </w:r>
      <w:r w:rsidRPr="00BC0FB8">
        <w:t xml:space="preserve"> supply two years ago.</w:t>
      </w:r>
    </w:p>
    <w:p w14:paraId="69D0D711" w14:textId="6C735421" w:rsidR="00BC0FB8" w:rsidRDefault="00BC0FB8" w:rsidP="00BC0FB8">
      <w:pPr>
        <w:pStyle w:val="Text"/>
      </w:pPr>
    </w:p>
    <w:p w14:paraId="77E744EF" w14:textId="2BB35C21" w:rsidR="00A81248" w:rsidRDefault="00BC0FB8" w:rsidP="00BC0FB8">
      <w:pPr>
        <w:pStyle w:val="Text"/>
      </w:pPr>
      <w:r w:rsidRPr="00BC0FB8">
        <w:t>U.S. homebuilder sentiment stood at 76 in September 2021, up slightly from 75 in the previous month, according to the National Association of Home Builders (NAHB)/Wells Fargo Housing Market Index (HMI). A reading of 50 is the midpoint between positive and negative. Sentiment stood at 83 in September 2020 and reached a record high of 90 in November. It then dropped dramatically in the following months, as lumber prices surged and supply chain disruptions hampered construction activity.</w:t>
      </w:r>
    </w:p>
    <w:p w14:paraId="1AE22699" w14:textId="62D3B474" w:rsidR="00BC0FB8" w:rsidRDefault="00BC0FB8" w:rsidP="00BC0FB8">
      <w:pPr>
        <w:pStyle w:val="Text"/>
      </w:pPr>
    </w:p>
    <w:p w14:paraId="22DB288C" w14:textId="0A732A57" w:rsidR="009C7D58" w:rsidRPr="00840A85" w:rsidRDefault="009C7D58" w:rsidP="009C7D58">
      <w:pPr>
        <w:pStyle w:val="Text"/>
        <w:rPr>
          <w:b/>
          <w:bCs/>
          <w:color w:val="002060"/>
        </w:rPr>
      </w:pPr>
      <w:r w:rsidRPr="00840A85">
        <w:rPr>
          <w:b/>
          <w:bCs/>
          <w:color w:val="002060"/>
        </w:rPr>
        <w:t>Issue/Logic Tree (MECE)</w:t>
      </w:r>
      <w:r w:rsidR="00641558">
        <w:rPr>
          <w:b/>
          <w:bCs/>
          <w:color w:val="002060"/>
        </w:rPr>
        <w:t>:</w:t>
      </w:r>
    </w:p>
    <w:p w14:paraId="6EBEA55F" w14:textId="64E95D6C" w:rsidR="009C7D58" w:rsidRDefault="009C7D58" w:rsidP="00BC0FB8">
      <w:pPr>
        <w:pStyle w:val="Text"/>
      </w:pPr>
      <w:r>
        <w:rPr>
          <w:noProof/>
        </w:rPr>
        <w:drawing>
          <wp:inline distT="0" distB="0" distL="0" distR="0" wp14:anchorId="30090521" wp14:editId="7D4E8CF3">
            <wp:extent cx="6667500" cy="4053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67500" cy="4053840"/>
                    </a:xfrm>
                    <a:prstGeom prst="rect">
                      <a:avLst/>
                    </a:prstGeom>
                    <a:noFill/>
                    <a:ln>
                      <a:noFill/>
                    </a:ln>
                  </pic:spPr>
                </pic:pic>
              </a:graphicData>
            </a:graphic>
          </wp:inline>
        </w:drawing>
      </w:r>
    </w:p>
    <w:p w14:paraId="48E950EA" w14:textId="74D9AF5B" w:rsidR="00BC0FB8" w:rsidRDefault="00BC0FB8" w:rsidP="00BC0FB8">
      <w:pPr>
        <w:pStyle w:val="Text"/>
      </w:pPr>
      <w:r>
        <w:rPr>
          <w:noProof/>
        </w:rPr>
        <w:lastRenderedPageBreak/>
        <w:drawing>
          <wp:inline distT="0" distB="0" distL="0" distR="0" wp14:anchorId="5E2927B9" wp14:editId="6F6D7CAD">
            <wp:extent cx="6774180" cy="8983980"/>
            <wp:effectExtent l="0" t="0" r="0" b="762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17E8C31" w14:textId="7F2BF2F0" w:rsidR="00BC0FB8" w:rsidRPr="00840A85" w:rsidRDefault="00BC0FB8" w:rsidP="00BC0FB8">
      <w:pPr>
        <w:pStyle w:val="Text"/>
        <w:rPr>
          <w:b/>
          <w:bCs/>
          <w:color w:val="002060"/>
        </w:rPr>
      </w:pPr>
      <w:r w:rsidRPr="00840A85">
        <w:rPr>
          <w:b/>
          <w:bCs/>
          <w:color w:val="002060"/>
        </w:rPr>
        <w:lastRenderedPageBreak/>
        <w:t>Decision Tree (MECE)</w:t>
      </w:r>
      <w:r w:rsidR="00641558">
        <w:rPr>
          <w:b/>
          <w:bCs/>
          <w:color w:val="002060"/>
        </w:rPr>
        <w:t>:</w:t>
      </w:r>
    </w:p>
    <w:p w14:paraId="4868BECE" w14:textId="03A2E33C" w:rsidR="00BC0FB8" w:rsidRDefault="005820D2" w:rsidP="00BC0FB8">
      <w:pPr>
        <w:pStyle w:val="Text"/>
      </w:pPr>
      <w:r>
        <w:rPr>
          <w:noProof/>
        </w:rPr>
        <w:drawing>
          <wp:inline distT="0" distB="0" distL="0" distR="0" wp14:anchorId="1AF41ADD" wp14:editId="0C488246">
            <wp:extent cx="6819900" cy="8625840"/>
            <wp:effectExtent l="38100" t="0" r="38100" b="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A47A1AF" w14:textId="5413EF40" w:rsidR="00BC0FB8" w:rsidRPr="00840A85" w:rsidRDefault="00BC0FB8" w:rsidP="00BC0FB8">
      <w:pPr>
        <w:pStyle w:val="Text"/>
        <w:rPr>
          <w:b/>
          <w:bCs/>
          <w:color w:val="002060"/>
        </w:rPr>
      </w:pPr>
      <w:r w:rsidRPr="00840A85">
        <w:rPr>
          <w:b/>
          <w:bCs/>
          <w:color w:val="002060"/>
        </w:rPr>
        <w:lastRenderedPageBreak/>
        <w:t>Hypothesis Tree (MECE)</w:t>
      </w:r>
      <w:r w:rsidR="00641558">
        <w:rPr>
          <w:b/>
          <w:bCs/>
          <w:color w:val="002060"/>
        </w:rPr>
        <w:t>:</w:t>
      </w:r>
    </w:p>
    <w:p w14:paraId="3C6B1A6C" w14:textId="6B228361" w:rsidR="005820D2" w:rsidRDefault="00BA0FB4" w:rsidP="00BC0FB8">
      <w:pPr>
        <w:pStyle w:val="Text"/>
      </w:pPr>
      <w:r>
        <w:rPr>
          <w:noProof/>
        </w:rPr>
        <w:drawing>
          <wp:inline distT="0" distB="0" distL="0" distR="0" wp14:anchorId="5D9AC45C" wp14:editId="642A1A33">
            <wp:extent cx="6751320" cy="7593330"/>
            <wp:effectExtent l="38100" t="0" r="8763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BA7525E" w14:textId="77777777" w:rsidR="003C2A89" w:rsidRDefault="003C2A89" w:rsidP="000865DB">
      <w:pPr>
        <w:pStyle w:val="Text"/>
      </w:pPr>
    </w:p>
    <w:p w14:paraId="14E0A91C" w14:textId="3E3C0DAA" w:rsidR="00840A85" w:rsidRDefault="000865DB" w:rsidP="000865DB">
      <w:pPr>
        <w:pStyle w:val="Text"/>
      </w:pPr>
      <w:r>
        <w:t>Considering that we have the s</w:t>
      </w:r>
      <w:r>
        <w:t>ample size</w:t>
      </w:r>
      <w:r>
        <w:t xml:space="preserve"> (more than 30 for a normal distribution), s</w:t>
      </w:r>
      <w:r>
        <w:t>ample</w:t>
      </w:r>
      <w:r>
        <w:t xml:space="preserve"> </w:t>
      </w:r>
      <w:r>
        <w:t xml:space="preserve">mean </w:t>
      </w:r>
      <w:r>
        <w:t>value, s</w:t>
      </w:r>
      <w:r>
        <w:t>ample standard deviation</w:t>
      </w:r>
      <w:r>
        <w:t xml:space="preserve"> and the p</w:t>
      </w:r>
      <w:r>
        <w:t xml:space="preserve">opulation mean or hypothesized mean </w:t>
      </w:r>
      <w:r>
        <w:rPr>
          <w:rFonts w:ascii="Calibri" w:hAnsi="Calibri" w:cs="Calibri"/>
        </w:rPr>
        <w:t>μ</w:t>
      </w:r>
      <w:r>
        <w:t xml:space="preserve"> with us. This will eventually allow us to formulate the p-value and help us in deciding whether reject the null hypothesis or fail to reject our original null hypothesis.</w:t>
      </w:r>
    </w:p>
    <w:p w14:paraId="20E50542" w14:textId="7A8B92C9" w:rsidR="00B02EF3" w:rsidRPr="00F9519F" w:rsidRDefault="00B02EF3" w:rsidP="00F9519F">
      <w:pPr>
        <w:pStyle w:val="Quote"/>
        <w:rPr>
          <w:color w:val="002060"/>
          <w:sz w:val="36"/>
          <w:szCs w:val="36"/>
        </w:rPr>
      </w:pPr>
      <w:r w:rsidRPr="00F9519F">
        <w:rPr>
          <w:color w:val="002060"/>
          <w:sz w:val="36"/>
          <w:szCs w:val="36"/>
        </w:rPr>
        <w:lastRenderedPageBreak/>
        <w:t>Conclusion:</w:t>
      </w:r>
    </w:p>
    <w:p w14:paraId="578B1F2E" w14:textId="0F3812C9" w:rsidR="00B02EF3" w:rsidRDefault="00B02EF3" w:rsidP="000865DB">
      <w:pPr>
        <w:pStyle w:val="Text"/>
      </w:pPr>
    </w:p>
    <w:p w14:paraId="75357226" w14:textId="16A931BA" w:rsidR="00B02EF3" w:rsidRDefault="00B02EF3" w:rsidP="000865DB">
      <w:pPr>
        <w:pStyle w:val="Text"/>
      </w:pPr>
      <w:r w:rsidRPr="00B02EF3">
        <w:t xml:space="preserve">This </w:t>
      </w:r>
      <w:r w:rsidR="00981A47">
        <w:t>report</w:t>
      </w:r>
      <w:r w:rsidRPr="00B02EF3">
        <w:t xml:space="preserve"> provides a</w:t>
      </w:r>
      <w:r w:rsidR="00981A47">
        <w:t xml:space="preserve"> high-level</w:t>
      </w:r>
      <w:r w:rsidRPr="00B02EF3">
        <w:t xml:space="preserve"> overview of the </w:t>
      </w:r>
      <w:r w:rsidR="00981A47">
        <w:t>economic</w:t>
      </w:r>
      <w:r w:rsidRPr="00B02EF3">
        <w:t xml:space="preserve"> </w:t>
      </w:r>
      <w:r w:rsidR="00981A47">
        <w:t>researches</w:t>
      </w:r>
      <w:r w:rsidRPr="00B02EF3">
        <w:t xml:space="preserve"> related to the impact of the COVID-19 pandemic on real estate markets. </w:t>
      </w:r>
      <w:r w:rsidR="00981A47">
        <w:t xml:space="preserve">Here we have majorly focused upon the </w:t>
      </w:r>
      <w:r w:rsidRPr="00B02EF3">
        <w:t xml:space="preserve">residential property </w:t>
      </w:r>
      <w:r w:rsidR="00981A47">
        <w:t xml:space="preserve">in the USA excluding the commercial property </w:t>
      </w:r>
      <w:r w:rsidRPr="00B02EF3">
        <w:t xml:space="preserve">as well as the mortgage market. Nevertheless, the reviewed research shows that due to the heterogeneity of real estate and varying transmission channels from initial macroeconomic shocks, all real estate markets are affected in different ways by the outbreak of the </w:t>
      </w:r>
      <w:r w:rsidR="00981A47">
        <w:t xml:space="preserve">corona </w:t>
      </w:r>
      <w:r w:rsidRPr="00B02EF3">
        <w:t>virus. In particular, the summarized findings are valuable for various countries who are currently fighting the wave</w:t>
      </w:r>
      <w:r w:rsidR="00981A47">
        <w:t>s</w:t>
      </w:r>
      <w:r w:rsidRPr="00B02EF3">
        <w:t xml:space="preserve"> of </w:t>
      </w:r>
      <w:r w:rsidR="00981A47">
        <w:t xml:space="preserve">corona </w:t>
      </w:r>
      <w:r w:rsidRPr="00B02EF3">
        <w:t>infections and those who have to prepare for potential future waves. In addition, future research should consider existing studies on COVID-19 and should dig deeper on possible links between real estate markets, the macroeconomy and financial markets.</w:t>
      </w:r>
    </w:p>
    <w:p w14:paraId="1EFF3BFA" w14:textId="40ACA9B5" w:rsidR="00981A47" w:rsidRDefault="00981A47" w:rsidP="000865DB">
      <w:pPr>
        <w:pStyle w:val="Text"/>
      </w:pPr>
    </w:p>
    <w:p w14:paraId="3AF74DF6" w14:textId="3ABF8794" w:rsidR="00981A47" w:rsidRDefault="00981A47" w:rsidP="000865DB">
      <w:pPr>
        <w:pStyle w:val="Text"/>
      </w:pPr>
      <w:r w:rsidRPr="00981A47">
        <w:t>Let me conclude. Housing booms have different characteristics across countries and time periods. What is common is that when the bust comes, it very often damages financial stability and the real economy. The tools for containing housing booms are still being developed. The evidence on their effectiveness is only just starting to accumulate. The interactions of various policy tools can be complex. But all this should not be an excuse for inaction. The interlocking use of multiple tools might overcome the shortcomings of any single policy tool. We need to move from “benign neglect” to an “all of the above” approach when it comes to policy choices.</w:t>
      </w:r>
    </w:p>
    <w:p w14:paraId="60C1185F" w14:textId="6AD0EC05" w:rsidR="00981A47" w:rsidRDefault="00981A47" w:rsidP="000865DB">
      <w:pPr>
        <w:pStyle w:val="Text"/>
      </w:pPr>
    </w:p>
    <w:p w14:paraId="572C6075" w14:textId="7721D4D3" w:rsidR="00E27AF7" w:rsidRDefault="00981A47" w:rsidP="000865DB">
      <w:pPr>
        <w:pStyle w:val="Text"/>
      </w:pPr>
      <w:r w:rsidRPr="00981A47">
        <w:t>All housing markets are local, and county-level data do not capture all of the nuances that could drive the price of a given home in a given neighborhood. On the whole, the U.S. housing market still looks considerably less risky than it did in the mid-2000s. While there are some pockets of rapid price growth and extremely high price levels, in addition to a few places with fairly high prices despite growing supply, there is nowhere that has combined these price patterns with rapid debt growth, as occurred in some places in the mid-2000s.</w:t>
      </w:r>
    </w:p>
    <w:p w14:paraId="67EEAB8B" w14:textId="77777777" w:rsidR="00E27AF7" w:rsidRDefault="00E27AF7" w:rsidP="000865DB">
      <w:pPr>
        <w:pStyle w:val="Text"/>
      </w:pPr>
    </w:p>
    <w:p w14:paraId="4FDF33AE" w14:textId="32AAE9B2" w:rsidR="00E27AF7" w:rsidRDefault="00E27AF7" w:rsidP="000865DB">
      <w:pPr>
        <w:pStyle w:val="Text"/>
      </w:pPr>
      <w:r w:rsidRPr="00E27AF7">
        <w:drawing>
          <wp:inline distT="0" distB="0" distL="0" distR="0" wp14:anchorId="61D4201D" wp14:editId="173F9792">
            <wp:extent cx="6858000" cy="3108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3108960"/>
                    </a:xfrm>
                    <a:prstGeom prst="rect">
                      <a:avLst/>
                    </a:prstGeom>
                  </pic:spPr>
                </pic:pic>
              </a:graphicData>
            </a:graphic>
          </wp:inline>
        </w:drawing>
      </w:r>
    </w:p>
    <w:sectPr w:rsidR="00E27AF7" w:rsidSect="006C2DBA">
      <w:headerReference w:type="default" r:id="rId38"/>
      <w:footerReference w:type="even" r:id="rId39"/>
      <w:footerReference w:type="default" r:id="rId40"/>
      <w:pgSz w:w="12240" w:h="15840" w:code="1"/>
      <w:pgMar w:top="720" w:right="720" w:bottom="720" w:left="720" w:header="709" w:footer="709" w:gutter="0"/>
      <w:pgBorders w:display="notFirstPage" w:offsetFrom="page">
        <w:top w:val="basicBlackSquares" w:sz="9" w:space="24" w:color="auto"/>
        <w:left w:val="basicBlackSquares" w:sz="9" w:space="24" w:color="auto"/>
        <w:bottom w:val="basicBlackSquares" w:sz="9" w:space="24" w:color="auto"/>
        <w:right w:val="basicBlackSquares" w:sz="9"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2486" w14:textId="77777777" w:rsidR="00370DA4" w:rsidRDefault="00370DA4" w:rsidP="001205A1">
      <w:r>
        <w:separator/>
      </w:r>
    </w:p>
  </w:endnote>
  <w:endnote w:type="continuationSeparator" w:id="0">
    <w:p w14:paraId="6E03A899" w14:textId="77777777" w:rsidR="00370DA4" w:rsidRDefault="00370DA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08971489"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26FB847E"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169C82"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504ADE06"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36DE" w14:textId="77777777" w:rsidR="00370DA4" w:rsidRDefault="00370DA4" w:rsidP="001205A1">
      <w:r>
        <w:separator/>
      </w:r>
    </w:p>
  </w:footnote>
  <w:footnote w:type="continuationSeparator" w:id="0">
    <w:p w14:paraId="4435EADC" w14:textId="77777777" w:rsidR="00370DA4" w:rsidRDefault="00370DA4"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5354" w14:textId="725449DF" w:rsidR="00637B83" w:rsidRPr="00637B83" w:rsidRDefault="00637B83" w:rsidP="00637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64B05"/>
    <w:multiLevelType w:val="hybridMultilevel"/>
    <w:tmpl w:val="39CA5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AC7344"/>
    <w:multiLevelType w:val="hybridMultilevel"/>
    <w:tmpl w:val="8EEEDB8A"/>
    <w:lvl w:ilvl="0" w:tplc="B450F0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EB36B3"/>
    <w:multiLevelType w:val="hybridMultilevel"/>
    <w:tmpl w:val="00AAE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960"/>
    <w:rsid w:val="00036DC3"/>
    <w:rsid w:val="000865DB"/>
    <w:rsid w:val="000B236D"/>
    <w:rsid w:val="000C4ED1"/>
    <w:rsid w:val="000C59C0"/>
    <w:rsid w:val="000F0731"/>
    <w:rsid w:val="000F6FBF"/>
    <w:rsid w:val="001205A1"/>
    <w:rsid w:val="00142906"/>
    <w:rsid w:val="001D78B9"/>
    <w:rsid w:val="00216DB3"/>
    <w:rsid w:val="002B6593"/>
    <w:rsid w:val="00306B4E"/>
    <w:rsid w:val="0031055C"/>
    <w:rsid w:val="003254DA"/>
    <w:rsid w:val="00370DA4"/>
    <w:rsid w:val="003840BC"/>
    <w:rsid w:val="003A42FD"/>
    <w:rsid w:val="003A7FE4"/>
    <w:rsid w:val="003B19C2"/>
    <w:rsid w:val="003C2A89"/>
    <w:rsid w:val="003E4BDE"/>
    <w:rsid w:val="00505281"/>
    <w:rsid w:val="005820D2"/>
    <w:rsid w:val="005A0BD7"/>
    <w:rsid w:val="005A2DF7"/>
    <w:rsid w:val="005D557C"/>
    <w:rsid w:val="005F4A20"/>
    <w:rsid w:val="00637B83"/>
    <w:rsid w:val="00641558"/>
    <w:rsid w:val="006A7AF3"/>
    <w:rsid w:val="006C2DBA"/>
    <w:rsid w:val="006C3F08"/>
    <w:rsid w:val="006C60E6"/>
    <w:rsid w:val="006D2C4C"/>
    <w:rsid w:val="007B72B9"/>
    <w:rsid w:val="008112B5"/>
    <w:rsid w:val="00840A85"/>
    <w:rsid w:val="00875863"/>
    <w:rsid w:val="008C4960"/>
    <w:rsid w:val="00937A22"/>
    <w:rsid w:val="0095412E"/>
    <w:rsid w:val="00971E71"/>
    <w:rsid w:val="00981A47"/>
    <w:rsid w:val="009C7D58"/>
    <w:rsid w:val="00A15CF7"/>
    <w:rsid w:val="00A5095D"/>
    <w:rsid w:val="00A65B25"/>
    <w:rsid w:val="00A81248"/>
    <w:rsid w:val="00B02EF3"/>
    <w:rsid w:val="00B14E44"/>
    <w:rsid w:val="00B51395"/>
    <w:rsid w:val="00B56491"/>
    <w:rsid w:val="00B87406"/>
    <w:rsid w:val="00B94FE8"/>
    <w:rsid w:val="00BA0FB4"/>
    <w:rsid w:val="00BC0EED"/>
    <w:rsid w:val="00BC0FB8"/>
    <w:rsid w:val="00C81786"/>
    <w:rsid w:val="00D154CF"/>
    <w:rsid w:val="00DB261A"/>
    <w:rsid w:val="00E27AF7"/>
    <w:rsid w:val="00E313CC"/>
    <w:rsid w:val="00E4219F"/>
    <w:rsid w:val="00E61F1F"/>
    <w:rsid w:val="00E638E6"/>
    <w:rsid w:val="00E752EB"/>
    <w:rsid w:val="00E964ED"/>
    <w:rsid w:val="00ED4261"/>
    <w:rsid w:val="00F32B0D"/>
    <w:rsid w:val="00F405FB"/>
    <w:rsid w:val="00F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F7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gif"/><Relationship Id="rId26" Type="http://schemas.microsoft.com/office/2007/relationships/diagramDrawing" Target="diagrams/drawing1.xm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diagramQuickStyle" Target="diagrams/quickStyle3.xm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diagramQuickStyle" Target="diagrams/quickStyle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1.xml"/><Relationship Id="rId32" Type="http://schemas.openxmlformats.org/officeDocument/2006/relationships/diagramData" Target="diagrams/data3.xml"/><Relationship Id="rId37" Type="http://schemas.openxmlformats.org/officeDocument/2006/relationships/image" Target="media/image12.pn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microsoft.com/office/2007/relationships/diagramDrawing" Target="diagrams/drawing3.xml"/><Relationship Id="rId10" Type="http://schemas.openxmlformats.org/officeDocument/2006/relationships/endnotes" Target="endnotes.xml"/><Relationship Id="rId19" Type="http://schemas.openxmlformats.org/officeDocument/2006/relationships/image" Target="media/image9.gif"/><Relationship Id="rId31" Type="http://schemas.microsoft.com/office/2007/relationships/diagramDrawing" Target="diagrams/drawing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Colors" Target="diagrams/colors1.xml"/><Relationship Id="rId33" Type="http://schemas.openxmlformats.org/officeDocument/2006/relationships/diagramLayout" Target="diagrams/layout3.xm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rai\AppData\Roaming\Microsoft\Templates\Geometric%20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F53A46-3293-4593-8BF3-C279B1A43D5D}" type="doc">
      <dgm:prSet loTypeId="urn:microsoft.com/office/officeart/2005/8/layout/hierarchy2" loCatId="hierarchy" qsTypeId="urn:microsoft.com/office/officeart/2005/8/quickstyle/simple1" qsCatId="simple" csTypeId="urn:microsoft.com/office/officeart/2005/8/colors/accent1_3" csCatId="accent1" phldr="1"/>
      <dgm:spPr/>
      <dgm:t>
        <a:bodyPr/>
        <a:lstStyle/>
        <a:p>
          <a:endParaRPr lang="en-IN"/>
        </a:p>
      </dgm:t>
    </dgm:pt>
    <dgm:pt modelId="{C18E9112-3519-4362-9CE3-AEB0D3533C11}">
      <dgm:prSet phldrT="[Text]"/>
      <dgm:spPr/>
      <dgm:t>
        <a:bodyPr/>
        <a:lstStyle/>
        <a:p>
          <a:r>
            <a:rPr lang="en-IN"/>
            <a:t>Factors affecting Home Prices</a:t>
          </a:r>
        </a:p>
      </dgm:t>
    </dgm:pt>
    <dgm:pt modelId="{9350A485-746C-4909-9CA4-A132DEEC2C50}" type="parTrans" cxnId="{FE90B6D2-5D7F-4690-BDB2-F316A03AD9E5}">
      <dgm:prSet/>
      <dgm:spPr/>
      <dgm:t>
        <a:bodyPr/>
        <a:lstStyle/>
        <a:p>
          <a:endParaRPr lang="en-IN"/>
        </a:p>
      </dgm:t>
    </dgm:pt>
    <dgm:pt modelId="{AA5A7894-A9FC-47A8-B9A3-0D030ACC3D63}" type="sibTrans" cxnId="{FE90B6D2-5D7F-4690-BDB2-F316A03AD9E5}">
      <dgm:prSet/>
      <dgm:spPr/>
      <dgm:t>
        <a:bodyPr/>
        <a:lstStyle/>
        <a:p>
          <a:endParaRPr lang="en-IN"/>
        </a:p>
      </dgm:t>
    </dgm:pt>
    <dgm:pt modelId="{1B426AE2-DB24-49A7-9962-19E8A0E4DCB9}">
      <dgm:prSet phldrT="[Text]"/>
      <dgm:spPr/>
      <dgm:t>
        <a:bodyPr/>
        <a:lstStyle/>
        <a:p>
          <a:r>
            <a:rPr lang="en-IN"/>
            <a:t>Demographics</a:t>
          </a:r>
        </a:p>
      </dgm:t>
    </dgm:pt>
    <dgm:pt modelId="{8B741BED-A199-44E3-8879-53D13CB05FC8}" type="parTrans" cxnId="{AF3B6B6D-2486-46DC-921E-62203BF76BC5}">
      <dgm:prSet/>
      <dgm:spPr/>
      <dgm:t>
        <a:bodyPr/>
        <a:lstStyle/>
        <a:p>
          <a:endParaRPr lang="en-IN"/>
        </a:p>
      </dgm:t>
    </dgm:pt>
    <dgm:pt modelId="{F2122EAB-7BF5-4F4F-B133-FA66094CB70B}" type="sibTrans" cxnId="{AF3B6B6D-2486-46DC-921E-62203BF76BC5}">
      <dgm:prSet/>
      <dgm:spPr/>
      <dgm:t>
        <a:bodyPr/>
        <a:lstStyle/>
        <a:p>
          <a:endParaRPr lang="en-IN"/>
        </a:p>
      </dgm:t>
    </dgm:pt>
    <dgm:pt modelId="{D40D16B8-46A1-466E-ADD3-12DAAFA1C7F4}">
      <dgm:prSet phldrT="[Text]"/>
      <dgm:spPr/>
      <dgm:t>
        <a:bodyPr/>
        <a:lstStyle/>
        <a:p>
          <a:r>
            <a:rPr lang="en-IN"/>
            <a:t>Age</a:t>
          </a:r>
        </a:p>
      </dgm:t>
    </dgm:pt>
    <dgm:pt modelId="{851B685F-2F41-432D-8C06-A54AB07F23CB}" type="parTrans" cxnId="{41DF7588-C341-4DED-A848-DB9CBDBEA3DE}">
      <dgm:prSet/>
      <dgm:spPr/>
      <dgm:t>
        <a:bodyPr/>
        <a:lstStyle/>
        <a:p>
          <a:endParaRPr lang="en-IN"/>
        </a:p>
      </dgm:t>
    </dgm:pt>
    <dgm:pt modelId="{D1C8C86D-6495-4F14-8D0F-F9EFC89C667B}" type="sibTrans" cxnId="{41DF7588-C341-4DED-A848-DB9CBDBEA3DE}">
      <dgm:prSet/>
      <dgm:spPr/>
      <dgm:t>
        <a:bodyPr/>
        <a:lstStyle/>
        <a:p>
          <a:endParaRPr lang="en-IN"/>
        </a:p>
      </dgm:t>
    </dgm:pt>
    <dgm:pt modelId="{3B60E869-4E3A-40E7-99F7-878260927DA2}">
      <dgm:prSet phldrT="[Text]"/>
      <dgm:spPr/>
      <dgm:t>
        <a:bodyPr/>
        <a:lstStyle/>
        <a:p>
          <a:r>
            <a:rPr lang="en-IN"/>
            <a:t>Race</a:t>
          </a:r>
        </a:p>
      </dgm:t>
    </dgm:pt>
    <dgm:pt modelId="{C03DFAC6-9F5D-4843-B2EC-CB2E984A425D}" type="parTrans" cxnId="{FE5C609D-4DEF-43F7-8D6D-432DFF8ED1EE}">
      <dgm:prSet/>
      <dgm:spPr/>
      <dgm:t>
        <a:bodyPr/>
        <a:lstStyle/>
        <a:p>
          <a:endParaRPr lang="en-IN"/>
        </a:p>
      </dgm:t>
    </dgm:pt>
    <dgm:pt modelId="{A71697DB-8FB7-46FC-8BD3-E07F2E83D0F6}" type="sibTrans" cxnId="{FE5C609D-4DEF-43F7-8D6D-432DFF8ED1EE}">
      <dgm:prSet/>
      <dgm:spPr/>
      <dgm:t>
        <a:bodyPr/>
        <a:lstStyle/>
        <a:p>
          <a:endParaRPr lang="en-IN"/>
        </a:p>
      </dgm:t>
    </dgm:pt>
    <dgm:pt modelId="{2C7E43AB-3FCB-4A43-89E6-EE2ED89FC9C2}">
      <dgm:prSet phldrT="[Text]"/>
      <dgm:spPr/>
      <dgm:t>
        <a:bodyPr/>
        <a:lstStyle/>
        <a:p>
          <a:r>
            <a:rPr lang="en-IN"/>
            <a:t>Government policies/subsidies</a:t>
          </a:r>
        </a:p>
      </dgm:t>
    </dgm:pt>
    <dgm:pt modelId="{08BDA1D4-1546-4C2C-A11D-757E6C8D9904}" type="parTrans" cxnId="{144E1E32-5507-492C-9784-EE3D0731964B}">
      <dgm:prSet/>
      <dgm:spPr/>
      <dgm:t>
        <a:bodyPr/>
        <a:lstStyle/>
        <a:p>
          <a:endParaRPr lang="en-IN"/>
        </a:p>
      </dgm:t>
    </dgm:pt>
    <dgm:pt modelId="{6503882B-262E-48B9-ACC7-670F902B00CE}" type="sibTrans" cxnId="{144E1E32-5507-492C-9784-EE3D0731964B}">
      <dgm:prSet/>
      <dgm:spPr/>
      <dgm:t>
        <a:bodyPr/>
        <a:lstStyle/>
        <a:p>
          <a:endParaRPr lang="en-IN"/>
        </a:p>
      </dgm:t>
    </dgm:pt>
    <dgm:pt modelId="{686B4CDE-1610-4042-B3F1-8A6FFE25F43C}">
      <dgm:prSet/>
      <dgm:spPr/>
      <dgm:t>
        <a:bodyPr/>
        <a:lstStyle/>
        <a:p>
          <a:r>
            <a:rPr lang="en-IN"/>
            <a:t>Economic Issues</a:t>
          </a:r>
        </a:p>
      </dgm:t>
    </dgm:pt>
    <dgm:pt modelId="{1FECC307-A5F9-44B7-97B9-44D4FBA1D96A}" type="parTrans" cxnId="{7511FBE3-B028-4D67-BA5A-E76A6D0ADE03}">
      <dgm:prSet/>
      <dgm:spPr/>
      <dgm:t>
        <a:bodyPr/>
        <a:lstStyle/>
        <a:p>
          <a:endParaRPr lang="en-IN"/>
        </a:p>
      </dgm:t>
    </dgm:pt>
    <dgm:pt modelId="{F9E99AC7-7D56-4B72-84E7-5734DF40699B}" type="sibTrans" cxnId="{7511FBE3-B028-4D67-BA5A-E76A6D0ADE03}">
      <dgm:prSet/>
      <dgm:spPr/>
      <dgm:t>
        <a:bodyPr/>
        <a:lstStyle/>
        <a:p>
          <a:endParaRPr lang="en-IN"/>
        </a:p>
      </dgm:t>
    </dgm:pt>
    <dgm:pt modelId="{95739093-6EDA-4D57-A0C7-463A23C52D71}">
      <dgm:prSet/>
      <dgm:spPr/>
      <dgm:t>
        <a:bodyPr/>
        <a:lstStyle/>
        <a:p>
          <a:r>
            <a:rPr lang="en-IN"/>
            <a:t>Interest Rates</a:t>
          </a:r>
        </a:p>
      </dgm:t>
    </dgm:pt>
    <dgm:pt modelId="{4346DB98-689C-4428-9CB5-A552E44F6A64}" type="sibTrans" cxnId="{D9412347-2100-417F-AC25-7D29857E147B}">
      <dgm:prSet/>
      <dgm:spPr/>
      <dgm:t>
        <a:bodyPr/>
        <a:lstStyle/>
        <a:p>
          <a:endParaRPr lang="en-IN"/>
        </a:p>
      </dgm:t>
    </dgm:pt>
    <dgm:pt modelId="{0D0DC8E0-A49C-4095-94A6-64AE5B8E9A38}" type="parTrans" cxnId="{D9412347-2100-417F-AC25-7D29857E147B}">
      <dgm:prSet/>
      <dgm:spPr/>
      <dgm:t>
        <a:bodyPr/>
        <a:lstStyle/>
        <a:p>
          <a:endParaRPr lang="en-IN"/>
        </a:p>
      </dgm:t>
    </dgm:pt>
    <dgm:pt modelId="{4654CF67-3F77-4C40-9754-C6B3B9125CC6}">
      <dgm:prSet/>
      <dgm:spPr/>
      <dgm:t>
        <a:bodyPr/>
        <a:lstStyle/>
        <a:p>
          <a:r>
            <a:rPr lang="en-IN"/>
            <a:t>Gender</a:t>
          </a:r>
        </a:p>
      </dgm:t>
    </dgm:pt>
    <dgm:pt modelId="{F6EBEF9F-B101-4AA6-99EB-AF422D40A964}" type="parTrans" cxnId="{2EEE77E0-CA9E-4925-B155-C85774283265}">
      <dgm:prSet/>
      <dgm:spPr/>
      <dgm:t>
        <a:bodyPr/>
        <a:lstStyle/>
        <a:p>
          <a:endParaRPr lang="en-IN"/>
        </a:p>
      </dgm:t>
    </dgm:pt>
    <dgm:pt modelId="{23532B8D-47C8-4BDF-8CD8-CC8BB2E3E120}" type="sibTrans" cxnId="{2EEE77E0-CA9E-4925-B155-C85774283265}">
      <dgm:prSet/>
      <dgm:spPr/>
      <dgm:t>
        <a:bodyPr/>
        <a:lstStyle/>
        <a:p>
          <a:endParaRPr lang="en-IN"/>
        </a:p>
      </dgm:t>
    </dgm:pt>
    <dgm:pt modelId="{92185DAF-D0B2-4496-8A66-7CCCDB9162E0}">
      <dgm:prSet/>
      <dgm:spPr/>
      <dgm:t>
        <a:bodyPr/>
        <a:lstStyle/>
        <a:p>
          <a:r>
            <a:rPr lang="en-IN"/>
            <a:t>Income</a:t>
          </a:r>
        </a:p>
      </dgm:t>
    </dgm:pt>
    <dgm:pt modelId="{CADF29D7-124E-4429-AEA7-FC91CE3FBF87}" type="parTrans" cxnId="{E961E554-9C0F-45A0-BE15-B24F88DC1D99}">
      <dgm:prSet/>
      <dgm:spPr/>
      <dgm:t>
        <a:bodyPr/>
        <a:lstStyle/>
        <a:p>
          <a:endParaRPr lang="en-IN"/>
        </a:p>
      </dgm:t>
    </dgm:pt>
    <dgm:pt modelId="{52DE3270-B40D-415D-A678-271BACFE9EA6}" type="sibTrans" cxnId="{E961E554-9C0F-45A0-BE15-B24F88DC1D99}">
      <dgm:prSet/>
      <dgm:spPr/>
      <dgm:t>
        <a:bodyPr/>
        <a:lstStyle/>
        <a:p>
          <a:endParaRPr lang="en-IN"/>
        </a:p>
      </dgm:t>
    </dgm:pt>
    <dgm:pt modelId="{66EB6BED-97A2-433D-96C4-7D597FC39E58}">
      <dgm:prSet/>
      <dgm:spPr/>
      <dgm:t>
        <a:bodyPr/>
        <a:lstStyle/>
        <a:p>
          <a:r>
            <a:rPr lang="en-IN"/>
            <a:t>Migratin patterns</a:t>
          </a:r>
        </a:p>
      </dgm:t>
    </dgm:pt>
    <dgm:pt modelId="{B7EC10FF-4D1B-4FCC-AF07-C091BDE146E7}" type="parTrans" cxnId="{E01BFF60-862A-4292-A495-F84B6128E461}">
      <dgm:prSet/>
      <dgm:spPr/>
      <dgm:t>
        <a:bodyPr/>
        <a:lstStyle/>
        <a:p>
          <a:endParaRPr lang="en-IN"/>
        </a:p>
      </dgm:t>
    </dgm:pt>
    <dgm:pt modelId="{F213088C-ACC1-4E94-8F2F-F06728F5ECD7}" type="sibTrans" cxnId="{E01BFF60-862A-4292-A495-F84B6128E461}">
      <dgm:prSet/>
      <dgm:spPr/>
      <dgm:t>
        <a:bodyPr/>
        <a:lstStyle/>
        <a:p>
          <a:endParaRPr lang="en-IN"/>
        </a:p>
      </dgm:t>
    </dgm:pt>
    <dgm:pt modelId="{3A192E81-CCF4-445C-96AF-9374AE1B6AB2}">
      <dgm:prSet/>
      <dgm:spPr/>
      <dgm:t>
        <a:bodyPr/>
        <a:lstStyle/>
        <a:p>
          <a:r>
            <a:rPr lang="en-IN"/>
            <a:t>Loans</a:t>
          </a:r>
        </a:p>
      </dgm:t>
    </dgm:pt>
    <dgm:pt modelId="{8E3D7FFB-64D1-4EDD-B819-69F296116EBC}" type="parTrans" cxnId="{715A1A58-98E9-49BE-8D6A-F610D2F4F6F1}">
      <dgm:prSet/>
      <dgm:spPr/>
      <dgm:t>
        <a:bodyPr/>
        <a:lstStyle/>
        <a:p>
          <a:endParaRPr lang="en-IN"/>
        </a:p>
      </dgm:t>
    </dgm:pt>
    <dgm:pt modelId="{91F3AC58-8597-47DC-BA80-1C61188153FB}" type="sibTrans" cxnId="{715A1A58-98E9-49BE-8D6A-F610D2F4F6F1}">
      <dgm:prSet/>
      <dgm:spPr/>
      <dgm:t>
        <a:bodyPr/>
        <a:lstStyle/>
        <a:p>
          <a:endParaRPr lang="en-IN"/>
        </a:p>
      </dgm:t>
    </dgm:pt>
    <dgm:pt modelId="{9BEE8521-6B15-4E95-8A87-F42E0BEBED7A}">
      <dgm:prSet/>
      <dgm:spPr/>
      <dgm:t>
        <a:bodyPr/>
        <a:lstStyle/>
        <a:p>
          <a:r>
            <a:rPr lang="en-IN"/>
            <a:t>Mortgages</a:t>
          </a:r>
        </a:p>
      </dgm:t>
    </dgm:pt>
    <dgm:pt modelId="{506ACEC1-9830-4343-A821-0C2C8163F522}" type="parTrans" cxnId="{12683D12-B2FE-4432-AED0-089B50BFAE45}">
      <dgm:prSet/>
      <dgm:spPr/>
      <dgm:t>
        <a:bodyPr/>
        <a:lstStyle/>
        <a:p>
          <a:endParaRPr lang="en-IN"/>
        </a:p>
      </dgm:t>
    </dgm:pt>
    <dgm:pt modelId="{7DEF9494-E970-4E78-BBF2-F7C2314313A0}" type="sibTrans" cxnId="{12683D12-B2FE-4432-AED0-089B50BFAE45}">
      <dgm:prSet/>
      <dgm:spPr/>
      <dgm:t>
        <a:bodyPr/>
        <a:lstStyle/>
        <a:p>
          <a:endParaRPr lang="en-IN"/>
        </a:p>
      </dgm:t>
    </dgm:pt>
    <dgm:pt modelId="{43349862-CC44-4655-B3D2-5048A49ADACE}">
      <dgm:prSet/>
      <dgm:spPr/>
      <dgm:t>
        <a:bodyPr/>
        <a:lstStyle/>
        <a:p>
          <a:r>
            <a:rPr lang="en-IN"/>
            <a:t>GDP</a:t>
          </a:r>
        </a:p>
      </dgm:t>
    </dgm:pt>
    <dgm:pt modelId="{01652256-0E1E-41B3-ADD3-D038B099028B}" type="parTrans" cxnId="{CB07A995-4D4B-48AE-8563-920B2BC3309B}">
      <dgm:prSet/>
      <dgm:spPr/>
      <dgm:t>
        <a:bodyPr/>
        <a:lstStyle/>
        <a:p>
          <a:endParaRPr lang="en-IN"/>
        </a:p>
      </dgm:t>
    </dgm:pt>
    <dgm:pt modelId="{4F0766A4-0F63-4DED-A731-DDB452930394}" type="sibTrans" cxnId="{CB07A995-4D4B-48AE-8563-920B2BC3309B}">
      <dgm:prSet/>
      <dgm:spPr/>
      <dgm:t>
        <a:bodyPr/>
        <a:lstStyle/>
        <a:p>
          <a:endParaRPr lang="en-IN"/>
        </a:p>
      </dgm:t>
    </dgm:pt>
    <dgm:pt modelId="{44FF676F-B454-44D0-B70B-7B6601425F3F}">
      <dgm:prSet/>
      <dgm:spPr/>
      <dgm:t>
        <a:bodyPr/>
        <a:lstStyle/>
        <a:p>
          <a:r>
            <a:rPr lang="en-IN"/>
            <a:t>Unemployement Rate</a:t>
          </a:r>
        </a:p>
      </dgm:t>
    </dgm:pt>
    <dgm:pt modelId="{88E283EE-A311-4C4E-8BAB-2416F701342B}" type="parTrans" cxnId="{184D0E89-CC83-4309-A94A-997E9D02071E}">
      <dgm:prSet/>
      <dgm:spPr/>
      <dgm:t>
        <a:bodyPr/>
        <a:lstStyle/>
        <a:p>
          <a:endParaRPr lang="en-IN"/>
        </a:p>
      </dgm:t>
    </dgm:pt>
    <dgm:pt modelId="{2E300903-92EC-4CDE-9685-9727B07B5973}" type="sibTrans" cxnId="{184D0E89-CC83-4309-A94A-997E9D02071E}">
      <dgm:prSet/>
      <dgm:spPr/>
      <dgm:t>
        <a:bodyPr/>
        <a:lstStyle/>
        <a:p>
          <a:endParaRPr lang="en-IN"/>
        </a:p>
      </dgm:t>
    </dgm:pt>
    <dgm:pt modelId="{505ACFCF-5564-437C-BA79-E08B6410A00F}">
      <dgm:prSet/>
      <dgm:spPr/>
      <dgm:t>
        <a:bodyPr/>
        <a:lstStyle/>
        <a:p>
          <a:r>
            <a:rPr lang="en-IN"/>
            <a:t>Manufacturing Growth/ Construction</a:t>
          </a:r>
        </a:p>
      </dgm:t>
    </dgm:pt>
    <dgm:pt modelId="{2D0FEEEA-0622-4E41-B7A4-7DB7497B4016}" type="parTrans" cxnId="{D6A823C3-E702-4D57-99FC-486F94DBFAE0}">
      <dgm:prSet/>
      <dgm:spPr/>
      <dgm:t>
        <a:bodyPr/>
        <a:lstStyle/>
        <a:p>
          <a:endParaRPr lang="en-IN"/>
        </a:p>
      </dgm:t>
    </dgm:pt>
    <dgm:pt modelId="{FFA16F22-DEB9-4DDE-A70F-68AE1225E422}" type="sibTrans" cxnId="{D6A823C3-E702-4D57-99FC-486F94DBFAE0}">
      <dgm:prSet/>
      <dgm:spPr/>
      <dgm:t>
        <a:bodyPr/>
        <a:lstStyle/>
        <a:p>
          <a:endParaRPr lang="en-IN"/>
        </a:p>
      </dgm:t>
    </dgm:pt>
    <dgm:pt modelId="{B4A1B1E2-23BB-4379-9B89-0CAAF73CC2D1}">
      <dgm:prSet/>
      <dgm:spPr/>
      <dgm:t>
        <a:bodyPr/>
        <a:lstStyle/>
        <a:p>
          <a:r>
            <a:rPr lang="en-IN"/>
            <a:t>Inflation</a:t>
          </a:r>
        </a:p>
      </dgm:t>
    </dgm:pt>
    <dgm:pt modelId="{F95A9F8A-6335-48A4-9259-91A1CF7B1E8E}" type="parTrans" cxnId="{EEB578A6-99E5-4C04-A1C3-EA66BA916056}">
      <dgm:prSet/>
      <dgm:spPr/>
      <dgm:t>
        <a:bodyPr/>
        <a:lstStyle/>
        <a:p>
          <a:endParaRPr lang="en-IN"/>
        </a:p>
      </dgm:t>
    </dgm:pt>
    <dgm:pt modelId="{6BB54BB5-7F6D-4567-B418-C26643C00C24}" type="sibTrans" cxnId="{EEB578A6-99E5-4C04-A1C3-EA66BA916056}">
      <dgm:prSet/>
      <dgm:spPr/>
      <dgm:t>
        <a:bodyPr/>
        <a:lstStyle/>
        <a:p>
          <a:endParaRPr lang="en-IN"/>
        </a:p>
      </dgm:t>
    </dgm:pt>
    <dgm:pt modelId="{EC1C4D3B-E734-45F3-935A-361DF3510173}" type="pres">
      <dgm:prSet presAssocID="{3BF53A46-3293-4593-8BF3-C279B1A43D5D}" presName="diagram" presStyleCnt="0">
        <dgm:presLayoutVars>
          <dgm:chPref val="1"/>
          <dgm:dir/>
          <dgm:animOne val="branch"/>
          <dgm:animLvl val="lvl"/>
          <dgm:resizeHandles val="exact"/>
        </dgm:presLayoutVars>
      </dgm:prSet>
      <dgm:spPr/>
    </dgm:pt>
    <dgm:pt modelId="{894A4627-E045-4F9B-BAC3-67CC52BE4FDB}" type="pres">
      <dgm:prSet presAssocID="{C18E9112-3519-4362-9CE3-AEB0D3533C11}" presName="root1" presStyleCnt="0"/>
      <dgm:spPr/>
    </dgm:pt>
    <dgm:pt modelId="{C82A8D47-FDDE-442E-8F83-09CF94B55D41}" type="pres">
      <dgm:prSet presAssocID="{C18E9112-3519-4362-9CE3-AEB0D3533C11}" presName="LevelOneTextNode" presStyleLbl="node0" presStyleIdx="0" presStyleCnt="1">
        <dgm:presLayoutVars>
          <dgm:chPref val="3"/>
        </dgm:presLayoutVars>
      </dgm:prSet>
      <dgm:spPr/>
    </dgm:pt>
    <dgm:pt modelId="{5BD753FB-43DE-480D-A967-865298515C10}" type="pres">
      <dgm:prSet presAssocID="{C18E9112-3519-4362-9CE3-AEB0D3533C11}" presName="level2hierChild" presStyleCnt="0"/>
      <dgm:spPr/>
    </dgm:pt>
    <dgm:pt modelId="{3B8E75DF-7C7B-47A8-BCD3-6A548F426DF4}" type="pres">
      <dgm:prSet presAssocID="{8B741BED-A199-44E3-8879-53D13CB05FC8}" presName="conn2-1" presStyleLbl="parChTrans1D2" presStyleIdx="0" presStyleCnt="4"/>
      <dgm:spPr/>
    </dgm:pt>
    <dgm:pt modelId="{05BF28C9-44D6-49B1-ADF1-2655E5A0B555}" type="pres">
      <dgm:prSet presAssocID="{8B741BED-A199-44E3-8879-53D13CB05FC8}" presName="connTx" presStyleLbl="parChTrans1D2" presStyleIdx="0" presStyleCnt="4"/>
      <dgm:spPr/>
    </dgm:pt>
    <dgm:pt modelId="{FA5D6E64-DD7C-4C55-A362-B287CD4747BD}" type="pres">
      <dgm:prSet presAssocID="{1B426AE2-DB24-49A7-9962-19E8A0E4DCB9}" presName="root2" presStyleCnt="0"/>
      <dgm:spPr/>
    </dgm:pt>
    <dgm:pt modelId="{A469B7B0-5B13-41F6-A5D7-B5E928B99AF6}" type="pres">
      <dgm:prSet presAssocID="{1B426AE2-DB24-49A7-9962-19E8A0E4DCB9}" presName="LevelTwoTextNode" presStyleLbl="node2" presStyleIdx="0" presStyleCnt="4">
        <dgm:presLayoutVars>
          <dgm:chPref val="3"/>
        </dgm:presLayoutVars>
      </dgm:prSet>
      <dgm:spPr/>
    </dgm:pt>
    <dgm:pt modelId="{C0755533-5025-4B1C-81AB-7F3DF178EE30}" type="pres">
      <dgm:prSet presAssocID="{1B426AE2-DB24-49A7-9962-19E8A0E4DCB9}" presName="level3hierChild" presStyleCnt="0"/>
      <dgm:spPr/>
    </dgm:pt>
    <dgm:pt modelId="{583BE7CB-579D-4BA6-B950-FA2E3E543176}" type="pres">
      <dgm:prSet presAssocID="{851B685F-2F41-432D-8C06-A54AB07F23CB}" presName="conn2-1" presStyleLbl="parChTrans1D3" presStyleIdx="0" presStyleCnt="11"/>
      <dgm:spPr/>
    </dgm:pt>
    <dgm:pt modelId="{209B7BFB-5B9C-4834-AC6A-84BEF3791E0C}" type="pres">
      <dgm:prSet presAssocID="{851B685F-2F41-432D-8C06-A54AB07F23CB}" presName="connTx" presStyleLbl="parChTrans1D3" presStyleIdx="0" presStyleCnt="11"/>
      <dgm:spPr/>
    </dgm:pt>
    <dgm:pt modelId="{8FF33356-0728-41E1-B2C2-DF1F2F4B8CA3}" type="pres">
      <dgm:prSet presAssocID="{D40D16B8-46A1-466E-ADD3-12DAAFA1C7F4}" presName="root2" presStyleCnt="0"/>
      <dgm:spPr/>
    </dgm:pt>
    <dgm:pt modelId="{1725A480-85F2-4459-92C7-62368104B754}" type="pres">
      <dgm:prSet presAssocID="{D40D16B8-46A1-466E-ADD3-12DAAFA1C7F4}" presName="LevelTwoTextNode" presStyleLbl="node3" presStyleIdx="0" presStyleCnt="11">
        <dgm:presLayoutVars>
          <dgm:chPref val="3"/>
        </dgm:presLayoutVars>
      </dgm:prSet>
      <dgm:spPr/>
    </dgm:pt>
    <dgm:pt modelId="{F6C56D26-3456-4F10-AEEE-1535036284D8}" type="pres">
      <dgm:prSet presAssocID="{D40D16B8-46A1-466E-ADD3-12DAAFA1C7F4}" presName="level3hierChild" presStyleCnt="0"/>
      <dgm:spPr/>
    </dgm:pt>
    <dgm:pt modelId="{7FE96068-35B5-4BD2-B62D-4F9909F89245}" type="pres">
      <dgm:prSet presAssocID="{C03DFAC6-9F5D-4843-B2EC-CB2E984A425D}" presName="conn2-1" presStyleLbl="parChTrans1D3" presStyleIdx="1" presStyleCnt="11"/>
      <dgm:spPr/>
    </dgm:pt>
    <dgm:pt modelId="{89FA51D1-0478-458E-B848-C06EC6D5F72D}" type="pres">
      <dgm:prSet presAssocID="{C03DFAC6-9F5D-4843-B2EC-CB2E984A425D}" presName="connTx" presStyleLbl="parChTrans1D3" presStyleIdx="1" presStyleCnt="11"/>
      <dgm:spPr/>
    </dgm:pt>
    <dgm:pt modelId="{44C5FBB0-5F5A-4DEC-BC05-02A9EB692E14}" type="pres">
      <dgm:prSet presAssocID="{3B60E869-4E3A-40E7-99F7-878260927DA2}" presName="root2" presStyleCnt="0"/>
      <dgm:spPr/>
    </dgm:pt>
    <dgm:pt modelId="{3BF54748-407A-433A-A035-BA1989211D96}" type="pres">
      <dgm:prSet presAssocID="{3B60E869-4E3A-40E7-99F7-878260927DA2}" presName="LevelTwoTextNode" presStyleLbl="node3" presStyleIdx="1" presStyleCnt="11">
        <dgm:presLayoutVars>
          <dgm:chPref val="3"/>
        </dgm:presLayoutVars>
      </dgm:prSet>
      <dgm:spPr/>
    </dgm:pt>
    <dgm:pt modelId="{E0BE1B6B-E891-4321-950B-C46453401058}" type="pres">
      <dgm:prSet presAssocID="{3B60E869-4E3A-40E7-99F7-878260927DA2}" presName="level3hierChild" presStyleCnt="0"/>
      <dgm:spPr/>
    </dgm:pt>
    <dgm:pt modelId="{5DCC9F77-0E49-437F-9224-7F9B8045FE37}" type="pres">
      <dgm:prSet presAssocID="{F6EBEF9F-B101-4AA6-99EB-AF422D40A964}" presName="conn2-1" presStyleLbl="parChTrans1D3" presStyleIdx="2" presStyleCnt="11"/>
      <dgm:spPr/>
    </dgm:pt>
    <dgm:pt modelId="{EAC71CC2-F952-4E80-9D65-8D10DF9AAEA3}" type="pres">
      <dgm:prSet presAssocID="{F6EBEF9F-B101-4AA6-99EB-AF422D40A964}" presName="connTx" presStyleLbl="parChTrans1D3" presStyleIdx="2" presStyleCnt="11"/>
      <dgm:spPr/>
    </dgm:pt>
    <dgm:pt modelId="{9E2DECC1-97E1-4362-A0B9-0A33F4C31283}" type="pres">
      <dgm:prSet presAssocID="{4654CF67-3F77-4C40-9754-C6B3B9125CC6}" presName="root2" presStyleCnt="0"/>
      <dgm:spPr/>
    </dgm:pt>
    <dgm:pt modelId="{34E42EF0-404C-43FC-9EAC-7FB578E6EE07}" type="pres">
      <dgm:prSet presAssocID="{4654CF67-3F77-4C40-9754-C6B3B9125CC6}" presName="LevelTwoTextNode" presStyleLbl="node3" presStyleIdx="2" presStyleCnt="11">
        <dgm:presLayoutVars>
          <dgm:chPref val="3"/>
        </dgm:presLayoutVars>
      </dgm:prSet>
      <dgm:spPr/>
    </dgm:pt>
    <dgm:pt modelId="{3C24AE04-7559-456A-AD25-FCD4A2CE1E1C}" type="pres">
      <dgm:prSet presAssocID="{4654CF67-3F77-4C40-9754-C6B3B9125CC6}" presName="level3hierChild" presStyleCnt="0"/>
      <dgm:spPr/>
    </dgm:pt>
    <dgm:pt modelId="{34E48F35-B565-4E97-B611-3B961686BA76}" type="pres">
      <dgm:prSet presAssocID="{CADF29D7-124E-4429-AEA7-FC91CE3FBF87}" presName="conn2-1" presStyleLbl="parChTrans1D3" presStyleIdx="3" presStyleCnt="11"/>
      <dgm:spPr/>
    </dgm:pt>
    <dgm:pt modelId="{916CF770-AAC2-4D1C-A604-ED0C2AAEF997}" type="pres">
      <dgm:prSet presAssocID="{CADF29D7-124E-4429-AEA7-FC91CE3FBF87}" presName="connTx" presStyleLbl="parChTrans1D3" presStyleIdx="3" presStyleCnt="11"/>
      <dgm:spPr/>
    </dgm:pt>
    <dgm:pt modelId="{A32184B5-BB7F-43B2-BDCE-6480B837BED7}" type="pres">
      <dgm:prSet presAssocID="{92185DAF-D0B2-4496-8A66-7CCCDB9162E0}" presName="root2" presStyleCnt="0"/>
      <dgm:spPr/>
    </dgm:pt>
    <dgm:pt modelId="{5EEB2712-F0DB-495B-A13E-A9664FF58647}" type="pres">
      <dgm:prSet presAssocID="{92185DAF-D0B2-4496-8A66-7CCCDB9162E0}" presName="LevelTwoTextNode" presStyleLbl="node3" presStyleIdx="3" presStyleCnt="11">
        <dgm:presLayoutVars>
          <dgm:chPref val="3"/>
        </dgm:presLayoutVars>
      </dgm:prSet>
      <dgm:spPr/>
    </dgm:pt>
    <dgm:pt modelId="{52622E15-EE11-4FD9-B376-4E45DE248179}" type="pres">
      <dgm:prSet presAssocID="{92185DAF-D0B2-4496-8A66-7CCCDB9162E0}" presName="level3hierChild" presStyleCnt="0"/>
      <dgm:spPr/>
    </dgm:pt>
    <dgm:pt modelId="{BB3421C9-B9AD-40D5-A041-73F376174B19}" type="pres">
      <dgm:prSet presAssocID="{B7EC10FF-4D1B-4FCC-AF07-C091BDE146E7}" presName="conn2-1" presStyleLbl="parChTrans1D3" presStyleIdx="4" presStyleCnt="11"/>
      <dgm:spPr/>
    </dgm:pt>
    <dgm:pt modelId="{14AA0E05-ADFA-41FD-A29C-202E6A8F3EF9}" type="pres">
      <dgm:prSet presAssocID="{B7EC10FF-4D1B-4FCC-AF07-C091BDE146E7}" presName="connTx" presStyleLbl="parChTrans1D3" presStyleIdx="4" presStyleCnt="11"/>
      <dgm:spPr/>
    </dgm:pt>
    <dgm:pt modelId="{B41F5DFA-DDE7-4919-861E-F52FC09D8029}" type="pres">
      <dgm:prSet presAssocID="{66EB6BED-97A2-433D-96C4-7D597FC39E58}" presName="root2" presStyleCnt="0"/>
      <dgm:spPr/>
    </dgm:pt>
    <dgm:pt modelId="{30BFD88E-57E0-4289-92E8-F39A126D874B}" type="pres">
      <dgm:prSet presAssocID="{66EB6BED-97A2-433D-96C4-7D597FC39E58}" presName="LevelTwoTextNode" presStyleLbl="node3" presStyleIdx="4" presStyleCnt="11">
        <dgm:presLayoutVars>
          <dgm:chPref val="3"/>
        </dgm:presLayoutVars>
      </dgm:prSet>
      <dgm:spPr/>
    </dgm:pt>
    <dgm:pt modelId="{B6D24DEC-DFE3-4D83-A7CF-2A6FEE56AD47}" type="pres">
      <dgm:prSet presAssocID="{66EB6BED-97A2-433D-96C4-7D597FC39E58}" presName="level3hierChild" presStyleCnt="0"/>
      <dgm:spPr/>
    </dgm:pt>
    <dgm:pt modelId="{47F84DE7-EFC3-4B80-8F48-2DEC9098CDF4}" type="pres">
      <dgm:prSet presAssocID="{0D0DC8E0-A49C-4095-94A6-64AE5B8E9A38}" presName="conn2-1" presStyleLbl="parChTrans1D2" presStyleIdx="1" presStyleCnt="4"/>
      <dgm:spPr/>
    </dgm:pt>
    <dgm:pt modelId="{4B9A37E9-E256-48B3-AAAB-D42926A4A1B9}" type="pres">
      <dgm:prSet presAssocID="{0D0DC8E0-A49C-4095-94A6-64AE5B8E9A38}" presName="connTx" presStyleLbl="parChTrans1D2" presStyleIdx="1" presStyleCnt="4"/>
      <dgm:spPr/>
    </dgm:pt>
    <dgm:pt modelId="{44184314-3F96-4C55-9056-B637CB184456}" type="pres">
      <dgm:prSet presAssocID="{95739093-6EDA-4D57-A0C7-463A23C52D71}" presName="root2" presStyleCnt="0"/>
      <dgm:spPr/>
    </dgm:pt>
    <dgm:pt modelId="{1BCB0C7F-E3F2-4730-B750-976CA81D5815}" type="pres">
      <dgm:prSet presAssocID="{95739093-6EDA-4D57-A0C7-463A23C52D71}" presName="LevelTwoTextNode" presStyleLbl="node2" presStyleIdx="1" presStyleCnt="4">
        <dgm:presLayoutVars>
          <dgm:chPref val="3"/>
        </dgm:presLayoutVars>
      </dgm:prSet>
      <dgm:spPr/>
    </dgm:pt>
    <dgm:pt modelId="{BEE30544-DB68-4ED3-A305-80382FE980E5}" type="pres">
      <dgm:prSet presAssocID="{95739093-6EDA-4D57-A0C7-463A23C52D71}" presName="level3hierChild" presStyleCnt="0"/>
      <dgm:spPr/>
    </dgm:pt>
    <dgm:pt modelId="{6FAAD98E-1B52-49AB-A277-AC0872C14525}" type="pres">
      <dgm:prSet presAssocID="{8E3D7FFB-64D1-4EDD-B819-69F296116EBC}" presName="conn2-1" presStyleLbl="parChTrans1D3" presStyleIdx="5" presStyleCnt="11"/>
      <dgm:spPr/>
    </dgm:pt>
    <dgm:pt modelId="{4D4421D2-9106-4C72-B744-F8D7571C86BF}" type="pres">
      <dgm:prSet presAssocID="{8E3D7FFB-64D1-4EDD-B819-69F296116EBC}" presName="connTx" presStyleLbl="parChTrans1D3" presStyleIdx="5" presStyleCnt="11"/>
      <dgm:spPr/>
    </dgm:pt>
    <dgm:pt modelId="{500B405D-A176-40C0-9E36-0FC2A77EC908}" type="pres">
      <dgm:prSet presAssocID="{3A192E81-CCF4-445C-96AF-9374AE1B6AB2}" presName="root2" presStyleCnt="0"/>
      <dgm:spPr/>
    </dgm:pt>
    <dgm:pt modelId="{96916D75-8E34-4DF5-9CAF-30A0401C9558}" type="pres">
      <dgm:prSet presAssocID="{3A192E81-CCF4-445C-96AF-9374AE1B6AB2}" presName="LevelTwoTextNode" presStyleLbl="node3" presStyleIdx="5" presStyleCnt="11">
        <dgm:presLayoutVars>
          <dgm:chPref val="3"/>
        </dgm:presLayoutVars>
      </dgm:prSet>
      <dgm:spPr/>
    </dgm:pt>
    <dgm:pt modelId="{D9FFDAB4-669D-43C9-A810-924DBFCDF171}" type="pres">
      <dgm:prSet presAssocID="{3A192E81-CCF4-445C-96AF-9374AE1B6AB2}" presName="level3hierChild" presStyleCnt="0"/>
      <dgm:spPr/>
    </dgm:pt>
    <dgm:pt modelId="{7B16680B-A426-4806-AABA-1CA66D5B2AF8}" type="pres">
      <dgm:prSet presAssocID="{506ACEC1-9830-4343-A821-0C2C8163F522}" presName="conn2-1" presStyleLbl="parChTrans1D3" presStyleIdx="6" presStyleCnt="11"/>
      <dgm:spPr/>
    </dgm:pt>
    <dgm:pt modelId="{30B3EBEB-DEAE-462D-BB4D-4F9539440D39}" type="pres">
      <dgm:prSet presAssocID="{506ACEC1-9830-4343-A821-0C2C8163F522}" presName="connTx" presStyleLbl="parChTrans1D3" presStyleIdx="6" presStyleCnt="11"/>
      <dgm:spPr/>
    </dgm:pt>
    <dgm:pt modelId="{A7B864DF-1E3C-4C9F-8E41-16912CDC2310}" type="pres">
      <dgm:prSet presAssocID="{9BEE8521-6B15-4E95-8A87-F42E0BEBED7A}" presName="root2" presStyleCnt="0"/>
      <dgm:spPr/>
    </dgm:pt>
    <dgm:pt modelId="{082030C7-10CE-41AB-B252-5F27395B94B5}" type="pres">
      <dgm:prSet presAssocID="{9BEE8521-6B15-4E95-8A87-F42E0BEBED7A}" presName="LevelTwoTextNode" presStyleLbl="node3" presStyleIdx="6" presStyleCnt="11">
        <dgm:presLayoutVars>
          <dgm:chPref val="3"/>
        </dgm:presLayoutVars>
      </dgm:prSet>
      <dgm:spPr/>
    </dgm:pt>
    <dgm:pt modelId="{6929629E-E41C-4C44-AD23-7BED880B49F0}" type="pres">
      <dgm:prSet presAssocID="{9BEE8521-6B15-4E95-8A87-F42E0BEBED7A}" presName="level3hierChild" presStyleCnt="0"/>
      <dgm:spPr/>
    </dgm:pt>
    <dgm:pt modelId="{CE8960E2-8140-4A58-AA06-2A41286F333D}" type="pres">
      <dgm:prSet presAssocID="{1FECC307-A5F9-44B7-97B9-44D4FBA1D96A}" presName="conn2-1" presStyleLbl="parChTrans1D2" presStyleIdx="2" presStyleCnt="4"/>
      <dgm:spPr/>
    </dgm:pt>
    <dgm:pt modelId="{C9BD3F56-254A-4A49-8775-446E13F0E837}" type="pres">
      <dgm:prSet presAssocID="{1FECC307-A5F9-44B7-97B9-44D4FBA1D96A}" presName="connTx" presStyleLbl="parChTrans1D2" presStyleIdx="2" presStyleCnt="4"/>
      <dgm:spPr/>
    </dgm:pt>
    <dgm:pt modelId="{F13156CA-9215-4AA3-8BB7-5A7A8175451C}" type="pres">
      <dgm:prSet presAssocID="{686B4CDE-1610-4042-B3F1-8A6FFE25F43C}" presName="root2" presStyleCnt="0"/>
      <dgm:spPr/>
    </dgm:pt>
    <dgm:pt modelId="{6F8C497D-2C22-49CB-89B0-37BE20FAE5A9}" type="pres">
      <dgm:prSet presAssocID="{686B4CDE-1610-4042-B3F1-8A6FFE25F43C}" presName="LevelTwoTextNode" presStyleLbl="node2" presStyleIdx="2" presStyleCnt="4">
        <dgm:presLayoutVars>
          <dgm:chPref val="3"/>
        </dgm:presLayoutVars>
      </dgm:prSet>
      <dgm:spPr/>
    </dgm:pt>
    <dgm:pt modelId="{64BF1EE4-2809-46CF-951B-F5E7C81FD226}" type="pres">
      <dgm:prSet presAssocID="{686B4CDE-1610-4042-B3F1-8A6FFE25F43C}" presName="level3hierChild" presStyleCnt="0"/>
      <dgm:spPr/>
    </dgm:pt>
    <dgm:pt modelId="{DCA06ACE-BE28-4AAE-9581-607FFF9DB349}" type="pres">
      <dgm:prSet presAssocID="{01652256-0E1E-41B3-ADD3-D038B099028B}" presName="conn2-1" presStyleLbl="parChTrans1D3" presStyleIdx="7" presStyleCnt="11"/>
      <dgm:spPr/>
    </dgm:pt>
    <dgm:pt modelId="{2D3E5BF4-284C-4FD7-947E-8DD6DC068D21}" type="pres">
      <dgm:prSet presAssocID="{01652256-0E1E-41B3-ADD3-D038B099028B}" presName="connTx" presStyleLbl="parChTrans1D3" presStyleIdx="7" presStyleCnt="11"/>
      <dgm:spPr/>
    </dgm:pt>
    <dgm:pt modelId="{BDEAA4E0-D91F-43CF-8231-795219E155DD}" type="pres">
      <dgm:prSet presAssocID="{43349862-CC44-4655-B3D2-5048A49ADACE}" presName="root2" presStyleCnt="0"/>
      <dgm:spPr/>
    </dgm:pt>
    <dgm:pt modelId="{C672C773-C5E8-4276-B3A5-E24C634B0E9A}" type="pres">
      <dgm:prSet presAssocID="{43349862-CC44-4655-B3D2-5048A49ADACE}" presName="LevelTwoTextNode" presStyleLbl="node3" presStyleIdx="7" presStyleCnt="11">
        <dgm:presLayoutVars>
          <dgm:chPref val="3"/>
        </dgm:presLayoutVars>
      </dgm:prSet>
      <dgm:spPr/>
    </dgm:pt>
    <dgm:pt modelId="{F442A1CA-C653-4585-862B-0776464017F2}" type="pres">
      <dgm:prSet presAssocID="{43349862-CC44-4655-B3D2-5048A49ADACE}" presName="level3hierChild" presStyleCnt="0"/>
      <dgm:spPr/>
    </dgm:pt>
    <dgm:pt modelId="{D96C8BBB-FF27-4BA2-BB7B-3BB5E5186ED1}" type="pres">
      <dgm:prSet presAssocID="{88E283EE-A311-4C4E-8BAB-2416F701342B}" presName="conn2-1" presStyleLbl="parChTrans1D3" presStyleIdx="8" presStyleCnt="11"/>
      <dgm:spPr/>
    </dgm:pt>
    <dgm:pt modelId="{E5753FA2-D02C-4276-99C5-7B8402661B69}" type="pres">
      <dgm:prSet presAssocID="{88E283EE-A311-4C4E-8BAB-2416F701342B}" presName="connTx" presStyleLbl="parChTrans1D3" presStyleIdx="8" presStyleCnt="11"/>
      <dgm:spPr/>
    </dgm:pt>
    <dgm:pt modelId="{D6094490-A887-4357-8BE6-0E464B1F0227}" type="pres">
      <dgm:prSet presAssocID="{44FF676F-B454-44D0-B70B-7B6601425F3F}" presName="root2" presStyleCnt="0"/>
      <dgm:spPr/>
    </dgm:pt>
    <dgm:pt modelId="{0F730D60-6E3E-4DB2-8ED6-8689724C0350}" type="pres">
      <dgm:prSet presAssocID="{44FF676F-B454-44D0-B70B-7B6601425F3F}" presName="LevelTwoTextNode" presStyleLbl="node3" presStyleIdx="8" presStyleCnt="11">
        <dgm:presLayoutVars>
          <dgm:chPref val="3"/>
        </dgm:presLayoutVars>
      </dgm:prSet>
      <dgm:spPr/>
    </dgm:pt>
    <dgm:pt modelId="{34FD9ACD-89E4-4C9B-9DD4-3FCEEC8DB34C}" type="pres">
      <dgm:prSet presAssocID="{44FF676F-B454-44D0-B70B-7B6601425F3F}" presName="level3hierChild" presStyleCnt="0"/>
      <dgm:spPr/>
    </dgm:pt>
    <dgm:pt modelId="{B14432BB-787B-4825-8C05-520ACC5CC67D}" type="pres">
      <dgm:prSet presAssocID="{2D0FEEEA-0622-4E41-B7A4-7DB7497B4016}" presName="conn2-1" presStyleLbl="parChTrans1D3" presStyleIdx="9" presStyleCnt="11"/>
      <dgm:spPr/>
    </dgm:pt>
    <dgm:pt modelId="{E2D890ED-D674-46BA-9DA6-2E7D6AA8B8A8}" type="pres">
      <dgm:prSet presAssocID="{2D0FEEEA-0622-4E41-B7A4-7DB7497B4016}" presName="connTx" presStyleLbl="parChTrans1D3" presStyleIdx="9" presStyleCnt="11"/>
      <dgm:spPr/>
    </dgm:pt>
    <dgm:pt modelId="{86A9DB59-2A10-47D6-AFF4-6F49DA2F0149}" type="pres">
      <dgm:prSet presAssocID="{505ACFCF-5564-437C-BA79-E08B6410A00F}" presName="root2" presStyleCnt="0"/>
      <dgm:spPr/>
    </dgm:pt>
    <dgm:pt modelId="{C4F53437-E272-443B-BD83-AA667002A78B}" type="pres">
      <dgm:prSet presAssocID="{505ACFCF-5564-437C-BA79-E08B6410A00F}" presName="LevelTwoTextNode" presStyleLbl="node3" presStyleIdx="9" presStyleCnt="11">
        <dgm:presLayoutVars>
          <dgm:chPref val="3"/>
        </dgm:presLayoutVars>
      </dgm:prSet>
      <dgm:spPr/>
    </dgm:pt>
    <dgm:pt modelId="{6A1F37BA-E3F2-4AFF-A52A-CA9B5A66C20F}" type="pres">
      <dgm:prSet presAssocID="{505ACFCF-5564-437C-BA79-E08B6410A00F}" presName="level3hierChild" presStyleCnt="0"/>
      <dgm:spPr/>
    </dgm:pt>
    <dgm:pt modelId="{BBFCC7C1-714F-41A9-A1C8-2B45D4FC9873}" type="pres">
      <dgm:prSet presAssocID="{F95A9F8A-6335-48A4-9259-91A1CF7B1E8E}" presName="conn2-1" presStyleLbl="parChTrans1D3" presStyleIdx="10" presStyleCnt="11"/>
      <dgm:spPr/>
    </dgm:pt>
    <dgm:pt modelId="{59BB6425-40DF-4DC4-A2D6-02FE2E68D769}" type="pres">
      <dgm:prSet presAssocID="{F95A9F8A-6335-48A4-9259-91A1CF7B1E8E}" presName="connTx" presStyleLbl="parChTrans1D3" presStyleIdx="10" presStyleCnt="11"/>
      <dgm:spPr/>
    </dgm:pt>
    <dgm:pt modelId="{4DE085C0-8128-478E-947C-AB9A670667EA}" type="pres">
      <dgm:prSet presAssocID="{B4A1B1E2-23BB-4379-9B89-0CAAF73CC2D1}" presName="root2" presStyleCnt="0"/>
      <dgm:spPr/>
    </dgm:pt>
    <dgm:pt modelId="{3FB5567E-46BE-403D-A102-E35A0ED9D1B5}" type="pres">
      <dgm:prSet presAssocID="{B4A1B1E2-23BB-4379-9B89-0CAAF73CC2D1}" presName="LevelTwoTextNode" presStyleLbl="node3" presStyleIdx="10" presStyleCnt="11">
        <dgm:presLayoutVars>
          <dgm:chPref val="3"/>
        </dgm:presLayoutVars>
      </dgm:prSet>
      <dgm:spPr/>
    </dgm:pt>
    <dgm:pt modelId="{FD904B9C-4424-4FC5-B2CF-02D4AFE3A54B}" type="pres">
      <dgm:prSet presAssocID="{B4A1B1E2-23BB-4379-9B89-0CAAF73CC2D1}" presName="level3hierChild" presStyleCnt="0"/>
      <dgm:spPr/>
    </dgm:pt>
    <dgm:pt modelId="{BDFC3263-2B99-4F34-BE43-B270D5359824}" type="pres">
      <dgm:prSet presAssocID="{08BDA1D4-1546-4C2C-A11D-757E6C8D9904}" presName="conn2-1" presStyleLbl="parChTrans1D2" presStyleIdx="3" presStyleCnt="4"/>
      <dgm:spPr/>
    </dgm:pt>
    <dgm:pt modelId="{61A589E3-FB3C-4FFB-834F-71F75DAFA1F6}" type="pres">
      <dgm:prSet presAssocID="{08BDA1D4-1546-4C2C-A11D-757E6C8D9904}" presName="connTx" presStyleLbl="parChTrans1D2" presStyleIdx="3" presStyleCnt="4"/>
      <dgm:spPr/>
    </dgm:pt>
    <dgm:pt modelId="{F71F4214-7591-4EF4-8AA3-790214E28752}" type="pres">
      <dgm:prSet presAssocID="{2C7E43AB-3FCB-4A43-89E6-EE2ED89FC9C2}" presName="root2" presStyleCnt="0"/>
      <dgm:spPr/>
    </dgm:pt>
    <dgm:pt modelId="{DF2502A9-A6FF-4872-B80E-169D56DEC860}" type="pres">
      <dgm:prSet presAssocID="{2C7E43AB-3FCB-4A43-89E6-EE2ED89FC9C2}" presName="LevelTwoTextNode" presStyleLbl="node2" presStyleIdx="3" presStyleCnt="4">
        <dgm:presLayoutVars>
          <dgm:chPref val="3"/>
        </dgm:presLayoutVars>
      </dgm:prSet>
      <dgm:spPr/>
    </dgm:pt>
    <dgm:pt modelId="{FB01301C-D848-4DAA-8591-A52265775206}" type="pres">
      <dgm:prSet presAssocID="{2C7E43AB-3FCB-4A43-89E6-EE2ED89FC9C2}" presName="level3hierChild" presStyleCnt="0"/>
      <dgm:spPr/>
    </dgm:pt>
  </dgm:ptLst>
  <dgm:cxnLst>
    <dgm:cxn modelId="{4DD27D0D-9F33-43A5-9B0D-877764F89457}" type="presOf" srcId="{44FF676F-B454-44D0-B70B-7B6601425F3F}" destId="{0F730D60-6E3E-4DB2-8ED6-8689724C0350}" srcOrd="0" destOrd="0" presId="urn:microsoft.com/office/officeart/2005/8/layout/hierarchy2"/>
    <dgm:cxn modelId="{BD357F0E-5935-4EE3-95BF-2F0ACF916DD5}" type="presOf" srcId="{01652256-0E1E-41B3-ADD3-D038B099028B}" destId="{2D3E5BF4-284C-4FD7-947E-8DD6DC068D21}" srcOrd="1" destOrd="0" presId="urn:microsoft.com/office/officeart/2005/8/layout/hierarchy2"/>
    <dgm:cxn modelId="{12683D12-B2FE-4432-AED0-089B50BFAE45}" srcId="{95739093-6EDA-4D57-A0C7-463A23C52D71}" destId="{9BEE8521-6B15-4E95-8A87-F42E0BEBED7A}" srcOrd="1" destOrd="0" parTransId="{506ACEC1-9830-4343-A821-0C2C8163F522}" sibTransId="{7DEF9494-E970-4E78-BBF2-F7C2314313A0}"/>
    <dgm:cxn modelId="{4B9AE514-E817-4E6F-85BA-44B92A1ADFF6}" type="presOf" srcId="{92185DAF-D0B2-4496-8A66-7CCCDB9162E0}" destId="{5EEB2712-F0DB-495B-A13E-A9664FF58647}" srcOrd="0" destOrd="0" presId="urn:microsoft.com/office/officeart/2005/8/layout/hierarchy2"/>
    <dgm:cxn modelId="{15BAD31C-ABE3-4E4A-87A9-66D197B6840E}" type="presOf" srcId="{1FECC307-A5F9-44B7-97B9-44D4FBA1D96A}" destId="{C9BD3F56-254A-4A49-8775-446E13F0E837}" srcOrd="1" destOrd="0" presId="urn:microsoft.com/office/officeart/2005/8/layout/hierarchy2"/>
    <dgm:cxn modelId="{243D4128-C662-4562-B824-FCA6BE9793A1}" type="presOf" srcId="{4654CF67-3F77-4C40-9754-C6B3B9125CC6}" destId="{34E42EF0-404C-43FC-9EAC-7FB578E6EE07}" srcOrd="0" destOrd="0" presId="urn:microsoft.com/office/officeart/2005/8/layout/hierarchy2"/>
    <dgm:cxn modelId="{D3531E2B-C701-4209-9A74-411106D4089D}" type="presOf" srcId="{8E3D7FFB-64D1-4EDD-B819-69F296116EBC}" destId="{6FAAD98E-1B52-49AB-A277-AC0872C14525}" srcOrd="0" destOrd="0" presId="urn:microsoft.com/office/officeart/2005/8/layout/hierarchy2"/>
    <dgm:cxn modelId="{9019F72D-19AF-426B-AFC6-C444A8EDF80C}" type="presOf" srcId="{2C7E43AB-3FCB-4A43-89E6-EE2ED89FC9C2}" destId="{DF2502A9-A6FF-4872-B80E-169D56DEC860}" srcOrd="0" destOrd="0" presId="urn:microsoft.com/office/officeart/2005/8/layout/hierarchy2"/>
    <dgm:cxn modelId="{7AEE242E-91A7-4922-9986-61811D5B892A}" type="presOf" srcId="{95739093-6EDA-4D57-A0C7-463A23C52D71}" destId="{1BCB0C7F-E3F2-4730-B750-976CA81D5815}" srcOrd="0" destOrd="0" presId="urn:microsoft.com/office/officeart/2005/8/layout/hierarchy2"/>
    <dgm:cxn modelId="{144E1E32-5507-492C-9784-EE3D0731964B}" srcId="{C18E9112-3519-4362-9CE3-AEB0D3533C11}" destId="{2C7E43AB-3FCB-4A43-89E6-EE2ED89FC9C2}" srcOrd="3" destOrd="0" parTransId="{08BDA1D4-1546-4C2C-A11D-757E6C8D9904}" sibTransId="{6503882B-262E-48B9-ACC7-670F902B00CE}"/>
    <dgm:cxn modelId="{AFC93E37-6FC1-46FF-82DB-0F4BA4CD3F99}" type="presOf" srcId="{88E283EE-A311-4C4E-8BAB-2416F701342B}" destId="{E5753FA2-D02C-4276-99C5-7B8402661B69}" srcOrd="1" destOrd="0" presId="urn:microsoft.com/office/officeart/2005/8/layout/hierarchy2"/>
    <dgm:cxn modelId="{5AE74539-51FF-42D4-8C45-333F8BB0C35F}" type="presOf" srcId="{88E283EE-A311-4C4E-8BAB-2416F701342B}" destId="{D96C8BBB-FF27-4BA2-BB7B-3BB5E5186ED1}" srcOrd="0" destOrd="0" presId="urn:microsoft.com/office/officeart/2005/8/layout/hierarchy2"/>
    <dgm:cxn modelId="{26335739-6DB7-4174-AA5F-ACE71B4EB05F}" type="presOf" srcId="{505ACFCF-5564-437C-BA79-E08B6410A00F}" destId="{C4F53437-E272-443B-BD83-AA667002A78B}" srcOrd="0" destOrd="0" presId="urn:microsoft.com/office/officeart/2005/8/layout/hierarchy2"/>
    <dgm:cxn modelId="{32B4AC3D-174C-4EE9-907D-102466F6757A}" type="presOf" srcId="{8E3D7FFB-64D1-4EDD-B819-69F296116EBC}" destId="{4D4421D2-9106-4C72-B744-F8D7571C86BF}" srcOrd="1" destOrd="0" presId="urn:microsoft.com/office/officeart/2005/8/layout/hierarchy2"/>
    <dgm:cxn modelId="{02F6E540-D920-474A-AC18-50B42031537B}" type="presOf" srcId="{C18E9112-3519-4362-9CE3-AEB0D3533C11}" destId="{C82A8D47-FDDE-442E-8F83-09CF94B55D41}" srcOrd="0" destOrd="0" presId="urn:microsoft.com/office/officeart/2005/8/layout/hierarchy2"/>
    <dgm:cxn modelId="{0BF23F5F-EDBD-4C19-944C-6D45284061AD}" type="presOf" srcId="{C03DFAC6-9F5D-4843-B2EC-CB2E984A425D}" destId="{7FE96068-35B5-4BD2-B62D-4F9909F89245}" srcOrd="0" destOrd="0" presId="urn:microsoft.com/office/officeart/2005/8/layout/hierarchy2"/>
    <dgm:cxn modelId="{821D6D60-7C25-4D2A-9FD0-C8A6D8AF6088}" type="presOf" srcId="{66EB6BED-97A2-433D-96C4-7D597FC39E58}" destId="{30BFD88E-57E0-4289-92E8-F39A126D874B}" srcOrd="0" destOrd="0" presId="urn:microsoft.com/office/officeart/2005/8/layout/hierarchy2"/>
    <dgm:cxn modelId="{E01BFF60-862A-4292-A495-F84B6128E461}" srcId="{1B426AE2-DB24-49A7-9962-19E8A0E4DCB9}" destId="{66EB6BED-97A2-433D-96C4-7D597FC39E58}" srcOrd="4" destOrd="0" parTransId="{B7EC10FF-4D1B-4FCC-AF07-C091BDE146E7}" sibTransId="{F213088C-ACC1-4E94-8F2F-F06728F5ECD7}"/>
    <dgm:cxn modelId="{40384B61-BCC9-47F4-8783-34EA6CFC5774}" type="presOf" srcId="{F6EBEF9F-B101-4AA6-99EB-AF422D40A964}" destId="{EAC71CC2-F952-4E80-9D65-8D10DF9AAEA3}" srcOrd="1" destOrd="0" presId="urn:microsoft.com/office/officeart/2005/8/layout/hierarchy2"/>
    <dgm:cxn modelId="{4736B865-7F8C-4073-B2ED-C7E250FE7A1B}" type="presOf" srcId="{1B426AE2-DB24-49A7-9962-19E8A0E4DCB9}" destId="{A469B7B0-5B13-41F6-A5D7-B5E928B99AF6}" srcOrd="0" destOrd="0" presId="urn:microsoft.com/office/officeart/2005/8/layout/hierarchy2"/>
    <dgm:cxn modelId="{57BC2046-20A1-40B7-BA46-4C34BEC622AC}" type="presOf" srcId="{CADF29D7-124E-4429-AEA7-FC91CE3FBF87}" destId="{34E48F35-B565-4E97-B611-3B961686BA76}" srcOrd="0" destOrd="0" presId="urn:microsoft.com/office/officeart/2005/8/layout/hierarchy2"/>
    <dgm:cxn modelId="{57C7A146-0B40-437C-BA77-5C369B53EDB4}" type="presOf" srcId="{08BDA1D4-1546-4C2C-A11D-757E6C8D9904}" destId="{BDFC3263-2B99-4F34-BE43-B270D5359824}" srcOrd="0" destOrd="0" presId="urn:microsoft.com/office/officeart/2005/8/layout/hierarchy2"/>
    <dgm:cxn modelId="{D9412347-2100-417F-AC25-7D29857E147B}" srcId="{C18E9112-3519-4362-9CE3-AEB0D3533C11}" destId="{95739093-6EDA-4D57-A0C7-463A23C52D71}" srcOrd="1" destOrd="0" parTransId="{0D0DC8E0-A49C-4095-94A6-64AE5B8E9A38}" sibTransId="{4346DB98-689C-4428-9CB5-A552E44F6A64}"/>
    <dgm:cxn modelId="{69421848-BF7C-4D43-9BCB-4A7EF4243684}" type="presOf" srcId="{B7EC10FF-4D1B-4FCC-AF07-C091BDE146E7}" destId="{BB3421C9-B9AD-40D5-A041-73F376174B19}" srcOrd="0" destOrd="0" presId="urn:microsoft.com/office/officeart/2005/8/layout/hierarchy2"/>
    <dgm:cxn modelId="{2D13D769-073C-4E21-84B4-6B188BD4AD5B}" type="presOf" srcId="{8B741BED-A199-44E3-8879-53D13CB05FC8}" destId="{3B8E75DF-7C7B-47A8-BCD3-6A548F426DF4}" srcOrd="0" destOrd="0" presId="urn:microsoft.com/office/officeart/2005/8/layout/hierarchy2"/>
    <dgm:cxn modelId="{0EA8356B-5501-4256-8914-80EB7063F704}" type="presOf" srcId="{0D0DC8E0-A49C-4095-94A6-64AE5B8E9A38}" destId="{4B9A37E9-E256-48B3-AAAB-D42926A4A1B9}" srcOrd="1" destOrd="0" presId="urn:microsoft.com/office/officeart/2005/8/layout/hierarchy2"/>
    <dgm:cxn modelId="{F4BDF84C-EB5E-455C-AABF-D40BD70FF901}" type="presOf" srcId="{C03DFAC6-9F5D-4843-B2EC-CB2E984A425D}" destId="{89FA51D1-0478-458E-B848-C06EC6D5F72D}" srcOrd="1" destOrd="0" presId="urn:microsoft.com/office/officeart/2005/8/layout/hierarchy2"/>
    <dgm:cxn modelId="{AF3B6B6D-2486-46DC-921E-62203BF76BC5}" srcId="{C18E9112-3519-4362-9CE3-AEB0D3533C11}" destId="{1B426AE2-DB24-49A7-9962-19E8A0E4DCB9}" srcOrd="0" destOrd="0" parTransId="{8B741BED-A199-44E3-8879-53D13CB05FC8}" sibTransId="{F2122EAB-7BF5-4F4F-B133-FA66094CB70B}"/>
    <dgm:cxn modelId="{9CDD4E54-C533-47EA-A9AE-E221E0A9740D}" type="presOf" srcId="{F6EBEF9F-B101-4AA6-99EB-AF422D40A964}" destId="{5DCC9F77-0E49-437F-9224-7F9B8045FE37}" srcOrd="0" destOrd="0" presId="urn:microsoft.com/office/officeart/2005/8/layout/hierarchy2"/>
    <dgm:cxn modelId="{E961E554-9C0F-45A0-BE15-B24F88DC1D99}" srcId="{1B426AE2-DB24-49A7-9962-19E8A0E4DCB9}" destId="{92185DAF-D0B2-4496-8A66-7CCCDB9162E0}" srcOrd="3" destOrd="0" parTransId="{CADF29D7-124E-4429-AEA7-FC91CE3FBF87}" sibTransId="{52DE3270-B40D-415D-A678-271BACFE9EA6}"/>
    <dgm:cxn modelId="{715A1A58-98E9-49BE-8D6A-F610D2F4F6F1}" srcId="{95739093-6EDA-4D57-A0C7-463A23C52D71}" destId="{3A192E81-CCF4-445C-96AF-9374AE1B6AB2}" srcOrd="0" destOrd="0" parTransId="{8E3D7FFB-64D1-4EDD-B819-69F296116EBC}" sibTransId="{91F3AC58-8597-47DC-BA80-1C61188153FB}"/>
    <dgm:cxn modelId="{F0E26B58-6727-42C0-A9A5-11DFC6A90784}" type="presOf" srcId="{3B60E869-4E3A-40E7-99F7-878260927DA2}" destId="{3BF54748-407A-433A-A035-BA1989211D96}" srcOrd="0" destOrd="0" presId="urn:microsoft.com/office/officeart/2005/8/layout/hierarchy2"/>
    <dgm:cxn modelId="{19A7937B-50DA-4C92-824E-7ED439FAB956}" type="presOf" srcId="{851B685F-2F41-432D-8C06-A54AB07F23CB}" destId="{583BE7CB-579D-4BA6-B950-FA2E3E543176}" srcOrd="0" destOrd="0" presId="urn:microsoft.com/office/officeart/2005/8/layout/hierarchy2"/>
    <dgm:cxn modelId="{31E8A17D-6E43-49B3-801A-06E4BC89882C}" type="presOf" srcId="{D40D16B8-46A1-466E-ADD3-12DAAFA1C7F4}" destId="{1725A480-85F2-4459-92C7-62368104B754}" srcOrd="0" destOrd="0" presId="urn:microsoft.com/office/officeart/2005/8/layout/hierarchy2"/>
    <dgm:cxn modelId="{E8CA847F-9604-4C15-A164-2BB54AC29224}" type="presOf" srcId="{8B741BED-A199-44E3-8879-53D13CB05FC8}" destId="{05BF28C9-44D6-49B1-ADF1-2655E5A0B555}" srcOrd="1" destOrd="0" presId="urn:microsoft.com/office/officeart/2005/8/layout/hierarchy2"/>
    <dgm:cxn modelId="{41DF7588-C341-4DED-A848-DB9CBDBEA3DE}" srcId="{1B426AE2-DB24-49A7-9962-19E8A0E4DCB9}" destId="{D40D16B8-46A1-466E-ADD3-12DAAFA1C7F4}" srcOrd="0" destOrd="0" parTransId="{851B685F-2F41-432D-8C06-A54AB07F23CB}" sibTransId="{D1C8C86D-6495-4F14-8D0F-F9EFC89C667B}"/>
    <dgm:cxn modelId="{184D0E89-CC83-4309-A94A-997E9D02071E}" srcId="{686B4CDE-1610-4042-B3F1-8A6FFE25F43C}" destId="{44FF676F-B454-44D0-B70B-7B6601425F3F}" srcOrd="1" destOrd="0" parTransId="{88E283EE-A311-4C4E-8BAB-2416F701342B}" sibTransId="{2E300903-92EC-4CDE-9685-9727B07B5973}"/>
    <dgm:cxn modelId="{897E8789-710E-4892-BF24-E094419FBF45}" type="presOf" srcId="{1FECC307-A5F9-44B7-97B9-44D4FBA1D96A}" destId="{CE8960E2-8140-4A58-AA06-2A41286F333D}" srcOrd="0" destOrd="0" presId="urn:microsoft.com/office/officeart/2005/8/layout/hierarchy2"/>
    <dgm:cxn modelId="{CB07A995-4D4B-48AE-8563-920B2BC3309B}" srcId="{686B4CDE-1610-4042-B3F1-8A6FFE25F43C}" destId="{43349862-CC44-4655-B3D2-5048A49ADACE}" srcOrd="0" destOrd="0" parTransId="{01652256-0E1E-41B3-ADD3-D038B099028B}" sibTransId="{4F0766A4-0F63-4DED-A731-DDB452930394}"/>
    <dgm:cxn modelId="{FE5C609D-4DEF-43F7-8D6D-432DFF8ED1EE}" srcId="{1B426AE2-DB24-49A7-9962-19E8A0E4DCB9}" destId="{3B60E869-4E3A-40E7-99F7-878260927DA2}" srcOrd="1" destOrd="0" parTransId="{C03DFAC6-9F5D-4843-B2EC-CB2E984A425D}" sibTransId="{A71697DB-8FB7-46FC-8BD3-E07F2E83D0F6}"/>
    <dgm:cxn modelId="{EEB578A6-99E5-4C04-A1C3-EA66BA916056}" srcId="{686B4CDE-1610-4042-B3F1-8A6FFE25F43C}" destId="{B4A1B1E2-23BB-4379-9B89-0CAAF73CC2D1}" srcOrd="3" destOrd="0" parTransId="{F95A9F8A-6335-48A4-9259-91A1CF7B1E8E}" sibTransId="{6BB54BB5-7F6D-4567-B418-C26643C00C24}"/>
    <dgm:cxn modelId="{A7636CB7-379F-4C60-BB0D-0FC550356842}" type="presOf" srcId="{43349862-CC44-4655-B3D2-5048A49ADACE}" destId="{C672C773-C5E8-4276-B3A5-E24C634B0E9A}" srcOrd="0" destOrd="0" presId="urn:microsoft.com/office/officeart/2005/8/layout/hierarchy2"/>
    <dgm:cxn modelId="{DB5E77BB-BFD2-4E80-9994-B40F8B12C090}" type="presOf" srcId="{0D0DC8E0-A49C-4095-94A6-64AE5B8E9A38}" destId="{47F84DE7-EFC3-4B80-8F48-2DEC9098CDF4}" srcOrd="0" destOrd="0" presId="urn:microsoft.com/office/officeart/2005/8/layout/hierarchy2"/>
    <dgm:cxn modelId="{B845A2BD-3A8A-44CC-B17C-3DEB48EC041A}" type="presOf" srcId="{F95A9F8A-6335-48A4-9259-91A1CF7B1E8E}" destId="{BBFCC7C1-714F-41A9-A1C8-2B45D4FC9873}" srcOrd="0" destOrd="0" presId="urn:microsoft.com/office/officeart/2005/8/layout/hierarchy2"/>
    <dgm:cxn modelId="{0A8B05C3-702F-4FB6-8604-3FC4B26A3B3D}" type="presOf" srcId="{08BDA1D4-1546-4C2C-A11D-757E6C8D9904}" destId="{61A589E3-FB3C-4FFB-834F-71F75DAFA1F6}" srcOrd="1" destOrd="0" presId="urn:microsoft.com/office/officeart/2005/8/layout/hierarchy2"/>
    <dgm:cxn modelId="{D6A823C3-E702-4D57-99FC-486F94DBFAE0}" srcId="{686B4CDE-1610-4042-B3F1-8A6FFE25F43C}" destId="{505ACFCF-5564-437C-BA79-E08B6410A00F}" srcOrd="2" destOrd="0" parTransId="{2D0FEEEA-0622-4E41-B7A4-7DB7497B4016}" sibTransId="{FFA16F22-DEB9-4DDE-A70F-68AE1225E422}"/>
    <dgm:cxn modelId="{61A6E5C3-06F7-45F1-A66F-176E0847BF35}" type="presOf" srcId="{2D0FEEEA-0622-4E41-B7A4-7DB7497B4016}" destId="{E2D890ED-D674-46BA-9DA6-2E7D6AA8B8A8}" srcOrd="1" destOrd="0" presId="urn:microsoft.com/office/officeart/2005/8/layout/hierarchy2"/>
    <dgm:cxn modelId="{235036C5-B655-43F9-BF72-327AA9D8498A}" type="presOf" srcId="{01652256-0E1E-41B3-ADD3-D038B099028B}" destId="{DCA06ACE-BE28-4AAE-9581-607FFF9DB349}" srcOrd="0" destOrd="0" presId="urn:microsoft.com/office/officeart/2005/8/layout/hierarchy2"/>
    <dgm:cxn modelId="{E550A8C7-8A0D-4033-96DA-3BEEC4F50C71}" type="presOf" srcId="{F95A9F8A-6335-48A4-9259-91A1CF7B1E8E}" destId="{59BB6425-40DF-4DC4-A2D6-02FE2E68D769}" srcOrd="1" destOrd="0" presId="urn:microsoft.com/office/officeart/2005/8/layout/hierarchy2"/>
    <dgm:cxn modelId="{ADD80AC9-1E8D-49C7-8C51-7487B414537D}" type="presOf" srcId="{CADF29D7-124E-4429-AEA7-FC91CE3FBF87}" destId="{916CF770-AAC2-4D1C-A604-ED0C2AAEF997}" srcOrd="1" destOrd="0" presId="urn:microsoft.com/office/officeart/2005/8/layout/hierarchy2"/>
    <dgm:cxn modelId="{4999D6CB-981B-4BCA-A5ED-0A9311804E54}" type="presOf" srcId="{9BEE8521-6B15-4E95-8A87-F42E0BEBED7A}" destId="{082030C7-10CE-41AB-B252-5F27395B94B5}" srcOrd="0" destOrd="0" presId="urn:microsoft.com/office/officeart/2005/8/layout/hierarchy2"/>
    <dgm:cxn modelId="{FE90B6D2-5D7F-4690-BDB2-F316A03AD9E5}" srcId="{3BF53A46-3293-4593-8BF3-C279B1A43D5D}" destId="{C18E9112-3519-4362-9CE3-AEB0D3533C11}" srcOrd="0" destOrd="0" parTransId="{9350A485-746C-4909-9CA4-A132DEEC2C50}" sibTransId="{AA5A7894-A9FC-47A8-B9A3-0D030ACC3D63}"/>
    <dgm:cxn modelId="{9EEE1EDA-BF42-470D-8FB5-0F3CD38640AF}" type="presOf" srcId="{686B4CDE-1610-4042-B3F1-8A6FFE25F43C}" destId="{6F8C497D-2C22-49CB-89B0-37BE20FAE5A9}" srcOrd="0" destOrd="0" presId="urn:microsoft.com/office/officeart/2005/8/layout/hierarchy2"/>
    <dgm:cxn modelId="{2EEE77E0-CA9E-4925-B155-C85774283265}" srcId="{1B426AE2-DB24-49A7-9962-19E8A0E4DCB9}" destId="{4654CF67-3F77-4C40-9754-C6B3B9125CC6}" srcOrd="2" destOrd="0" parTransId="{F6EBEF9F-B101-4AA6-99EB-AF422D40A964}" sibTransId="{23532B8D-47C8-4BDF-8CD8-CC8BB2E3E120}"/>
    <dgm:cxn modelId="{CECDB4E0-A825-4991-83BC-74C2E7A24BC8}" type="presOf" srcId="{3A192E81-CCF4-445C-96AF-9374AE1B6AB2}" destId="{96916D75-8E34-4DF5-9CAF-30A0401C9558}" srcOrd="0" destOrd="0" presId="urn:microsoft.com/office/officeart/2005/8/layout/hierarchy2"/>
    <dgm:cxn modelId="{CD050AE1-6451-4982-9801-990A490A08C2}" type="presOf" srcId="{B4A1B1E2-23BB-4379-9B89-0CAAF73CC2D1}" destId="{3FB5567E-46BE-403D-A102-E35A0ED9D1B5}" srcOrd="0" destOrd="0" presId="urn:microsoft.com/office/officeart/2005/8/layout/hierarchy2"/>
    <dgm:cxn modelId="{7511FBE3-B028-4D67-BA5A-E76A6D0ADE03}" srcId="{C18E9112-3519-4362-9CE3-AEB0D3533C11}" destId="{686B4CDE-1610-4042-B3F1-8A6FFE25F43C}" srcOrd="2" destOrd="0" parTransId="{1FECC307-A5F9-44B7-97B9-44D4FBA1D96A}" sibTransId="{F9E99AC7-7D56-4B72-84E7-5734DF40699B}"/>
    <dgm:cxn modelId="{1804F0EA-0A97-4C4B-965B-CBC076EF1BF8}" type="presOf" srcId="{2D0FEEEA-0622-4E41-B7A4-7DB7497B4016}" destId="{B14432BB-787B-4825-8C05-520ACC5CC67D}" srcOrd="0" destOrd="0" presId="urn:microsoft.com/office/officeart/2005/8/layout/hierarchy2"/>
    <dgm:cxn modelId="{E50565F2-F217-4EE1-B1FD-546C01A2F888}" type="presOf" srcId="{851B685F-2F41-432D-8C06-A54AB07F23CB}" destId="{209B7BFB-5B9C-4834-AC6A-84BEF3791E0C}" srcOrd="1" destOrd="0" presId="urn:microsoft.com/office/officeart/2005/8/layout/hierarchy2"/>
    <dgm:cxn modelId="{1C8511F5-B78E-42CD-9C0E-A49B8EE3EC80}" type="presOf" srcId="{506ACEC1-9830-4343-A821-0C2C8163F522}" destId="{30B3EBEB-DEAE-462D-BB4D-4F9539440D39}" srcOrd="1" destOrd="0" presId="urn:microsoft.com/office/officeart/2005/8/layout/hierarchy2"/>
    <dgm:cxn modelId="{912307F8-40F5-4EE9-AB75-808AE6B00A29}" type="presOf" srcId="{B7EC10FF-4D1B-4FCC-AF07-C091BDE146E7}" destId="{14AA0E05-ADFA-41FD-A29C-202E6A8F3EF9}" srcOrd="1" destOrd="0" presId="urn:microsoft.com/office/officeart/2005/8/layout/hierarchy2"/>
    <dgm:cxn modelId="{25AC58FE-5572-45D3-AD46-6D21D462751E}" type="presOf" srcId="{3BF53A46-3293-4593-8BF3-C279B1A43D5D}" destId="{EC1C4D3B-E734-45F3-935A-361DF3510173}" srcOrd="0" destOrd="0" presId="urn:microsoft.com/office/officeart/2005/8/layout/hierarchy2"/>
    <dgm:cxn modelId="{789FB7FF-C0D7-42B6-B25E-19821CF4C7EB}" type="presOf" srcId="{506ACEC1-9830-4343-A821-0C2C8163F522}" destId="{7B16680B-A426-4806-AABA-1CA66D5B2AF8}" srcOrd="0" destOrd="0" presId="urn:microsoft.com/office/officeart/2005/8/layout/hierarchy2"/>
    <dgm:cxn modelId="{21BBD676-0F0F-478B-9256-3C60B67C25B0}" type="presParOf" srcId="{EC1C4D3B-E734-45F3-935A-361DF3510173}" destId="{894A4627-E045-4F9B-BAC3-67CC52BE4FDB}" srcOrd="0" destOrd="0" presId="urn:microsoft.com/office/officeart/2005/8/layout/hierarchy2"/>
    <dgm:cxn modelId="{452999AA-D7B8-4042-BB0B-586711567E90}" type="presParOf" srcId="{894A4627-E045-4F9B-BAC3-67CC52BE4FDB}" destId="{C82A8D47-FDDE-442E-8F83-09CF94B55D41}" srcOrd="0" destOrd="0" presId="urn:microsoft.com/office/officeart/2005/8/layout/hierarchy2"/>
    <dgm:cxn modelId="{2424CB69-C035-4BBC-BA81-F4F3FFDBB73F}" type="presParOf" srcId="{894A4627-E045-4F9B-BAC3-67CC52BE4FDB}" destId="{5BD753FB-43DE-480D-A967-865298515C10}" srcOrd="1" destOrd="0" presId="urn:microsoft.com/office/officeart/2005/8/layout/hierarchy2"/>
    <dgm:cxn modelId="{65FBAAAE-78D9-4686-9732-9F45E01FC5C4}" type="presParOf" srcId="{5BD753FB-43DE-480D-A967-865298515C10}" destId="{3B8E75DF-7C7B-47A8-BCD3-6A548F426DF4}" srcOrd="0" destOrd="0" presId="urn:microsoft.com/office/officeart/2005/8/layout/hierarchy2"/>
    <dgm:cxn modelId="{BCC648D5-F333-4DE3-B987-955D7CACF8D9}" type="presParOf" srcId="{3B8E75DF-7C7B-47A8-BCD3-6A548F426DF4}" destId="{05BF28C9-44D6-49B1-ADF1-2655E5A0B555}" srcOrd="0" destOrd="0" presId="urn:microsoft.com/office/officeart/2005/8/layout/hierarchy2"/>
    <dgm:cxn modelId="{AD8CFDAD-DA52-4F60-B2B0-966C0ACA8383}" type="presParOf" srcId="{5BD753FB-43DE-480D-A967-865298515C10}" destId="{FA5D6E64-DD7C-4C55-A362-B287CD4747BD}" srcOrd="1" destOrd="0" presId="urn:microsoft.com/office/officeart/2005/8/layout/hierarchy2"/>
    <dgm:cxn modelId="{654F0ACE-7636-4DBE-8C22-B86A479ABEF5}" type="presParOf" srcId="{FA5D6E64-DD7C-4C55-A362-B287CD4747BD}" destId="{A469B7B0-5B13-41F6-A5D7-B5E928B99AF6}" srcOrd="0" destOrd="0" presId="urn:microsoft.com/office/officeart/2005/8/layout/hierarchy2"/>
    <dgm:cxn modelId="{2E4D3E33-7652-444B-A43C-9DBAAC8B9803}" type="presParOf" srcId="{FA5D6E64-DD7C-4C55-A362-B287CD4747BD}" destId="{C0755533-5025-4B1C-81AB-7F3DF178EE30}" srcOrd="1" destOrd="0" presId="urn:microsoft.com/office/officeart/2005/8/layout/hierarchy2"/>
    <dgm:cxn modelId="{B9FFE5EC-B59B-4D3F-B61E-9C110EAFBD26}" type="presParOf" srcId="{C0755533-5025-4B1C-81AB-7F3DF178EE30}" destId="{583BE7CB-579D-4BA6-B950-FA2E3E543176}" srcOrd="0" destOrd="0" presId="urn:microsoft.com/office/officeart/2005/8/layout/hierarchy2"/>
    <dgm:cxn modelId="{4C3B6964-AB61-4283-BA1D-8E634B4AE10E}" type="presParOf" srcId="{583BE7CB-579D-4BA6-B950-FA2E3E543176}" destId="{209B7BFB-5B9C-4834-AC6A-84BEF3791E0C}" srcOrd="0" destOrd="0" presId="urn:microsoft.com/office/officeart/2005/8/layout/hierarchy2"/>
    <dgm:cxn modelId="{C6CF6862-C294-4D48-A467-5C7003E99521}" type="presParOf" srcId="{C0755533-5025-4B1C-81AB-7F3DF178EE30}" destId="{8FF33356-0728-41E1-B2C2-DF1F2F4B8CA3}" srcOrd="1" destOrd="0" presId="urn:microsoft.com/office/officeart/2005/8/layout/hierarchy2"/>
    <dgm:cxn modelId="{9001C54D-C66B-4991-8F6B-4FCACD3719D4}" type="presParOf" srcId="{8FF33356-0728-41E1-B2C2-DF1F2F4B8CA3}" destId="{1725A480-85F2-4459-92C7-62368104B754}" srcOrd="0" destOrd="0" presId="urn:microsoft.com/office/officeart/2005/8/layout/hierarchy2"/>
    <dgm:cxn modelId="{6CBECC6C-AA0F-4B95-B3CC-C5D43738C81F}" type="presParOf" srcId="{8FF33356-0728-41E1-B2C2-DF1F2F4B8CA3}" destId="{F6C56D26-3456-4F10-AEEE-1535036284D8}" srcOrd="1" destOrd="0" presId="urn:microsoft.com/office/officeart/2005/8/layout/hierarchy2"/>
    <dgm:cxn modelId="{174EB738-B948-46ED-8294-D8A1445704D0}" type="presParOf" srcId="{C0755533-5025-4B1C-81AB-7F3DF178EE30}" destId="{7FE96068-35B5-4BD2-B62D-4F9909F89245}" srcOrd="2" destOrd="0" presId="urn:microsoft.com/office/officeart/2005/8/layout/hierarchy2"/>
    <dgm:cxn modelId="{BB508085-7475-43A9-A5EF-42BA848D709F}" type="presParOf" srcId="{7FE96068-35B5-4BD2-B62D-4F9909F89245}" destId="{89FA51D1-0478-458E-B848-C06EC6D5F72D}" srcOrd="0" destOrd="0" presId="urn:microsoft.com/office/officeart/2005/8/layout/hierarchy2"/>
    <dgm:cxn modelId="{F9FCAA7E-D704-4798-9119-EE1C5EADB984}" type="presParOf" srcId="{C0755533-5025-4B1C-81AB-7F3DF178EE30}" destId="{44C5FBB0-5F5A-4DEC-BC05-02A9EB692E14}" srcOrd="3" destOrd="0" presId="urn:microsoft.com/office/officeart/2005/8/layout/hierarchy2"/>
    <dgm:cxn modelId="{CF785B15-84E3-4947-9194-D88CE0C3831C}" type="presParOf" srcId="{44C5FBB0-5F5A-4DEC-BC05-02A9EB692E14}" destId="{3BF54748-407A-433A-A035-BA1989211D96}" srcOrd="0" destOrd="0" presId="urn:microsoft.com/office/officeart/2005/8/layout/hierarchy2"/>
    <dgm:cxn modelId="{AE8A7642-88C9-4221-BD5D-CA0DC5543338}" type="presParOf" srcId="{44C5FBB0-5F5A-4DEC-BC05-02A9EB692E14}" destId="{E0BE1B6B-E891-4321-950B-C46453401058}" srcOrd="1" destOrd="0" presId="urn:microsoft.com/office/officeart/2005/8/layout/hierarchy2"/>
    <dgm:cxn modelId="{83077582-7773-4513-B053-44626D1A6B8F}" type="presParOf" srcId="{C0755533-5025-4B1C-81AB-7F3DF178EE30}" destId="{5DCC9F77-0E49-437F-9224-7F9B8045FE37}" srcOrd="4" destOrd="0" presId="urn:microsoft.com/office/officeart/2005/8/layout/hierarchy2"/>
    <dgm:cxn modelId="{4BC3FF5E-CE73-400F-9A0B-89611C22E63C}" type="presParOf" srcId="{5DCC9F77-0E49-437F-9224-7F9B8045FE37}" destId="{EAC71CC2-F952-4E80-9D65-8D10DF9AAEA3}" srcOrd="0" destOrd="0" presId="urn:microsoft.com/office/officeart/2005/8/layout/hierarchy2"/>
    <dgm:cxn modelId="{546485EA-E744-4134-B770-E8AEFA8703AC}" type="presParOf" srcId="{C0755533-5025-4B1C-81AB-7F3DF178EE30}" destId="{9E2DECC1-97E1-4362-A0B9-0A33F4C31283}" srcOrd="5" destOrd="0" presId="urn:microsoft.com/office/officeart/2005/8/layout/hierarchy2"/>
    <dgm:cxn modelId="{DF6D45FD-EC49-4857-A91E-5D4C13A981FB}" type="presParOf" srcId="{9E2DECC1-97E1-4362-A0B9-0A33F4C31283}" destId="{34E42EF0-404C-43FC-9EAC-7FB578E6EE07}" srcOrd="0" destOrd="0" presId="urn:microsoft.com/office/officeart/2005/8/layout/hierarchy2"/>
    <dgm:cxn modelId="{B03969BA-4728-480C-AA38-1E81861558C0}" type="presParOf" srcId="{9E2DECC1-97E1-4362-A0B9-0A33F4C31283}" destId="{3C24AE04-7559-456A-AD25-FCD4A2CE1E1C}" srcOrd="1" destOrd="0" presId="urn:microsoft.com/office/officeart/2005/8/layout/hierarchy2"/>
    <dgm:cxn modelId="{03723215-397C-4D9D-B297-7173EBDC8B1D}" type="presParOf" srcId="{C0755533-5025-4B1C-81AB-7F3DF178EE30}" destId="{34E48F35-B565-4E97-B611-3B961686BA76}" srcOrd="6" destOrd="0" presId="urn:microsoft.com/office/officeart/2005/8/layout/hierarchy2"/>
    <dgm:cxn modelId="{5BF3FEC0-147E-4C54-85BB-BB6B28D3C154}" type="presParOf" srcId="{34E48F35-B565-4E97-B611-3B961686BA76}" destId="{916CF770-AAC2-4D1C-A604-ED0C2AAEF997}" srcOrd="0" destOrd="0" presId="urn:microsoft.com/office/officeart/2005/8/layout/hierarchy2"/>
    <dgm:cxn modelId="{BA1C0958-C4D3-4628-9A74-2FE19F500DFD}" type="presParOf" srcId="{C0755533-5025-4B1C-81AB-7F3DF178EE30}" destId="{A32184B5-BB7F-43B2-BDCE-6480B837BED7}" srcOrd="7" destOrd="0" presId="urn:microsoft.com/office/officeart/2005/8/layout/hierarchy2"/>
    <dgm:cxn modelId="{4E60ADEC-2266-4B1F-9E9C-7D29D8954C80}" type="presParOf" srcId="{A32184B5-BB7F-43B2-BDCE-6480B837BED7}" destId="{5EEB2712-F0DB-495B-A13E-A9664FF58647}" srcOrd="0" destOrd="0" presId="urn:microsoft.com/office/officeart/2005/8/layout/hierarchy2"/>
    <dgm:cxn modelId="{11DBC60C-4176-4167-A04A-620AC9450083}" type="presParOf" srcId="{A32184B5-BB7F-43B2-BDCE-6480B837BED7}" destId="{52622E15-EE11-4FD9-B376-4E45DE248179}" srcOrd="1" destOrd="0" presId="urn:microsoft.com/office/officeart/2005/8/layout/hierarchy2"/>
    <dgm:cxn modelId="{AF2BB90A-458C-4CF1-8C31-5B94095F120A}" type="presParOf" srcId="{C0755533-5025-4B1C-81AB-7F3DF178EE30}" destId="{BB3421C9-B9AD-40D5-A041-73F376174B19}" srcOrd="8" destOrd="0" presId="urn:microsoft.com/office/officeart/2005/8/layout/hierarchy2"/>
    <dgm:cxn modelId="{E815BD3C-F4FB-41E3-BC5A-FA5973B27794}" type="presParOf" srcId="{BB3421C9-B9AD-40D5-A041-73F376174B19}" destId="{14AA0E05-ADFA-41FD-A29C-202E6A8F3EF9}" srcOrd="0" destOrd="0" presId="urn:microsoft.com/office/officeart/2005/8/layout/hierarchy2"/>
    <dgm:cxn modelId="{C8BCAFB8-C0A4-4A0F-B420-EDA1B7B30015}" type="presParOf" srcId="{C0755533-5025-4B1C-81AB-7F3DF178EE30}" destId="{B41F5DFA-DDE7-4919-861E-F52FC09D8029}" srcOrd="9" destOrd="0" presId="urn:microsoft.com/office/officeart/2005/8/layout/hierarchy2"/>
    <dgm:cxn modelId="{B8CC4E5C-4A11-4C46-A8E6-276C017473FE}" type="presParOf" srcId="{B41F5DFA-DDE7-4919-861E-F52FC09D8029}" destId="{30BFD88E-57E0-4289-92E8-F39A126D874B}" srcOrd="0" destOrd="0" presId="urn:microsoft.com/office/officeart/2005/8/layout/hierarchy2"/>
    <dgm:cxn modelId="{BB764E07-F82E-4C99-A328-D919C4715D24}" type="presParOf" srcId="{B41F5DFA-DDE7-4919-861E-F52FC09D8029}" destId="{B6D24DEC-DFE3-4D83-A7CF-2A6FEE56AD47}" srcOrd="1" destOrd="0" presId="urn:microsoft.com/office/officeart/2005/8/layout/hierarchy2"/>
    <dgm:cxn modelId="{029BB6E4-64D3-4E48-9366-77946839DA3A}" type="presParOf" srcId="{5BD753FB-43DE-480D-A967-865298515C10}" destId="{47F84DE7-EFC3-4B80-8F48-2DEC9098CDF4}" srcOrd="2" destOrd="0" presId="urn:microsoft.com/office/officeart/2005/8/layout/hierarchy2"/>
    <dgm:cxn modelId="{AA660FC3-730E-4B10-A622-AD1DBF8489F7}" type="presParOf" srcId="{47F84DE7-EFC3-4B80-8F48-2DEC9098CDF4}" destId="{4B9A37E9-E256-48B3-AAAB-D42926A4A1B9}" srcOrd="0" destOrd="0" presId="urn:microsoft.com/office/officeart/2005/8/layout/hierarchy2"/>
    <dgm:cxn modelId="{A6062A8C-E1CB-49B8-9D01-DBEF4ECB3601}" type="presParOf" srcId="{5BD753FB-43DE-480D-A967-865298515C10}" destId="{44184314-3F96-4C55-9056-B637CB184456}" srcOrd="3" destOrd="0" presId="urn:microsoft.com/office/officeart/2005/8/layout/hierarchy2"/>
    <dgm:cxn modelId="{C5B97DCA-916C-46CE-9C09-93BF83B53221}" type="presParOf" srcId="{44184314-3F96-4C55-9056-B637CB184456}" destId="{1BCB0C7F-E3F2-4730-B750-976CA81D5815}" srcOrd="0" destOrd="0" presId="urn:microsoft.com/office/officeart/2005/8/layout/hierarchy2"/>
    <dgm:cxn modelId="{2A67B279-7B54-47CC-99D1-C54D471ED2B3}" type="presParOf" srcId="{44184314-3F96-4C55-9056-B637CB184456}" destId="{BEE30544-DB68-4ED3-A305-80382FE980E5}" srcOrd="1" destOrd="0" presId="urn:microsoft.com/office/officeart/2005/8/layout/hierarchy2"/>
    <dgm:cxn modelId="{48C23544-EE3C-4C39-96D6-BF13667F9EB4}" type="presParOf" srcId="{BEE30544-DB68-4ED3-A305-80382FE980E5}" destId="{6FAAD98E-1B52-49AB-A277-AC0872C14525}" srcOrd="0" destOrd="0" presId="urn:microsoft.com/office/officeart/2005/8/layout/hierarchy2"/>
    <dgm:cxn modelId="{5E11038A-04E4-4429-B174-FB0DFF85033B}" type="presParOf" srcId="{6FAAD98E-1B52-49AB-A277-AC0872C14525}" destId="{4D4421D2-9106-4C72-B744-F8D7571C86BF}" srcOrd="0" destOrd="0" presId="urn:microsoft.com/office/officeart/2005/8/layout/hierarchy2"/>
    <dgm:cxn modelId="{C4391E8F-84B6-45B7-9C72-AE35D1A124A4}" type="presParOf" srcId="{BEE30544-DB68-4ED3-A305-80382FE980E5}" destId="{500B405D-A176-40C0-9E36-0FC2A77EC908}" srcOrd="1" destOrd="0" presId="urn:microsoft.com/office/officeart/2005/8/layout/hierarchy2"/>
    <dgm:cxn modelId="{2C83EADD-3530-44B2-89E3-257A55386F89}" type="presParOf" srcId="{500B405D-A176-40C0-9E36-0FC2A77EC908}" destId="{96916D75-8E34-4DF5-9CAF-30A0401C9558}" srcOrd="0" destOrd="0" presId="urn:microsoft.com/office/officeart/2005/8/layout/hierarchy2"/>
    <dgm:cxn modelId="{C480E433-06F1-4C40-BB90-09858EEE89BD}" type="presParOf" srcId="{500B405D-A176-40C0-9E36-0FC2A77EC908}" destId="{D9FFDAB4-669D-43C9-A810-924DBFCDF171}" srcOrd="1" destOrd="0" presId="urn:microsoft.com/office/officeart/2005/8/layout/hierarchy2"/>
    <dgm:cxn modelId="{56502603-C8BA-4FC8-924B-BF0F94D7F4DB}" type="presParOf" srcId="{BEE30544-DB68-4ED3-A305-80382FE980E5}" destId="{7B16680B-A426-4806-AABA-1CA66D5B2AF8}" srcOrd="2" destOrd="0" presId="urn:microsoft.com/office/officeart/2005/8/layout/hierarchy2"/>
    <dgm:cxn modelId="{0A958E2C-0540-46D9-8716-257578C54641}" type="presParOf" srcId="{7B16680B-A426-4806-AABA-1CA66D5B2AF8}" destId="{30B3EBEB-DEAE-462D-BB4D-4F9539440D39}" srcOrd="0" destOrd="0" presId="urn:microsoft.com/office/officeart/2005/8/layout/hierarchy2"/>
    <dgm:cxn modelId="{DE3D025E-F0F9-47C9-A761-3284E9709F5C}" type="presParOf" srcId="{BEE30544-DB68-4ED3-A305-80382FE980E5}" destId="{A7B864DF-1E3C-4C9F-8E41-16912CDC2310}" srcOrd="3" destOrd="0" presId="urn:microsoft.com/office/officeart/2005/8/layout/hierarchy2"/>
    <dgm:cxn modelId="{BBD272A9-61B5-4449-B35F-974ACE32D38B}" type="presParOf" srcId="{A7B864DF-1E3C-4C9F-8E41-16912CDC2310}" destId="{082030C7-10CE-41AB-B252-5F27395B94B5}" srcOrd="0" destOrd="0" presId="urn:microsoft.com/office/officeart/2005/8/layout/hierarchy2"/>
    <dgm:cxn modelId="{73E99462-51B4-4A81-8473-BE7D90B921B3}" type="presParOf" srcId="{A7B864DF-1E3C-4C9F-8E41-16912CDC2310}" destId="{6929629E-E41C-4C44-AD23-7BED880B49F0}" srcOrd="1" destOrd="0" presId="urn:microsoft.com/office/officeart/2005/8/layout/hierarchy2"/>
    <dgm:cxn modelId="{00BBA023-236D-4F94-840C-82D4631B3262}" type="presParOf" srcId="{5BD753FB-43DE-480D-A967-865298515C10}" destId="{CE8960E2-8140-4A58-AA06-2A41286F333D}" srcOrd="4" destOrd="0" presId="urn:microsoft.com/office/officeart/2005/8/layout/hierarchy2"/>
    <dgm:cxn modelId="{58D8A4AE-497C-49FB-94C5-7D29C0AB41D8}" type="presParOf" srcId="{CE8960E2-8140-4A58-AA06-2A41286F333D}" destId="{C9BD3F56-254A-4A49-8775-446E13F0E837}" srcOrd="0" destOrd="0" presId="urn:microsoft.com/office/officeart/2005/8/layout/hierarchy2"/>
    <dgm:cxn modelId="{62896B8F-A6EC-4AB6-A05B-8BDC293BBED3}" type="presParOf" srcId="{5BD753FB-43DE-480D-A967-865298515C10}" destId="{F13156CA-9215-4AA3-8BB7-5A7A8175451C}" srcOrd="5" destOrd="0" presId="urn:microsoft.com/office/officeart/2005/8/layout/hierarchy2"/>
    <dgm:cxn modelId="{AC0541D2-8158-4664-9F25-2DA08E9ED277}" type="presParOf" srcId="{F13156CA-9215-4AA3-8BB7-5A7A8175451C}" destId="{6F8C497D-2C22-49CB-89B0-37BE20FAE5A9}" srcOrd="0" destOrd="0" presId="urn:microsoft.com/office/officeart/2005/8/layout/hierarchy2"/>
    <dgm:cxn modelId="{08DA6B8A-8993-48AB-B9C8-8AD0C0C56F19}" type="presParOf" srcId="{F13156CA-9215-4AA3-8BB7-5A7A8175451C}" destId="{64BF1EE4-2809-46CF-951B-F5E7C81FD226}" srcOrd="1" destOrd="0" presId="urn:microsoft.com/office/officeart/2005/8/layout/hierarchy2"/>
    <dgm:cxn modelId="{13480CA0-C0B4-4A8C-A21F-BC7E4207712F}" type="presParOf" srcId="{64BF1EE4-2809-46CF-951B-F5E7C81FD226}" destId="{DCA06ACE-BE28-4AAE-9581-607FFF9DB349}" srcOrd="0" destOrd="0" presId="urn:microsoft.com/office/officeart/2005/8/layout/hierarchy2"/>
    <dgm:cxn modelId="{49347762-B7F9-4E37-873B-13E46138096A}" type="presParOf" srcId="{DCA06ACE-BE28-4AAE-9581-607FFF9DB349}" destId="{2D3E5BF4-284C-4FD7-947E-8DD6DC068D21}" srcOrd="0" destOrd="0" presId="urn:microsoft.com/office/officeart/2005/8/layout/hierarchy2"/>
    <dgm:cxn modelId="{2C142E99-159E-4B00-93FA-440890BA822C}" type="presParOf" srcId="{64BF1EE4-2809-46CF-951B-F5E7C81FD226}" destId="{BDEAA4E0-D91F-43CF-8231-795219E155DD}" srcOrd="1" destOrd="0" presId="urn:microsoft.com/office/officeart/2005/8/layout/hierarchy2"/>
    <dgm:cxn modelId="{B75FF325-48FC-46F5-A292-6BE72A54D083}" type="presParOf" srcId="{BDEAA4E0-D91F-43CF-8231-795219E155DD}" destId="{C672C773-C5E8-4276-B3A5-E24C634B0E9A}" srcOrd="0" destOrd="0" presId="urn:microsoft.com/office/officeart/2005/8/layout/hierarchy2"/>
    <dgm:cxn modelId="{DA20F9CD-A570-4385-808F-789AEAE2EF16}" type="presParOf" srcId="{BDEAA4E0-D91F-43CF-8231-795219E155DD}" destId="{F442A1CA-C653-4585-862B-0776464017F2}" srcOrd="1" destOrd="0" presId="urn:microsoft.com/office/officeart/2005/8/layout/hierarchy2"/>
    <dgm:cxn modelId="{77337345-799D-45BA-A64C-8E6350DF393E}" type="presParOf" srcId="{64BF1EE4-2809-46CF-951B-F5E7C81FD226}" destId="{D96C8BBB-FF27-4BA2-BB7B-3BB5E5186ED1}" srcOrd="2" destOrd="0" presId="urn:microsoft.com/office/officeart/2005/8/layout/hierarchy2"/>
    <dgm:cxn modelId="{203E71DC-A961-42B6-B002-E6421B1994D3}" type="presParOf" srcId="{D96C8BBB-FF27-4BA2-BB7B-3BB5E5186ED1}" destId="{E5753FA2-D02C-4276-99C5-7B8402661B69}" srcOrd="0" destOrd="0" presId="urn:microsoft.com/office/officeart/2005/8/layout/hierarchy2"/>
    <dgm:cxn modelId="{8A9739D8-23C2-4C61-887B-D1D701B9FDAA}" type="presParOf" srcId="{64BF1EE4-2809-46CF-951B-F5E7C81FD226}" destId="{D6094490-A887-4357-8BE6-0E464B1F0227}" srcOrd="3" destOrd="0" presId="urn:microsoft.com/office/officeart/2005/8/layout/hierarchy2"/>
    <dgm:cxn modelId="{1DF799C0-3C10-4196-ABE0-9AB05521AE09}" type="presParOf" srcId="{D6094490-A887-4357-8BE6-0E464B1F0227}" destId="{0F730D60-6E3E-4DB2-8ED6-8689724C0350}" srcOrd="0" destOrd="0" presId="urn:microsoft.com/office/officeart/2005/8/layout/hierarchy2"/>
    <dgm:cxn modelId="{D3AB719C-787A-439F-8920-DFAD443B9BFA}" type="presParOf" srcId="{D6094490-A887-4357-8BE6-0E464B1F0227}" destId="{34FD9ACD-89E4-4C9B-9DD4-3FCEEC8DB34C}" srcOrd="1" destOrd="0" presId="urn:microsoft.com/office/officeart/2005/8/layout/hierarchy2"/>
    <dgm:cxn modelId="{E22D267D-B412-4327-BA56-B1E06434E2A2}" type="presParOf" srcId="{64BF1EE4-2809-46CF-951B-F5E7C81FD226}" destId="{B14432BB-787B-4825-8C05-520ACC5CC67D}" srcOrd="4" destOrd="0" presId="urn:microsoft.com/office/officeart/2005/8/layout/hierarchy2"/>
    <dgm:cxn modelId="{927C352E-85C6-4F54-8720-E61F0F10EA94}" type="presParOf" srcId="{B14432BB-787B-4825-8C05-520ACC5CC67D}" destId="{E2D890ED-D674-46BA-9DA6-2E7D6AA8B8A8}" srcOrd="0" destOrd="0" presId="urn:microsoft.com/office/officeart/2005/8/layout/hierarchy2"/>
    <dgm:cxn modelId="{0EB08039-8FFF-4AA7-AA70-FFDD1F4408EB}" type="presParOf" srcId="{64BF1EE4-2809-46CF-951B-F5E7C81FD226}" destId="{86A9DB59-2A10-47D6-AFF4-6F49DA2F0149}" srcOrd="5" destOrd="0" presId="urn:microsoft.com/office/officeart/2005/8/layout/hierarchy2"/>
    <dgm:cxn modelId="{DFC1EDE5-50EC-41A1-B936-D7E7AFF7C9F3}" type="presParOf" srcId="{86A9DB59-2A10-47D6-AFF4-6F49DA2F0149}" destId="{C4F53437-E272-443B-BD83-AA667002A78B}" srcOrd="0" destOrd="0" presId="urn:microsoft.com/office/officeart/2005/8/layout/hierarchy2"/>
    <dgm:cxn modelId="{C30732DF-D1C8-4115-BA18-88CB02C140E2}" type="presParOf" srcId="{86A9DB59-2A10-47D6-AFF4-6F49DA2F0149}" destId="{6A1F37BA-E3F2-4AFF-A52A-CA9B5A66C20F}" srcOrd="1" destOrd="0" presId="urn:microsoft.com/office/officeart/2005/8/layout/hierarchy2"/>
    <dgm:cxn modelId="{7A684C76-1D82-4954-AB7E-0BB29DF74BDA}" type="presParOf" srcId="{64BF1EE4-2809-46CF-951B-F5E7C81FD226}" destId="{BBFCC7C1-714F-41A9-A1C8-2B45D4FC9873}" srcOrd="6" destOrd="0" presId="urn:microsoft.com/office/officeart/2005/8/layout/hierarchy2"/>
    <dgm:cxn modelId="{C20F799E-D1B2-43E7-A64A-AF93C26F26F7}" type="presParOf" srcId="{BBFCC7C1-714F-41A9-A1C8-2B45D4FC9873}" destId="{59BB6425-40DF-4DC4-A2D6-02FE2E68D769}" srcOrd="0" destOrd="0" presId="urn:microsoft.com/office/officeart/2005/8/layout/hierarchy2"/>
    <dgm:cxn modelId="{0B0FCFF4-7050-4012-AF92-E22BDA536769}" type="presParOf" srcId="{64BF1EE4-2809-46CF-951B-F5E7C81FD226}" destId="{4DE085C0-8128-478E-947C-AB9A670667EA}" srcOrd="7" destOrd="0" presId="urn:microsoft.com/office/officeart/2005/8/layout/hierarchy2"/>
    <dgm:cxn modelId="{F320C16F-E939-46ED-8639-DC674E6A46BA}" type="presParOf" srcId="{4DE085C0-8128-478E-947C-AB9A670667EA}" destId="{3FB5567E-46BE-403D-A102-E35A0ED9D1B5}" srcOrd="0" destOrd="0" presId="urn:microsoft.com/office/officeart/2005/8/layout/hierarchy2"/>
    <dgm:cxn modelId="{A60CA923-CAAF-49C3-B984-556EF9F00E4D}" type="presParOf" srcId="{4DE085C0-8128-478E-947C-AB9A670667EA}" destId="{FD904B9C-4424-4FC5-B2CF-02D4AFE3A54B}" srcOrd="1" destOrd="0" presId="urn:microsoft.com/office/officeart/2005/8/layout/hierarchy2"/>
    <dgm:cxn modelId="{AE8FA377-D1AA-468E-8CAC-89B4D06AD1DD}" type="presParOf" srcId="{5BD753FB-43DE-480D-A967-865298515C10}" destId="{BDFC3263-2B99-4F34-BE43-B270D5359824}" srcOrd="6" destOrd="0" presId="urn:microsoft.com/office/officeart/2005/8/layout/hierarchy2"/>
    <dgm:cxn modelId="{B36EE5E4-B1B5-47BD-AE99-51031D1BCE0F}" type="presParOf" srcId="{BDFC3263-2B99-4F34-BE43-B270D5359824}" destId="{61A589E3-FB3C-4FFB-834F-71F75DAFA1F6}" srcOrd="0" destOrd="0" presId="urn:microsoft.com/office/officeart/2005/8/layout/hierarchy2"/>
    <dgm:cxn modelId="{2C5DA01D-916A-4AB1-9121-9970ED4F1BAB}" type="presParOf" srcId="{5BD753FB-43DE-480D-A967-865298515C10}" destId="{F71F4214-7591-4EF4-8AA3-790214E28752}" srcOrd="7" destOrd="0" presId="urn:microsoft.com/office/officeart/2005/8/layout/hierarchy2"/>
    <dgm:cxn modelId="{5686E394-C0F3-4218-BB79-F71B002FDA53}" type="presParOf" srcId="{F71F4214-7591-4EF4-8AA3-790214E28752}" destId="{DF2502A9-A6FF-4872-B80E-169D56DEC860}" srcOrd="0" destOrd="0" presId="urn:microsoft.com/office/officeart/2005/8/layout/hierarchy2"/>
    <dgm:cxn modelId="{3768B0E2-E1F9-4FFA-BB56-6E6D568F4B6C}" type="presParOf" srcId="{F71F4214-7591-4EF4-8AA3-790214E28752}" destId="{FB01301C-D848-4DAA-8591-A52265775206}"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0653FB5-AF5B-47DE-AC9A-61DB305F40E9}" type="doc">
      <dgm:prSet loTypeId="urn:microsoft.com/office/officeart/2005/8/layout/hierarchy1" loCatId="hierarchy" qsTypeId="urn:microsoft.com/office/officeart/2005/8/quickstyle/simple3" qsCatId="simple" csTypeId="urn:microsoft.com/office/officeart/2005/8/colors/accent2_2" csCatId="accent2" phldr="1"/>
      <dgm:spPr/>
      <dgm:t>
        <a:bodyPr/>
        <a:lstStyle/>
        <a:p>
          <a:endParaRPr lang="en-IN"/>
        </a:p>
      </dgm:t>
    </dgm:pt>
    <dgm:pt modelId="{E7ACDAEF-2218-487F-8724-8901646B233C}">
      <dgm:prSet phldrT="[Text]"/>
      <dgm:spPr/>
      <dgm:t>
        <a:bodyPr/>
        <a:lstStyle/>
        <a:p>
          <a:r>
            <a:rPr lang="en-IN"/>
            <a:t>Decision to purchase a home after checking the real estate market</a:t>
          </a:r>
        </a:p>
      </dgm:t>
    </dgm:pt>
    <dgm:pt modelId="{DDE4E907-7AA8-45A7-BA4C-B61130218896}" type="parTrans" cxnId="{C3CBFFDE-051A-4F83-9CEF-0136E6959865}">
      <dgm:prSet/>
      <dgm:spPr/>
      <dgm:t>
        <a:bodyPr/>
        <a:lstStyle/>
        <a:p>
          <a:endParaRPr lang="en-IN"/>
        </a:p>
      </dgm:t>
    </dgm:pt>
    <dgm:pt modelId="{0C28C2F7-FC57-4AD1-9CD5-1427A8C49DAB}" type="sibTrans" cxnId="{C3CBFFDE-051A-4F83-9CEF-0136E6959865}">
      <dgm:prSet/>
      <dgm:spPr/>
      <dgm:t>
        <a:bodyPr/>
        <a:lstStyle/>
        <a:p>
          <a:endParaRPr lang="en-IN"/>
        </a:p>
      </dgm:t>
    </dgm:pt>
    <dgm:pt modelId="{1632F66A-E785-490D-9912-0A92227585A0}">
      <dgm:prSet phldrT="[Text]"/>
      <dgm:spPr/>
      <dgm:t>
        <a:bodyPr/>
        <a:lstStyle/>
        <a:p>
          <a:r>
            <a:rPr lang="en-IN"/>
            <a:t>Can afford the down payment as per the time of the year</a:t>
          </a:r>
        </a:p>
      </dgm:t>
    </dgm:pt>
    <dgm:pt modelId="{90C1EC5F-7352-4A48-B23E-F1F44762E7E7}" type="parTrans" cxnId="{2299B703-D645-43C0-A672-3A7A6D4881F0}">
      <dgm:prSet/>
      <dgm:spPr/>
      <dgm:t>
        <a:bodyPr/>
        <a:lstStyle/>
        <a:p>
          <a:endParaRPr lang="en-IN"/>
        </a:p>
      </dgm:t>
    </dgm:pt>
    <dgm:pt modelId="{7E0DBB04-4C59-41C0-9358-E11D052AD35C}" type="sibTrans" cxnId="{2299B703-D645-43C0-A672-3A7A6D4881F0}">
      <dgm:prSet/>
      <dgm:spPr/>
      <dgm:t>
        <a:bodyPr/>
        <a:lstStyle/>
        <a:p>
          <a:endParaRPr lang="en-IN"/>
        </a:p>
      </dgm:t>
    </dgm:pt>
    <dgm:pt modelId="{E715C113-EC2F-457E-A438-DFA133A31092}">
      <dgm:prSet phldrT="[Text]"/>
      <dgm:spPr/>
      <dgm:t>
        <a:bodyPr/>
        <a:lstStyle/>
        <a:p>
          <a:r>
            <a:rPr lang="en-IN"/>
            <a:t>Does not affect the lifestyle</a:t>
          </a:r>
        </a:p>
      </dgm:t>
    </dgm:pt>
    <dgm:pt modelId="{ECE63135-D5A7-4AD1-991E-BDC90E8DB130}" type="parTrans" cxnId="{416C2122-5FB2-4EDF-9381-54F477C51661}">
      <dgm:prSet/>
      <dgm:spPr/>
      <dgm:t>
        <a:bodyPr/>
        <a:lstStyle/>
        <a:p>
          <a:endParaRPr lang="en-IN"/>
        </a:p>
      </dgm:t>
    </dgm:pt>
    <dgm:pt modelId="{AFE99F36-01B5-46EA-9E92-67DF9901717D}" type="sibTrans" cxnId="{416C2122-5FB2-4EDF-9381-54F477C51661}">
      <dgm:prSet/>
      <dgm:spPr/>
      <dgm:t>
        <a:bodyPr/>
        <a:lstStyle/>
        <a:p>
          <a:endParaRPr lang="en-IN"/>
        </a:p>
      </dgm:t>
    </dgm:pt>
    <dgm:pt modelId="{626C94D1-8D16-4BBF-9733-4CBD81348ED9}">
      <dgm:prSet phldrT="[Text]"/>
      <dgm:spPr/>
      <dgm:t>
        <a:bodyPr/>
        <a:lstStyle/>
        <a:p>
          <a:r>
            <a:rPr lang="en-IN"/>
            <a:t>Affects the current lifestyle so need to work upon the Debt to Income ratio</a:t>
          </a:r>
        </a:p>
      </dgm:t>
    </dgm:pt>
    <dgm:pt modelId="{39469EBD-3DEA-462C-89F7-FE5762051C9C}" type="parTrans" cxnId="{F248A909-0DDF-45C4-B58A-5803CA716E42}">
      <dgm:prSet/>
      <dgm:spPr/>
      <dgm:t>
        <a:bodyPr/>
        <a:lstStyle/>
        <a:p>
          <a:endParaRPr lang="en-IN"/>
        </a:p>
      </dgm:t>
    </dgm:pt>
    <dgm:pt modelId="{809812D4-6A5C-4FD6-839F-B2673C83176D}" type="sibTrans" cxnId="{F248A909-0DDF-45C4-B58A-5803CA716E42}">
      <dgm:prSet/>
      <dgm:spPr/>
      <dgm:t>
        <a:bodyPr/>
        <a:lstStyle/>
        <a:p>
          <a:endParaRPr lang="en-IN"/>
        </a:p>
      </dgm:t>
    </dgm:pt>
    <dgm:pt modelId="{F61A8862-39D3-46B3-B5E8-4A05B9E852C8}">
      <dgm:prSet phldrT="[Text]"/>
      <dgm:spPr/>
      <dgm:t>
        <a:bodyPr/>
        <a:lstStyle/>
        <a:p>
          <a:r>
            <a:rPr lang="en-IN"/>
            <a:t>Cannot afford the down payment as per the price tag</a:t>
          </a:r>
        </a:p>
      </dgm:t>
    </dgm:pt>
    <dgm:pt modelId="{41482AB4-6A47-4DE8-B347-EE98D2DFDBEA}" type="parTrans" cxnId="{D3AC11A7-EA9A-447E-9839-5AC032C5DEC8}">
      <dgm:prSet/>
      <dgm:spPr/>
      <dgm:t>
        <a:bodyPr/>
        <a:lstStyle/>
        <a:p>
          <a:endParaRPr lang="en-IN"/>
        </a:p>
      </dgm:t>
    </dgm:pt>
    <dgm:pt modelId="{27A3F7FA-4ECA-4CA3-8510-618D050B1228}" type="sibTrans" cxnId="{D3AC11A7-EA9A-447E-9839-5AC032C5DEC8}">
      <dgm:prSet/>
      <dgm:spPr/>
      <dgm:t>
        <a:bodyPr/>
        <a:lstStyle/>
        <a:p>
          <a:endParaRPr lang="en-IN"/>
        </a:p>
      </dgm:t>
    </dgm:pt>
    <dgm:pt modelId="{FCDF754D-DE25-4423-AA56-181883AC5C04}">
      <dgm:prSet phldrT="[Text]"/>
      <dgm:spPr/>
      <dgm:t>
        <a:bodyPr/>
        <a:lstStyle/>
        <a:p>
          <a:r>
            <a:rPr lang="en-IN"/>
            <a:t>Hold on until we have the required amount accumulated</a:t>
          </a:r>
        </a:p>
      </dgm:t>
    </dgm:pt>
    <dgm:pt modelId="{010FB0B8-6B2E-499A-8316-240F4FCE254E}" type="parTrans" cxnId="{6FC079FD-B56A-49C3-8FDD-F3FF87F9B679}">
      <dgm:prSet/>
      <dgm:spPr/>
      <dgm:t>
        <a:bodyPr/>
        <a:lstStyle/>
        <a:p>
          <a:endParaRPr lang="en-IN"/>
        </a:p>
      </dgm:t>
    </dgm:pt>
    <dgm:pt modelId="{433A93D0-32AE-4C10-839E-0ABC2211102D}" type="sibTrans" cxnId="{6FC079FD-B56A-49C3-8FDD-F3FF87F9B679}">
      <dgm:prSet/>
      <dgm:spPr/>
      <dgm:t>
        <a:bodyPr/>
        <a:lstStyle/>
        <a:p>
          <a:endParaRPr lang="en-IN"/>
        </a:p>
      </dgm:t>
    </dgm:pt>
    <dgm:pt modelId="{6BC59B31-45BE-4241-A89F-8D7D539E9AE2}">
      <dgm:prSet/>
      <dgm:spPr/>
      <dgm:t>
        <a:bodyPr/>
        <a:lstStyle/>
        <a:p>
          <a:r>
            <a:rPr lang="en-IN"/>
            <a:t>Interest rates for home loan feasible</a:t>
          </a:r>
        </a:p>
      </dgm:t>
    </dgm:pt>
    <dgm:pt modelId="{EB3C5811-FCCA-483E-B05C-8CBE1036369F}" type="parTrans" cxnId="{F14CDDCB-97D7-4118-BDFF-46616F31CB70}">
      <dgm:prSet/>
      <dgm:spPr/>
      <dgm:t>
        <a:bodyPr/>
        <a:lstStyle/>
        <a:p>
          <a:endParaRPr lang="en-IN"/>
        </a:p>
      </dgm:t>
    </dgm:pt>
    <dgm:pt modelId="{D0511EE8-3969-4E9B-9C60-57545DD10FCF}" type="sibTrans" cxnId="{F14CDDCB-97D7-4118-BDFF-46616F31CB70}">
      <dgm:prSet/>
      <dgm:spPr/>
      <dgm:t>
        <a:bodyPr/>
        <a:lstStyle/>
        <a:p>
          <a:endParaRPr lang="en-IN"/>
        </a:p>
      </dgm:t>
    </dgm:pt>
    <dgm:pt modelId="{5A4C1731-20DA-4AEA-A44C-69BEA251684E}">
      <dgm:prSet/>
      <dgm:spPr/>
      <dgm:t>
        <a:bodyPr/>
        <a:lstStyle/>
        <a:p>
          <a:r>
            <a:rPr lang="en-IN"/>
            <a:t>Cannot afford the mortgage due to unfavorable interest rates</a:t>
          </a:r>
        </a:p>
      </dgm:t>
    </dgm:pt>
    <dgm:pt modelId="{829E1E1E-44E6-4B06-8EB1-FCBE5CF6B2A6}" type="parTrans" cxnId="{B95D2182-911A-4CC4-92E1-D73EF6B02F32}">
      <dgm:prSet/>
      <dgm:spPr/>
      <dgm:t>
        <a:bodyPr/>
        <a:lstStyle/>
        <a:p>
          <a:endParaRPr lang="en-IN"/>
        </a:p>
      </dgm:t>
    </dgm:pt>
    <dgm:pt modelId="{9389191F-282D-41B6-B8B8-C1B8D512A4CB}" type="sibTrans" cxnId="{B95D2182-911A-4CC4-92E1-D73EF6B02F32}">
      <dgm:prSet/>
      <dgm:spPr/>
      <dgm:t>
        <a:bodyPr/>
        <a:lstStyle/>
        <a:p>
          <a:endParaRPr lang="en-IN"/>
        </a:p>
      </dgm:t>
    </dgm:pt>
    <dgm:pt modelId="{D30D4D98-9FC4-40D6-B110-882D37FB0D61}">
      <dgm:prSet/>
      <dgm:spPr/>
      <dgm:t>
        <a:bodyPr/>
        <a:lstStyle/>
        <a:p>
          <a:r>
            <a:rPr lang="en-IN"/>
            <a:t>Whether selling a previous property to get another one</a:t>
          </a:r>
        </a:p>
      </dgm:t>
    </dgm:pt>
    <dgm:pt modelId="{F101527C-435E-4C1A-A000-609A0D4A3938}" type="parTrans" cxnId="{E7BA0A16-2C39-4C66-A5D9-3635D370D55F}">
      <dgm:prSet/>
      <dgm:spPr/>
      <dgm:t>
        <a:bodyPr/>
        <a:lstStyle/>
        <a:p>
          <a:endParaRPr lang="en-IN"/>
        </a:p>
      </dgm:t>
    </dgm:pt>
    <dgm:pt modelId="{66DB519C-2C70-468B-BAD8-D03037157EE2}" type="sibTrans" cxnId="{E7BA0A16-2C39-4C66-A5D9-3635D370D55F}">
      <dgm:prSet/>
      <dgm:spPr/>
      <dgm:t>
        <a:bodyPr/>
        <a:lstStyle/>
        <a:p>
          <a:endParaRPr lang="en-IN"/>
        </a:p>
      </dgm:t>
    </dgm:pt>
    <dgm:pt modelId="{1DD240A3-B0D5-4096-BC3D-F1FC92D96D39}">
      <dgm:prSet/>
      <dgm:spPr/>
      <dgm:t>
        <a:bodyPr/>
        <a:lstStyle/>
        <a:p>
          <a:r>
            <a:rPr lang="en-IN"/>
            <a:t>Unable to afford the mortgage loan with no previous property</a:t>
          </a:r>
        </a:p>
      </dgm:t>
    </dgm:pt>
    <dgm:pt modelId="{38AB5480-9813-4713-BB5D-689C4574891C}" type="parTrans" cxnId="{D48681BD-E51D-44CB-8802-02EDEFE6B9CC}">
      <dgm:prSet/>
      <dgm:spPr/>
      <dgm:t>
        <a:bodyPr/>
        <a:lstStyle/>
        <a:p>
          <a:endParaRPr lang="en-IN"/>
        </a:p>
      </dgm:t>
    </dgm:pt>
    <dgm:pt modelId="{1CC83AFB-299E-4D2A-B69F-10D080B1407B}" type="sibTrans" cxnId="{D48681BD-E51D-44CB-8802-02EDEFE6B9CC}">
      <dgm:prSet/>
      <dgm:spPr/>
      <dgm:t>
        <a:bodyPr/>
        <a:lstStyle/>
        <a:p>
          <a:endParaRPr lang="en-IN"/>
        </a:p>
      </dgm:t>
    </dgm:pt>
    <dgm:pt modelId="{BBC355B2-DCD1-434E-B311-D63AFED2DC5F}">
      <dgm:prSet/>
      <dgm:spPr/>
      <dgm:t>
        <a:bodyPr/>
        <a:lstStyle/>
        <a:p>
          <a:r>
            <a:rPr lang="en-IN"/>
            <a:t>Duration of stay so that the loan interest can be managed accordingly</a:t>
          </a:r>
        </a:p>
      </dgm:t>
    </dgm:pt>
    <dgm:pt modelId="{FB99D24D-B418-4917-8812-3688C38B47F3}" type="parTrans" cxnId="{9CF11822-D921-430E-86B5-31965F828E23}">
      <dgm:prSet/>
      <dgm:spPr/>
      <dgm:t>
        <a:bodyPr/>
        <a:lstStyle/>
        <a:p>
          <a:endParaRPr lang="en-IN"/>
        </a:p>
      </dgm:t>
    </dgm:pt>
    <dgm:pt modelId="{F5DB9F6E-7FC2-4DAA-8104-032054AE3E39}" type="sibTrans" cxnId="{9CF11822-D921-430E-86B5-31965F828E23}">
      <dgm:prSet/>
      <dgm:spPr/>
      <dgm:t>
        <a:bodyPr/>
        <a:lstStyle/>
        <a:p>
          <a:endParaRPr lang="en-IN"/>
        </a:p>
      </dgm:t>
    </dgm:pt>
    <dgm:pt modelId="{A91E7CA2-4C9C-486F-9728-0EA900EFF365}">
      <dgm:prSet/>
      <dgm:spPr/>
      <dgm:t>
        <a:bodyPr/>
        <a:lstStyle/>
        <a:p>
          <a:r>
            <a:rPr lang="en-IN"/>
            <a:t>Need to work upon the 28/36 rule to avoid debt and get loan approvals</a:t>
          </a:r>
        </a:p>
      </dgm:t>
    </dgm:pt>
    <dgm:pt modelId="{10CBB033-6095-46A6-81CE-68E6C75F5018}" type="parTrans" cxnId="{6CA7C03B-4283-40AF-8F1B-969B1AE33E8A}">
      <dgm:prSet/>
      <dgm:spPr/>
      <dgm:t>
        <a:bodyPr/>
        <a:lstStyle/>
        <a:p>
          <a:endParaRPr lang="en-IN"/>
        </a:p>
      </dgm:t>
    </dgm:pt>
    <dgm:pt modelId="{375D692C-7EDB-4BDD-80DA-7C8998CADE4B}" type="sibTrans" cxnId="{6CA7C03B-4283-40AF-8F1B-969B1AE33E8A}">
      <dgm:prSet/>
      <dgm:spPr/>
      <dgm:t>
        <a:bodyPr/>
        <a:lstStyle/>
        <a:p>
          <a:endParaRPr lang="en-IN"/>
        </a:p>
      </dgm:t>
    </dgm:pt>
    <dgm:pt modelId="{72F893C2-F9A1-4A10-BCAC-4D66134C221E}">
      <dgm:prSet/>
      <dgm:spPr/>
      <dgm:t>
        <a:bodyPr/>
        <a:lstStyle/>
        <a:p>
          <a:r>
            <a:rPr lang="en-IN"/>
            <a:t>Need to look for other banks and suitable mortgage options</a:t>
          </a:r>
        </a:p>
      </dgm:t>
    </dgm:pt>
    <dgm:pt modelId="{E0215737-B1BD-4FE2-B075-EF6ED5AE4ABC}" type="parTrans" cxnId="{B199197C-3532-4167-B717-54AC86E50C00}">
      <dgm:prSet/>
      <dgm:spPr/>
      <dgm:t>
        <a:bodyPr/>
        <a:lstStyle/>
        <a:p>
          <a:endParaRPr lang="en-IN"/>
        </a:p>
      </dgm:t>
    </dgm:pt>
    <dgm:pt modelId="{7BF0FE0A-3599-44FC-AE80-F6748956378A}" type="sibTrans" cxnId="{B199197C-3532-4167-B717-54AC86E50C00}">
      <dgm:prSet/>
      <dgm:spPr/>
      <dgm:t>
        <a:bodyPr/>
        <a:lstStyle/>
        <a:p>
          <a:endParaRPr lang="en-IN"/>
        </a:p>
      </dgm:t>
    </dgm:pt>
    <dgm:pt modelId="{CE44C4E5-1646-4894-B282-954A43EB7D95}">
      <dgm:prSet/>
      <dgm:spPr/>
      <dgm:t>
        <a:bodyPr/>
        <a:lstStyle/>
        <a:p>
          <a:r>
            <a:rPr lang="en-IN"/>
            <a:t>Many lenders require that potential homebuyers' maximum household expense-to-income ratio is 28%, with a maximum total debt-to-income ratio of 36% in order to be approved for a mortgage. </a:t>
          </a:r>
        </a:p>
      </dgm:t>
    </dgm:pt>
    <dgm:pt modelId="{0690B86A-D426-4051-A9AB-48BE36AAE88F}" type="parTrans" cxnId="{BEC3454F-40C9-4A63-BDEF-496F5B7A1897}">
      <dgm:prSet/>
      <dgm:spPr/>
      <dgm:t>
        <a:bodyPr/>
        <a:lstStyle/>
        <a:p>
          <a:endParaRPr lang="en-IN"/>
        </a:p>
      </dgm:t>
    </dgm:pt>
    <dgm:pt modelId="{C9CA039A-522F-4F62-83B6-5C8F48AFCFE4}" type="sibTrans" cxnId="{BEC3454F-40C9-4A63-BDEF-496F5B7A1897}">
      <dgm:prSet/>
      <dgm:spPr/>
      <dgm:t>
        <a:bodyPr/>
        <a:lstStyle/>
        <a:p>
          <a:endParaRPr lang="en-IN"/>
        </a:p>
      </dgm:t>
    </dgm:pt>
    <dgm:pt modelId="{BDEB7AAC-C4DD-4C65-9CE1-956746135601}" type="pres">
      <dgm:prSet presAssocID="{70653FB5-AF5B-47DE-AC9A-61DB305F40E9}" presName="hierChild1" presStyleCnt="0">
        <dgm:presLayoutVars>
          <dgm:chPref val="1"/>
          <dgm:dir/>
          <dgm:animOne val="branch"/>
          <dgm:animLvl val="lvl"/>
          <dgm:resizeHandles/>
        </dgm:presLayoutVars>
      </dgm:prSet>
      <dgm:spPr/>
    </dgm:pt>
    <dgm:pt modelId="{86D339E8-0579-4270-A6C5-1CA5B9E5F692}" type="pres">
      <dgm:prSet presAssocID="{E7ACDAEF-2218-487F-8724-8901646B233C}" presName="hierRoot1" presStyleCnt="0"/>
      <dgm:spPr/>
    </dgm:pt>
    <dgm:pt modelId="{981C15DD-2069-424B-A8A6-322D462DB7D7}" type="pres">
      <dgm:prSet presAssocID="{E7ACDAEF-2218-487F-8724-8901646B233C}" presName="composite" presStyleCnt="0"/>
      <dgm:spPr/>
    </dgm:pt>
    <dgm:pt modelId="{CF299D09-93B6-4853-8548-CF7E83640949}" type="pres">
      <dgm:prSet presAssocID="{E7ACDAEF-2218-487F-8724-8901646B233C}" presName="background" presStyleLbl="node0" presStyleIdx="0" presStyleCnt="1"/>
      <dgm:spPr/>
    </dgm:pt>
    <dgm:pt modelId="{5F167F5B-FB22-4F39-9CBF-E2F4EF2CFFE5}" type="pres">
      <dgm:prSet presAssocID="{E7ACDAEF-2218-487F-8724-8901646B233C}" presName="text" presStyleLbl="fgAcc0" presStyleIdx="0" presStyleCnt="1">
        <dgm:presLayoutVars>
          <dgm:chPref val="3"/>
        </dgm:presLayoutVars>
      </dgm:prSet>
      <dgm:spPr/>
    </dgm:pt>
    <dgm:pt modelId="{49E39096-4769-46EE-AA0A-B20A551A0AF4}" type="pres">
      <dgm:prSet presAssocID="{E7ACDAEF-2218-487F-8724-8901646B233C}" presName="hierChild2" presStyleCnt="0"/>
      <dgm:spPr/>
    </dgm:pt>
    <dgm:pt modelId="{B3941D68-AA77-449C-946D-B30EF08226F9}" type="pres">
      <dgm:prSet presAssocID="{90C1EC5F-7352-4A48-B23E-F1F44762E7E7}" presName="Name10" presStyleLbl="parChTrans1D2" presStyleIdx="0" presStyleCnt="2"/>
      <dgm:spPr/>
    </dgm:pt>
    <dgm:pt modelId="{0CF2A54C-0C97-4A86-BD1C-B475FB4F68B9}" type="pres">
      <dgm:prSet presAssocID="{1632F66A-E785-490D-9912-0A92227585A0}" presName="hierRoot2" presStyleCnt="0"/>
      <dgm:spPr/>
    </dgm:pt>
    <dgm:pt modelId="{67CFD62F-A820-44E5-BA03-1BA6E071E7D9}" type="pres">
      <dgm:prSet presAssocID="{1632F66A-E785-490D-9912-0A92227585A0}" presName="composite2" presStyleCnt="0"/>
      <dgm:spPr/>
    </dgm:pt>
    <dgm:pt modelId="{3191556A-28B0-4972-A067-CBF80CD90EFF}" type="pres">
      <dgm:prSet presAssocID="{1632F66A-E785-490D-9912-0A92227585A0}" presName="background2" presStyleLbl="node2" presStyleIdx="0" presStyleCnt="2"/>
      <dgm:spPr/>
    </dgm:pt>
    <dgm:pt modelId="{6219012B-B1B5-4241-B963-B3A90F954AEC}" type="pres">
      <dgm:prSet presAssocID="{1632F66A-E785-490D-9912-0A92227585A0}" presName="text2" presStyleLbl="fgAcc2" presStyleIdx="0" presStyleCnt="2">
        <dgm:presLayoutVars>
          <dgm:chPref val="3"/>
        </dgm:presLayoutVars>
      </dgm:prSet>
      <dgm:spPr/>
    </dgm:pt>
    <dgm:pt modelId="{5112793C-E16C-46C6-A6AE-1BC4EAD9CF83}" type="pres">
      <dgm:prSet presAssocID="{1632F66A-E785-490D-9912-0A92227585A0}" presName="hierChild3" presStyleCnt="0"/>
      <dgm:spPr/>
    </dgm:pt>
    <dgm:pt modelId="{746C0D1E-F296-4DF8-8A00-591A4174E476}" type="pres">
      <dgm:prSet presAssocID="{ECE63135-D5A7-4AD1-991E-BDC90E8DB130}" presName="Name17" presStyleLbl="parChTrans1D3" presStyleIdx="0" presStyleCnt="3"/>
      <dgm:spPr/>
    </dgm:pt>
    <dgm:pt modelId="{F4C5B814-C442-46E4-BFB9-EC4148C45766}" type="pres">
      <dgm:prSet presAssocID="{E715C113-EC2F-457E-A438-DFA133A31092}" presName="hierRoot3" presStyleCnt="0"/>
      <dgm:spPr/>
    </dgm:pt>
    <dgm:pt modelId="{64B2A809-14B1-4E64-A164-3DD33A2CC476}" type="pres">
      <dgm:prSet presAssocID="{E715C113-EC2F-457E-A438-DFA133A31092}" presName="composite3" presStyleCnt="0"/>
      <dgm:spPr/>
    </dgm:pt>
    <dgm:pt modelId="{A1CC1D2B-59CB-40A6-9155-2125070DFE41}" type="pres">
      <dgm:prSet presAssocID="{E715C113-EC2F-457E-A438-DFA133A31092}" presName="background3" presStyleLbl="node3" presStyleIdx="0" presStyleCnt="3"/>
      <dgm:spPr/>
    </dgm:pt>
    <dgm:pt modelId="{127EC64D-1FCD-47D5-90F9-ABFF1A86A7DB}" type="pres">
      <dgm:prSet presAssocID="{E715C113-EC2F-457E-A438-DFA133A31092}" presName="text3" presStyleLbl="fgAcc3" presStyleIdx="0" presStyleCnt="3">
        <dgm:presLayoutVars>
          <dgm:chPref val="3"/>
        </dgm:presLayoutVars>
      </dgm:prSet>
      <dgm:spPr/>
    </dgm:pt>
    <dgm:pt modelId="{87FCC165-E80A-4A86-8159-FB7FDE610270}" type="pres">
      <dgm:prSet presAssocID="{E715C113-EC2F-457E-A438-DFA133A31092}" presName="hierChild4" presStyleCnt="0"/>
      <dgm:spPr/>
    </dgm:pt>
    <dgm:pt modelId="{0E325DAE-FF41-44F9-9FE0-4040527F3148}" type="pres">
      <dgm:prSet presAssocID="{EB3C5811-FCCA-483E-B05C-8CBE1036369F}" presName="Name23" presStyleLbl="parChTrans1D4" presStyleIdx="0" presStyleCnt="8"/>
      <dgm:spPr/>
    </dgm:pt>
    <dgm:pt modelId="{376FD672-D26E-4152-9BC0-94F1B2DBD847}" type="pres">
      <dgm:prSet presAssocID="{6BC59B31-45BE-4241-A89F-8D7D539E9AE2}" presName="hierRoot4" presStyleCnt="0"/>
      <dgm:spPr/>
    </dgm:pt>
    <dgm:pt modelId="{B977099A-A20E-4A5B-B7D8-66A676E06927}" type="pres">
      <dgm:prSet presAssocID="{6BC59B31-45BE-4241-A89F-8D7D539E9AE2}" presName="composite4" presStyleCnt="0"/>
      <dgm:spPr/>
    </dgm:pt>
    <dgm:pt modelId="{AD12D06D-2504-46C3-AFE3-3C86A6E8EBB0}" type="pres">
      <dgm:prSet presAssocID="{6BC59B31-45BE-4241-A89F-8D7D539E9AE2}" presName="background4" presStyleLbl="node4" presStyleIdx="0" presStyleCnt="8"/>
      <dgm:spPr/>
    </dgm:pt>
    <dgm:pt modelId="{BD0624F3-6F95-44A9-9708-785B38937238}" type="pres">
      <dgm:prSet presAssocID="{6BC59B31-45BE-4241-A89F-8D7D539E9AE2}" presName="text4" presStyleLbl="fgAcc4" presStyleIdx="0" presStyleCnt="8">
        <dgm:presLayoutVars>
          <dgm:chPref val="3"/>
        </dgm:presLayoutVars>
      </dgm:prSet>
      <dgm:spPr/>
    </dgm:pt>
    <dgm:pt modelId="{7CE9CF53-549E-4BF7-8306-D05D91E26A69}" type="pres">
      <dgm:prSet presAssocID="{6BC59B31-45BE-4241-A89F-8D7D539E9AE2}" presName="hierChild5" presStyleCnt="0"/>
      <dgm:spPr/>
    </dgm:pt>
    <dgm:pt modelId="{D47D008B-9608-44CB-9814-C4CC1DC0E39E}" type="pres">
      <dgm:prSet presAssocID="{F101527C-435E-4C1A-A000-609A0D4A3938}" presName="Name23" presStyleLbl="parChTrans1D4" presStyleIdx="1" presStyleCnt="8"/>
      <dgm:spPr/>
    </dgm:pt>
    <dgm:pt modelId="{58C8A351-15B0-471B-BC6C-4A10FCEA2AC4}" type="pres">
      <dgm:prSet presAssocID="{D30D4D98-9FC4-40D6-B110-882D37FB0D61}" presName="hierRoot4" presStyleCnt="0"/>
      <dgm:spPr/>
    </dgm:pt>
    <dgm:pt modelId="{ABC95A96-82F5-4FE0-9071-D29689FA4FA9}" type="pres">
      <dgm:prSet presAssocID="{D30D4D98-9FC4-40D6-B110-882D37FB0D61}" presName="composite4" presStyleCnt="0"/>
      <dgm:spPr/>
    </dgm:pt>
    <dgm:pt modelId="{2507731A-88D0-4184-A6FC-7E7E215FBFEA}" type="pres">
      <dgm:prSet presAssocID="{D30D4D98-9FC4-40D6-B110-882D37FB0D61}" presName="background4" presStyleLbl="node4" presStyleIdx="1" presStyleCnt="8"/>
      <dgm:spPr/>
    </dgm:pt>
    <dgm:pt modelId="{F0E79895-0BC5-4F29-B99E-A2E716286740}" type="pres">
      <dgm:prSet presAssocID="{D30D4D98-9FC4-40D6-B110-882D37FB0D61}" presName="text4" presStyleLbl="fgAcc4" presStyleIdx="1" presStyleCnt="8">
        <dgm:presLayoutVars>
          <dgm:chPref val="3"/>
        </dgm:presLayoutVars>
      </dgm:prSet>
      <dgm:spPr/>
    </dgm:pt>
    <dgm:pt modelId="{F8314842-FB6F-4453-9A6F-DEDB939E4B51}" type="pres">
      <dgm:prSet presAssocID="{D30D4D98-9FC4-40D6-B110-882D37FB0D61}" presName="hierChild5" presStyleCnt="0"/>
      <dgm:spPr/>
    </dgm:pt>
    <dgm:pt modelId="{2F2A1D56-6694-42AE-9946-4DF6CAF0D3AF}" type="pres">
      <dgm:prSet presAssocID="{FB99D24D-B418-4917-8812-3688C38B47F3}" presName="Name23" presStyleLbl="parChTrans1D4" presStyleIdx="2" presStyleCnt="8"/>
      <dgm:spPr/>
    </dgm:pt>
    <dgm:pt modelId="{4D7DBAB9-D9A4-401B-ADB1-B8C08ACFBBC8}" type="pres">
      <dgm:prSet presAssocID="{BBC355B2-DCD1-434E-B311-D63AFED2DC5F}" presName="hierRoot4" presStyleCnt="0"/>
      <dgm:spPr/>
    </dgm:pt>
    <dgm:pt modelId="{74B3F5F0-D46A-4EAA-8319-17FA46D4FBFC}" type="pres">
      <dgm:prSet presAssocID="{BBC355B2-DCD1-434E-B311-D63AFED2DC5F}" presName="composite4" presStyleCnt="0"/>
      <dgm:spPr/>
    </dgm:pt>
    <dgm:pt modelId="{D6EAC94A-F5E7-45EB-A75A-62CAD61A783C}" type="pres">
      <dgm:prSet presAssocID="{BBC355B2-DCD1-434E-B311-D63AFED2DC5F}" presName="background4" presStyleLbl="node4" presStyleIdx="2" presStyleCnt="8"/>
      <dgm:spPr/>
    </dgm:pt>
    <dgm:pt modelId="{FE2346A0-BC0C-40A7-9317-2883ED7B6032}" type="pres">
      <dgm:prSet presAssocID="{BBC355B2-DCD1-434E-B311-D63AFED2DC5F}" presName="text4" presStyleLbl="fgAcc4" presStyleIdx="2" presStyleCnt="8">
        <dgm:presLayoutVars>
          <dgm:chPref val="3"/>
        </dgm:presLayoutVars>
      </dgm:prSet>
      <dgm:spPr/>
    </dgm:pt>
    <dgm:pt modelId="{CA525F14-CC83-4ACD-8399-4F5B04068BDE}" type="pres">
      <dgm:prSet presAssocID="{BBC355B2-DCD1-434E-B311-D63AFED2DC5F}" presName="hierChild5" presStyleCnt="0"/>
      <dgm:spPr/>
    </dgm:pt>
    <dgm:pt modelId="{9BEE4D1A-9CC0-403F-B08D-B18D2C16EA75}" type="pres">
      <dgm:prSet presAssocID="{10CBB033-6095-46A6-81CE-68E6C75F5018}" presName="Name23" presStyleLbl="parChTrans1D4" presStyleIdx="3" presStyleCnt="8"/>
      <dgm:spPr/>
    </dgm:pt>
    <dgm:pt modelId="{284E9E78-5D8E-4DB8-B303-D36F549DE3B1}" type="pres">
      <dgm:prSet presAssocID="{A91E7CA2-4C9C-486F-9728-0EA900EFF365}" presName="hierRoot4" presStyleCnt="0"/>
      <dgm:spPr/>
    </dgm:pt>
    <dgm:pt modelId="{10EFCDB8-1648-4E71-A6D2-99A855AC44A2}" type="pres">
      <dgm:prSet presAssocID="{A91E7CA2-4C9C-486F-9728-0EA900EFF365}" presName="composite4" presStyleCnt="0"/>
      <dgm:spPr/>
    </dgm:pt>
    <dgm:pt modelId="{C3460AF2-A204-4EB2-8FCE-399D28351AF0}" type="pres">
      <dgm:prSet presAssocID="{A91E7CA2-4C9C-486F-9728-0EA900EFF365}" presName="background4" presStyleLbl="node4" presStyleIdx="3" presStyleCnt="8"/>
      <dgm:spPr/>
    </dgm:pt>
    <dgm:pt modelId="{AEFB8B11-561C-4197-9366-BCEFD32EC9D4}" type="pres">
      <dgm:prSet presAssocID="{A91E7CA2-4C9C-486F-9728-0EA900EFF365}" presName="text4" presStyleLbl="fgAcc4" presStyleIdx="3" presStyleCnt="8">
        <dgm:presLayoutVars>
          <dgm:chPref val="3"/>
        </dgm:presLayoutVars>
      </dgm:prSet>
      <dgm:spPr/>
    </dgm:pt>
    <dgm:pt modelId="{7D34679B-F8EB-4038-ADD1-725265651788}" type="pres">
      <dgm:prSet presAssocID="{A91E7CA2-4C9C-486F-9728-0EA900EFF365}" presName="hierChild5" presStyleCnt="0"/>
      <dgm:spPr/>
    </dgm:pt>
    <dgm:pt modelId="{8C12EE51-038C-4292-AE55-89612D4495E2}" type="pres">
      <dgm:prSet presAssocID="{0690B86A-D426-4051-A9AB-48BE36AAE88F}" presName="Name23" presStyleLbl="parChTrans1D4" presStyleIdx="4" presStyleCnt="8"/>
      <dgm:spPr/>
    </dgm:pt>
    <dgm:pt modelId="{1B5A4689-DF78-4C65-80E7-2027C387A73A}" type="pres">
      <dgm:prSet presAssocID="{CE44C4E5-1646-4894-B282-954A43EB7D95}" presName="hierRoot4" presStyleCnt="0"/>
      <dgm:spPr/>
    </dgm:pt>
    <dgm:pt modelId="{D594392D-6F9B-472E-ACB2-998F29FBF6B6}" type="pres">
      <dgm:prSet presAssocID="{CE44C4E5-1646-4894-B282-954A43EB7D95}" presName="composite4" presStyleCnt="0"/>
      <dgm:spPr/>
    </dgm:pt>
    <dgm:pt modelId="{67567FE9-A928-4150-A5B0-95A419F2A690}" type="pres">
      <dgm:prSet presAssocID="{CE44C4E5-1646-4894-B282-954A43EB7D95}" presName="background4" presStyleLbl="node4" presStyleIdx="4" presStyleCnt="8"/>
      <dgm:spPr/>
    </dgm:pt>
    <dgm:pt modelId="{029C7E9A-1741-48B6-BD17-4F20EAD635A8}" type="pres">
      <dgm:prSet presAssocID="{CE44C4E5-1646-4894-B282-954A43EB7D95}" presName="text4" presStyleLbl="fgAcc4" presStyleIdx="4" presStyleCnt="8" custScaleX="223780" custScaleY="132868">
        <dgm:presLayoutVars>
          <dgm:chPref val="3"/>
        </dgm:presLayoutVars>
      </dgm:prSet>
      <dgm:spPr/>
    </dgm:pt>
    <dgm:pt modelId="{6B082F4F-F57F-4FD3-8E09-7D04A138029E}" type="pres">
      <dgm:prSet presAssocID="{CE44C4E5-1646-4894-B282-954A43EB7D95}" presName="hierChild5" presStyleCnt="0"/>
      <dgm:spPr/>
    </dgm:pt>
    <dgm:pt modelId="{089068B1-DD14-4360-A7A1-DCF48191C4A3}" type="pres">
      <dgm:prSet presAssocID="{38AB5480-9813-4713-BB5D-689C4574891C}" presName="Name23" presStyleLbl="parChTrans1D4" presStyleIdx="5" presStyleCnt="8"/>
      <dgm:spPr/>
    </dgm:pt>
    <dgm:pt modelId="{D987D7E5-149F-4489-9E4A-55D6654C6B6A}" type="pres">
      <dgm:prSet presAssocID="{1DD240A3-B0D5-4096-BC3D-F1FC92D96D39}" presName="hierRoot4" presStyleCnt="0"/>
      <dgm:spPr/>
    </dgm:pt>
    <dgm:pt modelId="{C10BE9C0-0122-4EF6-9E2E-C9CE798916CB}" type="pres">
      <dgm:prSet presAssocID="{1DD240A3-B0D5-4096-BC3D-F1FC92D96D39}" presName="composite4" presStyleCnt="0"/>
      <dgm:spPr/>
    </dgm:pt>
    <dgm:pt modelId="{98FE08CF-2474-4A69-8511-DB4A8B294EA1}" type="pres">
      <dgm:prSet presAssocID="{1DD240A3-B0D5-4096-BC3D-F1FC92D96D39}" presName="background4" presStyleLbl="node4" presStyleIdx="5" presStyleCnt="8"/>
      <dgm:spPr/>
    </dgm:pt>
    <dgm:pt modelId="{97CC6F22-BA0C-4FB8-9DC1-590171E8D74F}" type="pres">
      <dgm:prSet presAssocID="{1DD240A3-B0D5-4096-BC3D-F1FC92D96D39}" presName="text4" presStyleLbl="fgAcc4" presStyleIdx="5" presStyleCnt="8">
        <dgm:presLayoutVars>
          <dgm:chPref val="3"/>
        </dgm:presLayoutVars>
      </dgm:prSet>
      <dgm:spPr/>
    </dgm:pt>
    <dgm:pt modelId="{856E514F-93DB-41A8-B027-C6426B144C16}" type="pres">
      <dgm:prSet presAssocID="{1DD240A3-B0D5-4096-BC3D-F1FC92D96D39}" presName="hierChild5" presStyleCnt="0"/>
      <dgm:spPr/>
    </dgm:pt>
    <dgm:pt modelId="{BA8A0DE5-02B8-4FFF-BB53-4742E484CF44}" type="pres">
      <dgm:prSet presAssocID="{829E1E1E-44E6-4B06-8EB1-FCBE5CF6B2A6}" presName="Name23" presStyleLbl="parChTrans1D4" presStyleIdx="6" presStyleCnt="8"/>
      <dgm:spPr/>
    </dgm:pt>
    <dgm:pt modelId="{AF628A67-AFFC-4D85-8A23-084A766E91A0}" type="pres">
      <dgm:prSet presAssocID="{5A4C1731-20DA-4AEA-A44C-69BEA251684E}" presName="hierRoot4" presStyleCnt="0"/>
      <dgm:spPr/>
    </dgm:pt>
    <dgm:pt modelId="{C97136D5-D3F2-4741-A86B-115F9C74301C}" type="pres">
      <dgm:prSet presAssocID="{5A4C1731-20DA-4AEA-A44C-69BEA251684E}" presName="composite4" presStyleCnt="0"/>
      <dgm:spPr/>
    </dgm:pt>
    <dgm:pt modelId="{5730FB2E-1070-4922-B244-7ED9AB23918F}" type="pres">
      <dgm:prSet presAssocID="{5A4C1731-20DA-4AEA-A44C-69BEA251684E}" presName="background4" presStyleLbl="node4" presStyleIdx="6" presStyleCnt="8"/>
      <dgm:spPr/>
    </dgm:pt>
    <dgm:pt modelId="{5426DDFF-3493-4031-BB95-04C218467F95}" type="pres">
      <dgm:prSet presAssocID="{5A4C1731-20DA-4AEA-A44C-69BEA251684E}" presName="text4" presStyleLbl="fgAcc4" presStyleIdx="6" presStyleCnt="8">
        <dgm:presLayoutVars>
          <dgm:chPref val="3"/>
        </dgm:presLayoutVars>
      </dgm:prSet>
      <dgm:spPr/>
    </dgm:pt>
    <dgm:pt modelId="{C0ED3F56-CAE4-4B83-8957-ECCE36F6A3D5}" type="pres">
      <dgm:prSet presAssocID="{5A4C1731-20DA-4AEA-A44C-69BEA251684E}" presName="hierChild5" presStyleCnt="0"/>
      <dgm:spPr/>
    </dgm:pt>
    <dgm:pt modelId="{B08329B2-267A-4A01-ADD0-14C4EC197A42}" type="pres">
      <dgm:prSet presAssocID="{E0215737-B1BD-4FE2-B075-EF6ED5AE4ABC}" presName="Name23" presStyleLbl="parChTrans1D4" presStyleIdx="7" presStyleCnt="8"/>
      <dgm:spPr/>
    </dgm:pt>
    <dgm:pt modelId="{1CD4272F-E447-4D85-B4A4-B39ED11092A7}" type="pres">
      <dgm:prSet presAssocID="{72F893C2-F9A1-4A10-BCAC-4D66134C221E}" presName="hierRoot4" presStyleCnt="0"/>
      <dgm:spPr/>
    </dgm:pt>
    <dgm:pt modelId="{56C8BB63-EC2C-497F-B307-9AA9E7C8C02C}" type="pres">
      <dgm:prSet presAssocID="{72F893C2-F9A1-4A10-BCAC-4D66134C221E}" presName="composite4" presStyleCnt="0"/>
      <dgm:spPr/>
    </dgm:pt>
    <dgm:pt modelId="{BA7EFA64-7905-4D26-99E7-43E85CC14E7A}" type="pres">
      <dgm:prSet presAssocID="{72F893C2-F9A1-4A10-BCAC-4D66134C221E}" presName="background4" presStyleLbl="node4" presStyleIdx="7" presStyleCnt="8"/>
      <dgm:spPr/>
    </dgm:pt>
    <dgm:pt modelId="{98E6F1C6-C3EB-4A47-8E4B-86C8101889B6}" type="pres">
      <dgm:prSet presAssocID="{72F893C2-F9A1-4A10-BCAC-4D66134C221E}" presName="text4" presStyleLbl="fgAcc4" presStyleIdx="7" presStyleCnt="8">
        <dgm:presLayoutVars>
          <dgm:chPref val="3"/>
        </dgm:presLayoutVars>
      </dgm:prSet>
      <dgm:spPr/>
    </dgm:pt>
    <dgm:pt modelId="{9E29A02F-EBDF-4C72-97A9-484BFE4CAA56}" type="pres">
      <dgm:prSet presAssocID="{72F893C2-F9A1-4A10-BCAC-4D66134C221E}" presName="hierChild5" presStyleCnt="0"/>
      <dgm:spPr/>
    </dgm:pt>
    <dgm:pt modelId="{5237995C-75AC-49DC-94E4-4CDCAC18D1D4}" type="pres">
      <dgm:prSet presAssocID="{39469EBD-3DEA-462C-89F7-FE5762051C9C}" presName="Name17" presStyleLbl="parChTrans1D3" presStyleIdx="1" presStyleCnt="3"/>
      <dgm:spPr/>
    </dgm:pt>
    <dgm:pt modelId="{47731074-937F-4801-AED3-8FFE9736F075}" type="pres">
      <dgm:prSet presAssocID="{626C94D1-8D16-4BBF-9733-4CBD81348ED9}" presName="hierRoot3" presStyleCnt="0"/>
      <dgm:spPr/>
    </dgm:pt>
    <dgm:pt modelId="{E0A5CC3D-2E4B-474D-BB7E-856B520E067D}" type="pres">
      <dgm:prSet presAssocID="{626C94D1-8D16-4BBF-9733-4CBD81348ED9}" presName="composite3" presStyleCnt="0"/>
      <dgm:spPr/>
    </dgm:pt>
    <dgm:pt modelId="{05CC5312-B407-4B82-8C48-CA82F4FCD5D9}" type="pres">
      <dgm:prSet presAssocID="{626C94D1-8D16-4BBF-9733-4CBD81348ED9}" presName="background3" presStyleLbl="node3" presStyleIdx="1" presStyleCnt="3"/>
      <dgm:spPr/>
    </dgm:pt>
    <dgm:pt modelId="{9C02641E-D143-472B-BF90-E1A4075E66EC}" type="pres">
      <dgm:prSet presAssocID="{626C94D1-8D16-4BBF-9733-4CBD81348ED9}" presName="text3" presStyleLbl="fgAcc3" presStyleIdx="1" presStyleCnt="3">
        <dgm:presLayoutVars>
          <dgm:chPref val="3"/>
        </dgm:presLayoutVars>
      </dgm:prSet>
      <dgm:spPr/>
    </dgm:pt>
    <dgm:pt modelId="{3BB4FFB7-F561-494E-9D91-F1706CB7B160}" type="pres">
      <dgm:prSet presAssocID="{626C94D1-8D16-4BBF-9733-4CBD81348ED9}" presName="hierChild4" presStyleCnt="0"/>
      <dgm:spPr/>
    </dgm:pt>
    <dgm:pt modelId="{A1CD593E-0BFC-4735-B00C-ADEB9EC3ECC5}" type="pres">
      <dgm:prSet presAssocID="{41482AB4-6A47-4DE8-B347-EE98D2DFDBEA}" presName="Name10" presStyleLbl="parChTrans1D2" presStyleIdx="1" presStyleCnt="2"/>
      <dgm:spPr/>
    </dgm:pt>
    <dgm:pt modelId="{F7ABF6FB-0BC5-483A-B736-EBDE9C6C23BA}" type="pres">
      <dgm:prSet presAssocID="{F61A8862-39D3-46B3-B5E8-4A05B9E852C8}" presName="hierRoot2" presStyleCnt="0"/>
      <dgm:spPr/>
    </dgm:pt>
    <dgm:pt modelId="{4699A044-0286-4A4D-8216-E654BA7D1364}" type="pres">
      <dgm:prSet presAssocID="{F61A8862-39D3-46B3-B5E8-4A05B9E852C8}" presName="composite2" presStyleCnt="0"/>
      <dgm:spPr/>
    </dgm:pt>
    <dgm:pt modelId="{1DD3B4C1-66A5-422B-9E27-AE61A3716411}" type="pres">
      <dgm:prSet presAssocID="{F61A8862-39D3-46B3-B5E8-4A05B9E852C8}" presName="background2" presStyleLbl="node2" presStyleIdx="1" presStyleCnt="2"/>
      <dgm:spPr/>
    </dgm:pt>
    <dgm:pt modelId="{27403BD1-5888-4931-8961-A10392E687D6}" type="pres">
      <dgm:prSet presAssocID="{F61A8862-39D3-46B3-B5E8-4A05B9E852C8}" presName="text2" presStyleLbl="fgAcc2" presStyleIdx="1" presStyleCnt="2">
        <dgm:presLayoutVars>
          <dgm:chPref val="3"/>
        </dgm:presLayoutVars>
      </dgm:prSet>
      <dgm:spPr/>
    </dgm:pt>
    <dgm:pt modelId="{03429B97-93F0-46E8-814A-83742D984951}" type="pres">
      <dgm:prSet presAssocID="{F61A8862-39D3-46B3-B5E8-4A05B9E852C8}" presName="hierChild3" presStyleCnt="0"/>
      <dgm:spPr/>
    </dgm:pt>
    <dgm:pt modelId="{7B2BA365-03D9-48E8-874F-44D793EB6662}" type="pres">
      <dgm:prSet presAssocID="{010FB0B8-6B2E-499A-8316-240F4FCE254E}" presName="Name17" presStyleLbl="parChTrans1D3" presStyleIdx="2" presStyleCnt="3"/>
      <dgm:spPr/>
    </dgm:pt>
    <dgm:pt modelId="{C743E4D2-5C8C-4C0F-8592-41337E90790F}" type="pres">
      <dgm:prSet presAssocID="{FCDF754D-DE25-4423-AA56-181883AC5C04}" presName="hierRoot3" presStyleCnt="0"/>
      <dgm:spPr/>
    </dgm:pt>
    <dgm:pt modelId="{63D92208-7307-4335-B92B-7B940A50A8B1}" type="pres">
      <dgm:prSet presAssocID="{FCDF754D-DE25-4423-AA56-181883AC5C04}" presName="composite3" presStyleCnt="0"/>
      <dgm:spPr/>
    </dgm:pt>
    <dgm:pt modelId="{0F6FA319-4918-4D12-BE9E-51CA8BE48CF3}" type="pres">
      <dgm:prSet presAssocID="{FCDF754D-DE25-4423-AA56-181883AC5C04}" presName="background3" presStyleLbl="node3" presStyleIdx="2" presStyleCnt="3"/>
      <dgm:spPr/>
    </dgm:pt>
    <dgm:pt modelId="{F22B9380-9AE4-4AB2-811A-C1BDF9216F94}" type="pres">
      <dgm:prSet presAssocID="{FCDF754D-DE25-4423-AA56-181883AC5C04}" presName="text3" presStyleLbl="fgAcc3" presStyleIdx="2" presStyleCnt="3">
        <dgm:presLayoutVars>
          <dgm:chPref val="3"/>
        </dgm:presLayoutVars>
      </dgm:prSet>
      <dgm:spPr/>
    </dgm:pt>
    <dgm:pt modelId="{73F6A02B-5FE4-4DB6-A1E1-A15A07033262}" type="pres">
      <dgm:prSet presAssocID="{FCDF754D-DE25-4423-AA56-181883AC5C04}" presName="hierChild4" presStyleCnt="0"/>
      <dgm:spPr/>
    </dgm:pt>
  </dgm:ptLst>
  <dgm:cxnLst>
    <dgm:cxn modelId="{2299B703-D645-43C0-A672-3A7A6D4881F0}" srcId="{E7ACDAEF-2218-487F-8724-8901646B233C}" destId="{1632F66A-E785-490D-9912-0A92227585A0}" srcOrd="0" destOrd="0" parTransId="{90C1EC5F-7352-4A48-B23E-F1F44762E7E7}" sibTransId="{7E0DBB04-4C59-41C0-9358-E11D052AD35C}"/>
    <dgm:cxn modelId="{F248A909-0DDF-45C4-B58A-5803CA716E42}" srcId="{1632F66A-E785-490D-9912-0A92227585A0}" destId="{626C94D1-8D16-4BBF-9733-4CBD81348ED9}" srcOrd="1" destOrd="0" parTransId="{39469EBD-3DEA-462C-89F7-FE5762051C9C}" sibTransId="{809812D4-6A5C-4FD6-839F-B2673C83176D}"/>
    <dgm:cxn modelId="{E7BA0A16-2C39-4C66-A5D9-3635D370D55F}" srcId="{6BC59B31-45BE-4241-A89F-8D7D539E9AE2}" destId="{D30D4D98-9FC4-40D6-B110-882D37FB0D61}" srcOrd="0" destOrd="0" parTransId="{F101527C-435E-4C1A-A000-609A0D4A3938}" sibTransId="{66DB519C-2C70-468B-BAD8-D03037157EE2}"/>
    <dgm:cxn modelId="{C653B01A-09C6-46AB-87BB-E335BBA2B4EC}" type="presOf" srcId="{6BC59B31-45BE-4241-A89F-8D7D539E9AE2}" destId="{BD0624F3-6F95-44A9-9708-785B38937238}" srcOrd="0" destOrd="0" presId="urn:microsoft.com/office/officeart/2005/8/layout/hierarchy1"/>
    <dgm:cxn modelId="{9CF11822-D921-430E-86B5-31965F828E23}" srcId="{D30D4D98-9FC4-40D6-B110-882D37FB0D61}" destId="{BBC355B2-DCD1-434E-B311-D63AFED2DC5F}" srcOrd="0" destOrd="0" parTransId="{FB99D24D-B418-4917-8812-3688C38B47F3}" sibTransId="{F5DB9F6E-7FC2-4DAA-8104-032054AE3E39}"/>
    <dgm:cxn modelId="{416C2122-5FB2-4EDF-9381-54F477C51661}" srcId="{1632F66A-E785-490D-9912-0A92227585A0}" destId="{E715C113-EC2F-457E-A438-DFA133A31092}" srcOrd="0" destOrd="0" parTransId="{ECE63135-D5A7-4AD1-991E-BDC90E8DB130}" sibTransId="{AFE99F36-01B5-46EA-9E92-67DF9901717D}"/>
    <dgm:cxn modelId="{DAD4D523-5270-4FD6-9155-50CCD27A1D38}" type="presOf" srcId="{A91E7CA2-4C9C-486F-9728-0EA900EFF365}" destId="{AEFB8B11-561C-4197-9366-BCEFD32EC9D4}" srcOrd="0" destOrd="0" presId="urn:microsoft.com/office/officeart/2005/8/layout/hierarchy1"/>
    <dgm:cxn modelId="{6CA7C03B-4283-40AF-8F1B-969B1AE33E8A}" srcId="{D30D4D98-9FC4-40D6-B110-882D37FB0D61}" destId="{A91E7CA2-4C9C-486F-9728-0EA900EFF365}" srcOrd="1" destOrd="0" parTransId="{10CBB033-6095-46A6-81CE-68E6C75F5018}" sibTransId="{375D692C-7EDB-4BDD-80DA-7C8998CADE4B}"/>
    <dgm:cxn modelId="{B526DC5C-99FD-48FE-83E2-F0281BD85DC4}" type="presOf" srcId="{FCDF754D-DE25-4423-AA56-181883AC5C04}" destId="{F22B9380-9AE4-4AB2-811A-C1BDF9216F94}" srcOrd="0" destOrd="0" presId="urn:microsoft.com/office/officeart/2005/8/layout/hierarchy1"/>
    <dgm:cxn modelId="{BD190867-F4A8-4238-9886-4AF438A02E47}" type="presOf" srcId="{90C1EC5F-7352-4A48-B23E-F1F44762E7E7}" destId="{B3941D68-AA77-449C-946D-B30EF08226F9}" srcOrd="0" destOrd="0" presId="urn:microsoft.com/office/officeart/2005/8/layout/hierarchy1"/>
    <dgm:cxn modelId="{8E8E3148-261C-4413-B134-2CFFC4F8B97F}" type="presOf" srcId="{626C94D1-8D16-4BBF-9733-4CBD81348ED9}" destId="{9C02641E-D143-472B-BF90-E1A4075E66EC}" srcOrd="0" destOrd="0" presId="urn:microsoft.com/office/officeart/2005/8/layout/hierarchy1"/>
    <dgm:cxn modelId="{BEC3454F-40C9-4A63-BDEF-496F5B7A1897}" srcId="{A91E7CA2-4C9C-486F-9728-0EA900EFF365}" destId="{CE44C4E5-1646-4894-B282-954A43EB7D95}" srcOrd="0" destOrd="0" parTransId="{0690B86A-D426-4051-A9AB-48BE36AAE88F}" sibTransId="{C9CA039A-522F-4F62-83B6-5C8F48AFCFE4}"/>
    <dgm:cxn modelId="{0A848770-A08D-45E9-B085-5677BF369ACD}" type="presOf" srcId="{E715C113-EC2F-457E-A438-DFA133A31092}" destId="{127EC64D-1FCD-47D5-90F9-ABFF1A86A7DB}" srcOrd="0" destOrd="0" presId="urn:microsoft.com/office/officeart/2005/8/layout/hierarchy1"/>
    <dgm:cxn modelId="{79A6D673-1210-4FE4-8ADD-57F1D1EF355E}" type="presOf" srcId="{38AB5480-9813-4713-BB5D-689C4574891C}" destId="{089068B1-DD14-4360-A7A1-DCF48191C4A3}" srcOrd="0" destOrd="0" presId="urn:microsoft.com/office/officeart/2005/8/layout/hierarchy1"/>
    <dgm:cxn modelId="{28881374-E18F-4197-869F-715963CF5512}" type="presOf" srcId="{E0215737-B1BD-4FE2-B075-EF6ED5AE4ABC}" destId="{B08329B2-267A-4A01-ADD0-14C4EC197A42}" srcOrd="0" destOrd="0" presId="urn:microsoft.com/office/officeart/2005/8/layout/hierarchy1"/>
    <dgm:cxn modelId="{2CB69774-A097-4F98-8F64-B96BB8187FD7}" type="presOf" srcId="{5A4C1731-20DA-4AEA-A44C-69BEA251684E}" destId="{5426DDFF-3493-4031-BB95-04C218467F95}" srcOrd="0" destOrd="0" presId="urn:microsoft.com/office/officeart/2005/8/layout/hierarchy1"/>
    <dgm:cxn modelId="{BC046E5A-E33B-4F50-8210-CD3FE8C9A7B3}" type="presOf" srcId="{1632F66A-E785-490D-9912-0A92227585A0}" destId="{6219012B-B1B5-4241-B963-B3A90F954AEC}" srcOrd="0" destOrd="0" presId="urn:microsoft.com/office/officeart/2005/8/layout/hierarchy1"/>
    <dgm:cxn modelId="{74AFD77A-0CDE-4DA9-8482-9CB4C3E83EE2}" type="presOf" srcId="{F101527C-435E-4C1A-A000-609A0D4A3938}" destId="{D47D008B-9608-44CB-9814-C4CC1DC0E39E}" srcOrd="0" destOrd="0" presId="urn:microsoft.com/office/officeart/2005/8/layout/hierarchy1"/>
    <dgm:cxn modelId="{B199197C-3532-4167-B717-54AC86E50C00}" srcId="{5A4C1731-20DA-4AEA-A44C-69BEA251684E}" destId="{72F893C2-F9A1-4A10-BCAC-4D66134C221E}" srcOrd="0" destOrd="0" parTransId="{E0215737-B1BD-4FE2-B075-EF6ED5AE4ABC}" sibTransId="{7BF0FE0A-3599-44FC-AE80-F6748956378A}"/>
    <dgm:cxn modelId="{B95D2182-911A-4CC4-92E1-D73EF6B02F32}" srcId="{E715C113-EC2F-457E-A438-DFA133A31092}" destId="{5A4C1731-20DA-4AEA-A44C-69BEA251684E}" srcOrd="1" destOrd="0" parTransId="{829E1E1E-44E6-4B06-8EB1-FCBE5CF6B2A6}" sibTransId="{9389191F-282D-41B6-B8B8-C1B8D512A4CB}"/>
    <dgm:cxn modelId="{A8B5DD89-BFA6-4A7B-A718-1236ABC8B48E}" type="presOf" srcId="{E7ACDAEF-2218-487F-8724-8901646B233C}" destId="{5F167F5B-FB22-4F39-9CBF-E2F4EF2CFFE5}" srcOrd="0" destOrd="0" presId="urn:microsoft.com/office/officeart/2005/8/layout/hierarchy1"/>
    <dgm:cxn modelId="{6EC3458C-13A6-4940-9628-3010DEA6EE6F}" type="presOf" srcId="{BBC355B2-DCD1-434E-B311-D63AFED2DC5F}" destId="{FE2346A0-BC0C-40A7-9317-2883ED7B6032}" srcOrd="0" destOrd="0" presId="urn:microsoft.com/office/officeart/2005/8/layout/hierarchy1"/>
    <dgm:cxn modelId="{CDB29796-103A-4B58-A029-F218F2797DDD}" type="presOf" srcId="{EB3C5811-FCCA-483E-B05C-8CBE1036369F}" destId="{0E325DAE-FF41-44F9-9FE0-4040527F3148}" srcOrd="0" destOrd="0" presId="urn:microsoft.com/office/officeart/2005/8/layout/hierarchy1"/>
    <dgm:cxn modelId="{24661A97-BDDE-4A04-AEBC-C8E5C9F32BC6}" type="presOf" srcId="{CE44C4E5-1646-4894-B282-954A43EB7D95}" destId="{029C7E9A-1741-48B6-BD17-4F20EAD635A8}" srcOrd="0" destOrd="0" presId="urn:microsoft.com/office/officeart/2005/8/layout/hierarchy1"/>
    <dgm:cxn modelId="{1A61629A-AA7C-40A8-B31D-6BEA7ED89194}" type="presOf" srcId="{39469EBD-3DEA-462C-89F7-FE5762051C9C}" destId="{5237995C-75AC-49DC-94E4-4CDCAC18D1D4}" srcOrd="0" destOrd="0" presId="urn:microsoft.com/office/officeart/2005/8/layout/hierarchy1"/>
    <dgm:cxn modelId="{D3AC11A7-EA9A-447E-9839-5AC032C5DEC8}" srcId="{E7ACDAEF-2218-487F-8724-8901646B233C}" destId="{F61A8862-39D3-46B3-B5E8-4A05B9E852C8}" srcOrd="1" destOrd="0" parTransId="{41482AB4-6A47-4DE8-B347-EE98D2DFDBEA}" sibTransId="{27A3F7FA-4ECA-4CA3-8510-618D050B1228}"/>
    <dgm:cxn modelId="{550C64B3-810F-472E-8B7C-A32D929BE144}" type="presOf" srcId="{F61A8862-39D3-46B3-B5E8-4A05B9E852C8}" destId="{27403BD1-5888-4931-8961-A10392E687D6}" srcOrd="0" destOrd="0" presId="urn:microsoft.com/office/officeart/2005/8/layout/hierarchy1"/>
    <dgm:cxn modelId="{18AB4FB3-70B4-4A8B-A0C6-694147D9CF64}" type="presOf" srcId="{829E1E1E-44E6-4B06-8EB1-FCBE5CF6B2A6}" destId="{BA8A0DE5-02B8-4FFF-BB53-4742E484CF44}" srcOrd="0" destOrd="0" presId="urn:microsoft.com/office/officeart/2005/8/layout/hierarchy1"/>
    <dgm:cxn modelId="{D48681BD-E51D-44CB-8802-02EDEFE6B9CC}" srcId="{6BC59B31-45BE-4241-A89F-8D7D539E9AE2}" destId="{1DD240A3-B0D5-4096-BC3D-F1FC92D96D39}" srcOrd="1" destOrd="0" parTransId="{38AB5480-9813-4713-BB5D-689C4574891C}" sibTransId="{1CC83AFB-299E-4D2A-B69F-10D080B1407B}"/>
    <dgm:cxn modelId="{1C10D3C2-DA38-4D7D-AFEF-CC3D506A6CA8}" type="presOf" srcId="{0690B86A-D426-4051-A9AB-48BE36AAE88F}" destId="{8C12EE51-038C-4292-AE55-89612D4495E2}" srcOrd="0" destOrd="0" presId="urn:microsoft.com/office/officeart/2005/8/layout/hierarchy1"/>
    <dgm:cxn modelId="{F14CDDCB-97D7-4118-BDFF-46616F31CB70}" srcId="{E715C113-EC2F-457E-A438-DFA133A31092}" destId="{6BC59B31-45BE-4241-A89F-8D7D539E9AE2}" srcOrd="0" destOrd="0" parTransId="{EB3C5811-FCCA-483E-B05C-8CBE1036369F}" sibTransId="{D0511EE8-3969-4E9B-9C60-57545DD10FCF}"/>
    <dgm:cxn modelId="{5A73BBCF-8496-471D-B3E1-7556AB0C3A7A}" type="presOf" srcId="{010FB0B8-6B2E-499A-8316-240F4FCE254E}" destId="{7B2BA365-03D9-48E8-874F-44D793EB6662}" srcOrd="0" destOrd="0" presId="urn:microsoft.com/office/officeart/2005/8/layout/hierarchy1"/>
    <dgm:cxn modelId="{83031AD0-4626-499E-9F72-9B9208F4FDDC}" type="presOf" srcId="{1DD240A3-B0D5-4096-BC3D-F1FC92D96D39}" destId="{97CC6F22-BA0C-4FB8-9DC1-590171E8D74F}" srcOrd="0" destOrd="0" presId="urn:microsoft.com/office/officeart/2005/8/layout/hierarchy1"/>
    <dgm:cxn modelId="{E0B659DC-BB46-48B4-9CD9-676124707FC1}" type="presOf" srcId="{41482AB4-6A47-4DE8-B347-EE98D2DFDBEA}" destId="{A1CD593E-0BFC-4735-B00C-ADEB9EC3ECC5}" srcOrd="0" destOrd="0" presId="urn:microsoft.com/office/officeart/2005/8/layout/hierarchy1"/>
    <dgm:cxn modelId="{C3CBFFDE-051A-4F83-9CEF-0136E6959865}" srcId="{70653FB5-AF5B-47DE-AC9A-61DB305F40E9}" destId="{E7ACDAEF-2218-487F-8724-8901646B233C}" srcOrd="0" destOrd="0" parTransId="{DDE4E907-7AA8-45A7-BA4C-B61130218896}" sibTransId="{0C28C2F7-FC57-4AD1-9CD5-1427A8C49DAB}"/>
    <dgm:cxn modelId="{05F989E5-A152-4A75-B53E-8915789E4039}" type="presOf" srcId="{70653FB5-AF5B-47DE-AC9A-61DB305F40E9}" destId="{BDEB7AAC-C4DD-4C65-9CE1-956746135601}" srcOrd="0" destOrd="0" presId="urn:microsoft.com/office/officeart/2005/8/layout/hierarchy1"/>
    <dgm:cxn modelId="{234603E8-1693-4B31-9292-B1DF73AF1B93}" type="presOf" srcId="{ECE63135-D5A7-4AD1-991E-BDC90E8DB130}" destId="{746C0D1E-F296-4DF8-8A00-591A4174E476}" srcOrd="0" destOrd="0" presId="urn:microsoft.com/office/officeart/2005/8/layout/hierarchy1"/>
    <dgm:cxn modelId="{06E82DEC-4C24-4E7A-BFE8-0BE3A8EFF1E6}" type="presOf" srcId="{10CBB033-6095-46A6-81CE-68E6C75F5018}" destId="{9BEE4D1A-9CC0-403F-B08D-B18D2C16EA75}" srcOrd="0" destOrd="0" presId="urn:microsoft.com/office/officeart/2005/8/layout/hierarchy1"/>
    <dgm:cxn modelId="{6228C1EC-E870-4106-82B2-BB2D3F3D0171}" type="presOf" srcId="{72F893C2-F9A1-4A10-BCAC-4D66134C221E}" destId="{98E6F1C6-C3EB-4A47-8E4B-86C8101889B6}" srcOrd="0" destOrd="0" presId="urn:microsoft.com/office/officeart/2005/8/layout/hierarchy1"/>
    <dgm:cxn modelId="{2A9F7BED-7C8D-4B8E-A6ED-0E372E4FF13D}" type="presOf" srcId="{D30D4D98-9FC4-40D6-B110-882D37FB0D61}" destId="{F0E79895-0BC5-4F29-B99E-A2E716286740}" srcOrd="0" destOrd="0" presId="urn:microsoft.com/office/officeart/2005/8/layout/hierarchy1"/>
    <dgm:cxn modelId="{987559F4-99F9-4640-8EB6-95EA92C69671}" type="presOf" srcId="{FB99D24D-B418-4917-8812-3688C38B47F3}" destId="{2F2A1D56-6694-42AE-9946-4DF6CAF0D3AF}" srcOrd="0" destOrd="0" presId="urn:microsoft.com/office/officeart/2005/8/layout/hierarchy1"/>
    <dgm:cxn modelId="{6FC079FD-B56A-49C3-8FDD-F3FF87F9B679}" srcId="{F61A8862-39D3-46B3-B5E8-4A05B9E852C8}" destId="{FCDF754D-DE25-4423-AA56-181883AC5C04}" srcOrd="0" destOrd="0" parTransId="{010FB0B8-6B2E-499A-8316-240F4FCE254E}" sibTransId="{433A93D0-32AE-4C10-839E-0ABC2211102D}"/>
    <dgm:cxn modelId="{65A18A57-34F2-40FC-9E27-142CE77E317F}" type="presParOf" srcId="{BDEB7AAC-C4DD-4C65-9CE1-956746135601}" destId="{86D339E8-0579-4270-A6C5-1CA5B9E5F692}" srcOrd="0" destOrd="0" presId="urn:microsoft.com/office/officeart/2005/8/layout/hierarchy1"/>
    <dgm:cxn modelId="{34A3C7AE-DACC-4B03-A2E9-9A505689C015}" type="presParOf" srcId="{86D339E8-0579-4270-A6C5-1CA5B9E5F692}" destId="{981C15DD-2069-424B-A8A6-322D462DB7D7}" srcOrd="0" destOrd="0" presId="urn:microsoft.com/office/officeart/2005/8/layout/hierarchy1"/>
    <dgm:cxn modelId="{D540292F-ECF9-4EF7-B0A6-13251DE3F981}" type="presParOf" srcId="{981C15DD-2069-424B-A8A6-322D462DB7D7}" destId="{CF299D09-93B6-4853-8548-CF7E83640949}" srcOrd="0" destOrd="0" presId="urn:microsoft.com/office/officeart/2005/8/layout/hierarchy1"/>
    <dgm:cxn modelId="{EE5FB9AF-36AC-4360-BF7E-200A3083D5E1}" type="presParOf" srcId="{981C15DD-2069-424B-A8A6-322D462DB7D7}" destId="{5F167F5B-FB22-4F39-9CBF-E2F4EF2CFFE5}" srcOrd="1" destOrd="0" presId="urn:microsoft.com/office/officeart/2005/8/layout/hierarchy1"/>
    <dgm:cxn modelId="{E165BA7F-E6AC-4D9E-B6C4-520CE65B5F52}" type="presParOf" srcId="{86D339E8-0579-4270-A6C5-1CA5B9E5F692}" destId="{49E39096-4769-46EE-AA0A-B20A551A0AF4}" srcOrd="1" destOrd="0" presId="urn:microsoft.com/office/officeart/2005/8/layout/hierarchy1"/>
    <dgm:cxn modelId="{3E81B81E-E3FD-4A72-A247-1BE22208E987}" type="presParOf" srcId="{49E39096-4769-46EE-AA0A-B20A551A0AF4}" destId="{B3941D68-AA77-449C-946D-B30EF08226F9}" srcOrd="0" destOrd="0" presId="urn:microsoft.com/office/officeart/2005/8/layout/hierarchy1"/>
    <dgm:cxn modelId="{FA564E8E-322F-4FF9-BDC1-76179AB8CB9F}" type="presParOf" srcId="{49E39096-4769-46EE-AA0A-B20A551A0AF4}" destId="{0CF2A54C-0C97-4A86-BD1C-B475FB4F68B9}" srcOrd="1" destOrd="0" presId="urn:microsoft.com/office/officeart/2005/8/layout/hierarchy1"/>
    <dgm:cxn modelId="{B8F1B2B7-75BC-4E74-839D-341C2287320B}" type="presParOf" srcId="{0CF2A54C-0C97-4A86-BD1C-B475FB4F68B9}" destId="{67CFD62F-A820-44E5-BA03-1BA6E071E7D9}" srcOrd="0" destOrd="0" presId="urn:microsoft.com/office/officeart/2005/8/layout/hierarchy1"/>
    <dgm:cxn modelId="{4D20D525-0989-482B-B9CA-AE1C33FC749C}" type="presParOf" srcId="{67CFD62F-A820-44E5-BA03-1BA6E071E7D9}" destId="{3191556A-28B0-4972-A067-CBF80CD90EFF}" srcOrd="0" destOrd="0" presId="urn:microsoft.com/office/officeart/2005/8/layout/hierarchy1"/>
    <dgm:cxn modelId="{BE8FB69B-A5DA-4A95-95E7-335E38BE28BF}" type="presParOf" srcId="{67CFD62F-A820-44E5-BA03-1BA6E071E7D9}" destId="{6219012B-B1B5-4241-B963-B3A90F954AEC}" srcOrd="1" destOrd="0" presId="urn:microsoft.com/office/officeart/2005/8/layout/hierarchy1"/>
    <dgm:cxn modelId="{3640A76C-25B7-48AE-975C-AF2032A56DD8}" type="presParOf" srcId="{0CF2A54C-0C97-4A86-BD1C-B475FB4F68B9}" destId="{5112793C-E16C-46C6-A6AE-1BC4EAD9CF83}" srcOrd="1" destOrd="0" presId="urn:microsoft.com/office/officeart/2005/8/layout/hierarchy1"/>
    <dgm:cxn modelId="{DD7BCB6E-648B-4AA7-9D30-E2B9D04233AF}" type="presParOf" srcId="{5112793C-E16C-46C6-A6AE-1BC4EAD9CF83}" destId="{746C0D1E-F296-4DF8-8A00-591A4174E476}" srcOrd="0" destOrd="0" presId="urn:microsoft.com/office/officeart/2005/8/layout/hierarchy1"/>
    <dgm:cxn modelId="{5C1CF94B-FD5E-462B-B3C8-B1713D21F978}" type="presParOf" srcId="{5112793C-E16C-46C6-A6AE-1BC4EAD9CF83}" destId="{F4C5B814-C442-46E4-BFB9-EC4148C45766}" srcOrd="1" destOrd="0" presId="urn:microsoft.com/office/officeart/2005/8/layout/hierarchy1"/>
    <dgm:cxn modelId="{15D3DC1B-6C32-4DC1-967A-4EEE10D9001C}" type="presParOf" srcId="{F4C5B814-C442-46E4-BFB9-EC4148C45766}" destId="{64B2A809-14B1-4E64-A164-3DD33A2CC476}" srcOrd="0" destOrd="0" presId="urn:microsoft.com/office/officeart/2005/8/layout/hierarchy1"/>
    <dgm:cxn modelId="{8411D87E-0300-4E07-82EA-BBC05A18A513}" type="presParOf" srcId="{64B2A809-14B1-4E64-A164-3DD33A2CC476}" destId="{A1CC1D2B-59CB-40A6-9155-2125070DFE41}" srcOrd="0" destOrd="0" presId="urn:microsoft.com/office/officeart/2005/8/layout/hierarchy1"/>
    <dgm:cxn modelId="{76ED14A4-7419-4542-A6BC-DA389F1E3EE4}" type="presParOf" srcId="{64B2A809-14B1-4E64-A164-3DD33A2CC476}" destId="{127EC64D-1FCD-47D5-90F9-ABFF1A86A7DB}" srcOrd="1" destOrd="0" presId="urn:microsoft.com/office/officeart/2005/8/layout/hierarchy1"/>
    <dgm:cxn modelId="{20FB96EC-A689-4A0E-8C25-5575529CE5E2}" type="presParOf" srcId="{F4C5B814-C442-46E4-BFB9-EC4148C45766}" destId="{87FCC165-E80A-4A86-8159-FB7FDE610270}" srcOrd="1" destOrd="0" presId="urn:microsoft.com/office/officeart/2005/8/layout/hierarchy1"/>
    <dgm:cxn modelId="{460404DA-871C-4BDE-A91F-7D450BD74B36}" type="presParOf" srcId="{87FCC165-E80A-4A86-8159-FB7FDE610270}" destId="{0E325DAE-FF41-44F9-9FE0-4040527F3148}" srcOrd="0" destOrd="0" presId="urn:microsoft.com/office/officeart/2005/8/layout/hierarchy1"/>
    <dgm:cxn modelId="{5EE4E514-F212-4B06-B4D9-13CA66DE16DD}" type="presParOf" srcId="{87FCC165-E80A-4A86-8159-FB7FDE610270}" destId="{376FD672-D26E-4152-9BC0-94F1B2DBD847}" srcOrd="1" destOrd="0" presId="urn:microsoft.com/office/officeart/2005/8/layout/hierarchy1"/>
    <dgm:cxn modelId="{A0474709-031B-4283-BB2E-FFC6FB94AB97}" type="presParOf" srcId="{376FD672-D26E-4152-9BC0-94F1B2DBD847}" destId="{B977099A-A20E-4A5B-B7D8-66A676E06927}" srcOrd="0" destOrd="0" presId="urn:microsoft.com/office/officeart/2005/8/layout/hierarchy1"/>
    <dgm:cxn modelId="{AF81FAEF-9F5A-4747-B726-0A319610B180}" type="presParOf" srcId="{B977099A-A20E-4A5B-B7D8-66A676E06927}" destId="{AD12D06D-2504-46C3-AFE3-3C86A6E8EBB0}" srcOrd="0" destOrd="0" presId="urn:microsoft.com/office/officeart/2005/8/layout/hierarchy1"/>
    <dgm:cxn modelId="{00DCA280-19DC-4666-B63C-B5646AE09495}" type="presParOf" srcId="{B977099A-A20E-4A5B-B7D8-66A676E06927}" destId="{BD0624F3-6F95-44A9-9708-785B38937238}" srcOrd="1" destOrd="0" presId="urn:microsoft.com/office/officeart/2005/8/layout/hierarchy1"/>
    <dgm:cxn modelId="{4274F38D-21D1-4460-83FE-7D83618AAD8C}" type="presParOf" srcId="{376FD672-D26E-4152-9BC0-94F1B2DBD847}" destId="{7CE9CF53-549E-4BF7-8306-D05D91E26A69}" srcOrd="1" destOrd="0" presId="urn:microsoft.com/office/officeart/2005/8/layout/hierarchy1"/>
    <dgm:cxn modelId="{1237C9D9-29CD-40CA-B046-2822AFF90EDF}" type="presParOf" srcId="{7CE9CF53-549E-4BF7-8306-D05D91E26A69}" destId="{D47D008B-9608-44CB-9814-C4CC1DC0E39E}" srcOrd="0" destOrd="0" presId="urn:microsoft.com/office/officeart/2005/8/layout/hierarchy1"/>
    <dgm:cxn modelId="{8E02429A-3026-43DD-B973-55097AC7DAE3}" type="presParOf" srcId="{7CE9CF53-549E-4BF7-8306-D05D91E26A69}" destId="{58C8A351-15B0-471B-BC6C-4A10FCEA2AC4}" srcOrd="1" destOrd="0" presId="urn:microsoft.com/office/officeart/2005/8/layout/hierarchy1"/>
    <dgm:cxn modelId="{AFFF262D-4310-47B3-8376-EC82B15812A8}" type="presParOf" srcId="{58C8A351-15B0-471B-BC6C-4A10FCEA2AC4}" destId="{ABC95A96-82F5-4FE0-9071-D29689FA4FA9}" srcOrd="0" destOrd="0" presId="urn:microsoft.com/office/officeart/2005/8/layout/hierarchy1"/>
    <dgm:cxn modelId="{8C5CCED4-8F9B-4C58-B991-BAA3FF01B41D}" type="presParOf" srcId="{ABC95A96-82F5-4FE0-9071-D29689FA4FA9}" destId="{2507731A-88D0-4184-A6FC-7E7E215FBFEA}" srcOrd="0" destOrd="0" presId="urn:microsoft.com/office/officeart/2005/8/layout/hierarchy1"/>
    <dgm:cxn modelId="{87A0F6C1-F84E-41DD-BF3B-13EF030B0721}" type="presParOf" srcId="{ABC95A96-82F5-4FE0-9071-D29689FA4FA9}" destId="{F0E79895-0BC5-4F29-B99E-A2E716286740}" srcOrd="1" destOrd="0" presId="urn:microsoft.com/office/officeart/2005/8/layout/hierarchy1"/>
    <dgm:cxn modelId="{9BAFF3AF-26FE-4144-82BD-D189B60915B3}" type="presParOf" srcId="{58C8A351-15B0-471B-BC6C-4A10FCEA2AC4}" destId="{F8314842-FB6F-4453-9A6F-DEDB939E4B51}" srcOrd="1" destOrd="0" presId="urn:microsoft.com/office/officeart/2005/8/layout/hierarchy1"/>
    <dgm:cxn modelId="{3F37C8A1-8DE2-4A0C-A190-915D91D93E5D}" type="presParOf" srcId="{F8314842-FB6F-4453-9A6F-DEDB939E4B51}" destId="{2F2A1D56-6694-42AE-9946-4DF6CAF0D3AF}" srcOrd="0" destOrd="0" presId="urn:microsoft.com/office/officeart/2005/8/layout/hierarchy1"/>
    <dgm:cxn modelId="{7E0B9955-F147-4D06-8BE4-03CD690CC23D}" type="presParOf" srcId="{F8314842-FB6F-4453-9A6F-DEDB939E4B51}" destId="{4D7DBAB9-D9A4-401B-ADB1-B8C08ACFBBC8}" srcOrd="1" destOrd="0" presId="urn:microsoft.com/office/officeart/2005/8/layout/hierarchy1"/>
    <dgm:cxn modelId="{E501FD02-F161-4067-9185-089BD7A22BF8}" type="presParOf" srcId="{4D7DBAB9-D9A4-401B-ADB1-B8C08ACFBBC8}" destId="{74B3F5F0-D46A-4EAA-8319-17FA46D4FBFC}" srcOrd="0" destOrd="0" presId="urn:microsoft.com/office/officeart/2005/8/layout/hierarchy1"/>
    <dgm:cxn modelId="{D1D3A9FD-D020-435F-9023-50970D1F99D1}" type="presParOf" srcId="{74B3F5F0-D46A-4EAA-8319-17FA46D4FBFC}" destId="{D6EAC94A-F5E7-45EB-A75A-62CAD61A783C}" srcOrd="0" destOrd="0" presId="urn:microsoft.com/office/officeart/2005/8/layout/hierarchy1"/>
    <dgm:cxn modelId="{29727973-AE31-434A-A674-CC24C0D6AE7C}" type="presParOf" srcId="{74B3F5F0-D46A-4EAA-8319-17FA46D4FBFC}" destId="{FE2346A0-BC0C-40A7-9317-2883ED7B6032}" srcOrd="1" destOrd="0" presId="urn:microsoft.com/office/officeart/2005/8/layout/hierarchy1"/>
    <dgm:cxn modelId="{37289811-CE6B-46F0-862D-C3EF0DE1C187}" type="presParOf" srcId="{4D7DBAB9-D9A4-401B-ADB1-B8C08ACFBBC8}" destId="{CA525F14-CC83-4ACD-8399-4F5B04068BDE}" srcOrd="1" destOrd="0" presId="urn:microsoft.com/office/officeart/2005/8/layout/hierarchy1"/>
    <dgm:cxn modelId="{708B90B8-F7EF-4111-AE70-4CC4B3BFE4EB}" type="presParOf" srcId="{F8314842-FB6F-4453-9A6F-DEDB939E4B51}" destId="{9BEE4D1A-9CC0-403F-B08D-B18D2C16EA75}" srcOrd="2" destOrd="0" presId="urn:microsoft.com/office/officeart/2005/8/layout/hierarchy1"/>
    <dgm:cxn modelId="{58D7305E-44EC-46BE-B8B5-EF9556577DB3}" type="presParOf" srcId="{F8314842-FB6F-4453-9A6F-DEDB939E4B51}" destId="{284E9E78-5D8E-4DB8-B303-D36F549DE3B1}" srcOrd="3" destOrd="0" presId="urn:microsoft.com/office/officeart/2005/8/layout/hierarchy1"/>
    <dgm:cxn modelId="{B0519F31-D773-4466-99F5-65EF88B6D0FF}" type="presParOf" srcId="{284E9E78-5D8E-4DB8-B303-D36F549DE3B1}" destId="{10EFCDB8-1648-4E71-A6D2-99A855AC44A2}" srcOrd="0" destOrd="0" presId="urn:microsoft.com/office/officeart/2005/8/layout/hierarchy1"/>
    <dgm:cxn modelId="{F297B8ED-DFBD-462A-84A6-CE13F4FC547A}" type="presParOf" srcId="{10EFCDB8-1648-4E71-A6D2-99A855AC44A2}" destId="{C3460AF2-A204-4EB2-8FCE-399D28351AF0}" srcOrd="0" destOrd="0" presId="urn:microsoft.com/office/officeart/2005/8/layout/hierarchy1"/>
    <dgm:cxn modelId="{E4E94D2C-FEC3-4DF3-8AE9-17DA25A30CBE}" type="presParOf" srcId="{10EFCDB8-1648-4E71-A6D2-99A855AC44A2}" destId="{AEFB8B11-561C-4197-9366-BCEFD32EC9D4}" srcOrd="1" destOrd="0" presId="urn:microsoft.com/office/officeart/2005/8/layout/hierarchy1"/>
    <dgm:cxn modelId="{AFBC9D2B-8EBB-429F-845A-5021C91499EF}" type="presParOf" srcId="{284E9E78-5D8E-4DB8-B303-D36F549DE3B1}" destId="{7D34679B-F8EB-4038-ADD1-725265651788}" srcOrd="1" destOrd="0" presId="urn:microsoft.com/office/officeart/2005/8/layout/hierarchy1"/>
    <dgm:cxn modelId="{25A43BCC-378E-4763-AD12-0CB9ACB222D7}" type="presParOf" srcId="{7D34679B-F8EB-4038-ADD1-725265651788}" destId="{8C12EE51-038C-4292-AE55-89612D4495E2}" srcOrd="0" destOrd="0" presId="urn:microsoft.com/office/officeart/2005/8/layout/hierarchy1"/>
    <dgm:cxn modelId="{61774C47-659C-4A42-95E1-B4B4C458E154}" type="presParOf" srcId="{7D34679B-F8EB-4038-ADD1-725265651788}" destId="{1B5A4689-DF78-4C65-80E7-2027C387A73A}" srcOrd="1" destOrd="0" presId="urn:microsoft.com/office/officeart/2005/8/layout/hierarchy1"/>
    <dgm:cxn modelId="{C53953D8-9DB1-40D2-A46C-F99A5238E95A}" type="presParOf" srcId="{1B5A4689-DF78-4C65-80E7-2027C387A73A}" destId="{D594392D-6F9B-472E-ACB2-998F29FBF6B6}" srcOrd="0" destOrd="0" presId="urn:microsoft.com/office/officeart/2005/8/layout/hierarchy1"/>
    <dgm:cxn modelId="{F09046DF-D24C-4A3F-8D5E-9381F4153B92}" type="presParOf" srcId="{D594392D-6F9B-472E-ACB2-998F29FBF6B6}" destId="{67567FE9-A928-4150-A5B0-95A419F2A690}" srcOrd="0" destOrd="0" presId="urn:microsoft.com/office/officeart/2005/8/layout/hierarchy1"/>
    <dgm:cxn modelId="{EB5B0968-C31E-448B-9096-B89B51BFF69A}" type="presParOf" srcId="{D594392D-6F9B-472E-ACB2-998F29FBF6B6}" destId="{029C7E9A-1741-48B6-BD17-4F20EAD635A8}" srcOrd="1" destOrd="0" presId="urn:microsoft.com/office/officeart/2005/8/layout/hierarchy1"/>
    <dgm:cxn modelId="{12DA0B62-001A-431E-846B-1FB2905EAA51}" type="presParOf" srcId="{1B5A4689-DF78-4C65-80E7-2027C387A73A}" destId="{6B082F4F-F57F-4FD3-8E09-7D04A138029E}" srcOrd="1" destOrd="0" presId="urn:microsoft.com/office/officeart/2005/8/layout/hierarchy1"/>
    <dgm:cxn modelId="{02F6342C-42F7-4ECC-AFD3-C701DFDDB502}" type="presParOf" srcId="{7CE9CF53-549E-4BF7-8306-D05D91E26A69}" destId="{089068B1-DD14-4360-A7A1-DCF48191C4A3}" srcOrd="2" destOrd="0" presId="urn:microsoft.com/office/officeart/2005/8/layout/hierarchy1"/>
    <dgm:cxn modelId="{53FE6DE1-FCD4-4E7C-91EF-19864499DB31}" type="presParOf" srcId="{7CE9CF53-549E-4BF7-8306-D05D91E26A69}" destId="{D987D7E5-149F-4489-9E4A-55D6654C6B6A}" srcOrd="3" destOrd="0" presId="urn:microsoft.com/office/officeart/2005/8/layout/hierarchy1"/>
    <dgm:cxn modelId="{19C9A0B4-0C0F-44D2-8B8D-6DF7869ADB03}" type="presParOf" srcId="{D987D7E5-149F-4489-9E4A-55D6654C6B6A}" destId="{C10BE9C0-0122-4EF6-9E2E-C9CE798916CB}" srcOrd="0" destOrd="0" presId="urn:microsoft.com/office/officeart/2005/8/layout/hierarchy1"/>
    <dgm:cxn modelId="{C2722F4C-4D05-4152-93F2-1DA28A9D6A3B}" type="presParOf" srcId="{C10BE9C0-0122-4EF6-9E2E-C9CE798916CB}" destId="{98FE08CF-2474-4A69-8511-DB4A8B294EA1}" srcOrd="0" destOrd="0" presId="urn:microsoft.com/office/officeart/2005/8/layout/hierarchy1"/>
    <dgm:cxn modelId="{222D54B5-AA81-456C-A371-27C6F8C0A746}" type="presParOf" srcId="{C10BE9C0-0122-4EF6-9E2E-C9CE798916CB}" destId="{97CC6F22-BA0C-4FB8-9DC1-590171E8D74F}" srcOrd="1" destOrd="0" presId="urn:microsoft.com/office/officeart/2005/8/layout/hierarchy1"/>
    <dgm:cxn modelId="{95A0E710-CFB6-466E-BB01-A8E0FB8BE785}" type="presParOf" srcId="{D987D7E5-149F-4489-9E4A-55D6654C6B6A}" destId="{856E514F-93DB-41A8-B027-C6426B144C16}" srcOrd="1" destOrd="0" presId="urn:microsoft.com/office/officeart/2005/8/layout/hierarchy1"/>
    <dgm:cxn modelId="{FA3F94B4-2A9C-4C0D-A209-53F170116427}" type="presParOf" srcId="{87FCC165-E80A-4A86-8159-FB7FDE610270}" destId="{BA8A0DE5-02B8-4FFF-BB53-4742E484CF44}" srcOrd="2" destOrd="0" presId="urn:microsoft.com/office/officeart/2005/8/layout/hierarchy1"/>
    <dgm:cxn modelId="{5D10B1A2-1BFB-45CF-8C61-12D2212A6C7C}" type="presParOf" srcId="{87FCC165-E80A-4A86-8159-FB7FDE610270}" destId="{AF628A67-AFFC-4D85-8A23-084A766E91A0}" srcOrd="3" destOrd="0" presId="urn:microsoft.com/office/officeart/2005/8/layout/hierarchy1"/>
    <dgm:cxn modelId="{A2685769-3B38-43C4-B260-DB1ACCAEB228}" type="presParOf" srcId="{AF628A67-AFFC-4D85-8A23-084A766E91A0}" destId="{C97136D5-D3F2-4741-A86B-115F9C74301C}" srcOrd="0" destOrd="0" presId="urn:microsoft.com/office/officeart/2005/8/layout/hierarchy1"/>
    <dgm:cxn modelId="{C42A5B91-E5A5-4F19-9B41-57F0C3225A92}" type="presParOf" srcId="{C97136D5-D3F2-4741-A86B-115F9C74301C}" destId="{5730FB2E-1070-4922-B244-7ED9AB23918F}" srcOrd="0" destOrd="0" presId="urn:microsoft.com/office/officeart/2005/8/layout/hierarchy1"/>
    <dgm:cxn modelId="{B1AABDFE-F93F-4629-92A3-F38CB62CE920}" type="presParOf" srcId="{C97136D5-D3F2-4741-A86B-115F9C74301C}" destId="{5426DDFF-3493-4031-BB95-04C218467F95}" srcOrd="1" destOrd="0" presId="urn:microsoft.com/office/officeart/2005/8/layout/hierarchy1"/>
    <dgm:cxn modelId="{81F5C0AA-9514-4523-AC6A-7BC44AA3BA50}" type="presParOf" srcId="{AF628A67-AFFC-4D85-8A23-084A766E91A0}" destId="{C0ED3F56-CAE4-4B83-8957-ECCE36F6A3D5}" srcOrd="1" destOrd="0" presId="urn:microsoft.com/office/officeart/2005/8/layout/hierarchy1"/>
    <dgm:cxn modelId="{1D10C5F0-7887-4899-96F4-FEB63A677216}" type="presParOf" srcId="{C0ED3F56-CAE4-4B83-8957-ECCE36F6A3D5}" destId="{B08329B2-267A-4A01-ADD0-14C4EC197A42}" srcOrd="0" destOrd="0" presId="urn:microsoft.com/office/officeart/2005/8/layout/hierarchy1"/>
    <dgm:cxn modelId="{0E3CC902-90FC-40A2-8FC5-D2B7E3E4E55E}" type="presParOf" srcId="{C0ED3F56-CAE4-4B83-8957-ECCE36F6A3D5}" destId="{1CD4272F-E447-4D85-B4A4-B39ED11092A7}" srcOrd="1" destOrd="0" presId="urn:microsoft.com/office/officeart/2005/8/layout/hierarchy1"/>
    <dgm:cxn modelId="{5EE18B19-B537-4FAE-8A0E-7E21729ADA03}" type="presParOf" srcId="{1CD4272F-E447-4D85-B4A4-B39ED11092A7}" destId="{56C8BB63-EC2C-497F-B307-9AA9E7C8C02C}" srcOrd="0" destOrd="0" presId="urn:microsoft.com/office/officeart/2005/8/layout/hierarchy1"/>
    <dgm:cxn modelId="{1A684FB2-E0F3-4A93-A007-DBB64A2A044F}" type="presParOf" srcId="{56C8BB63-EC2C-497F-B307-9AA9E7C8C02C}" destId="{BA7EFA64-7905-4D26-99E7-43E85CC14E7A}" srcOrd="0" destOrd="0" presId="urn:microsoft.com/office/officeart/2005/8/layout/hierarchy1"/>
    <dgm:cxn modelId="{668C3314-DAFA-46E1-AB7C-7B86807DDE9C}" type="presParOf" srcId="{56C8BB63-EC2C-497F-B307-9AA9E7C8C02C}" destId="{98E6F1C6-C3EB-4A47-8E4B-86C8101889B6}" srcOrd="1" destOrd="0" presId="urn:microsoft.com/office/officeart/2005/8/layout/hierarchy1"/>
    <dgm:cxn modelId="{E40597ED-DED4-42B6-9A4C-B7401100B1E2}" type="presParOf" srcId="{1CD4272F-E447-4D85-B4A4-B39ED11092A7}" destId="{9E29A02F-EBDF-4C72-97A9-484BFE4CAA56}" srcOrd="1" destOrd="0" presId="urn:microsoft.com/office/officeart/2005/8/layout/hierarchy1"/>
    <dgm:cxn modelId="{F75B0545-C8A1-475C-B320-F4DD1B4D9031}" type="presParOf" srcId="{5112793C-E16C-46C6-A6AE-1BC4EAD9CF83}" destId="{5237995C-75AC-49DC-94E4-4CDCAC18D1D4}" srcOrd="2" destOrd="0" presId="urn:microsoft.com/office/officeart/2005/8/layout/hierarchy1"/>
    <dgm:cxn modelId="{8EBD7CE8-43C7-4570-94E5-5CB768979714}" type="presParOf" srcId="{5112793C-E16C-46C6-A6AE-1BC4EAD9CF83}" destId="{47731074-937F-4801-AED3-8FFE9736F075}" srcOrd="3" destOrd="0" presId="urn:microsoft.com/office/officeart/2005/8/layout/hierarchy1"/>
    <dgm:cxn modelId="{F63DD73F-A296-4A46-B9D7-7CC422D122FC}" type="presParOf" srcId="{47731074-937F-4801-AED3-8FFE9736F075}" destId="{E0A5CC3D-2E4B-474D-BB7E-856B520E067D}" srcOrd="0" destOrd="0" presId="urn:microsoft.com/office/officeart/2005/8/layout/hierarchy1"/>
    <dgm:cxn modelId="{06F98FD4-2AEF-4A1D-A4CD-10C4C49DADA7}" type="presParOf" srcId="{E0A5CC3D-2E4B-474D-BB7E-856B520E067D}" destId="{05CC5312-B407-4B82-8C48-CA82F4FCD5D9}" srcOrd="0" destOrd="0" presId="urn:microsoft.com/office/officeart/2005/8/layout/hierarchy1"/>
    <dgm:cxn modelId="{810E83A7-7736-4F34-9BE6-6461A3CC4454}" type="presParOf" srcId="{E0A5CC3D-2E4B-474D-BB7E-856B520E067D}" destId="{9C02641E-D143-472B-BF90-E1A4075E66EC}" srcOrd="1" destOrd="0" presId="urn:microsoft.com/office/officeart/2005/8/layout/hierarchy1"/>
    <dgm:cxn modelId="{49D34FAB-EE35-4894-AB2C-EA86960BB77B}" type="presParOf" srcId="{47731074-937F-4801-AED3-8FFE9736F075}" destId="{3BB4FFB7-F561-494E-9D91-F1706CB7B160}" srcOrd="1" destOrd="0" presId="urn:microsoft.com/office/officeart/2005/8/layout/hierarchy1"/>
    <dgm:cxn modelId="{455FBBC1-1C59-40B1-B367-FC3A30E6F493}" type="presParOf" srcId="{49E39096-4769-46EE-AA0A-B20A551A0AF4}" destId="{A1CD593E-0BFC-4735-B00C-ADEB9EC3ECC5}" srcOrd="2" destOrd="0" presId="urn:microsoft.com/office/officeart/2005/8/layout/hierarchy1"/>
    <dgm:cxn modelId="{DBAA95A0-5874-4331-986F-A69ABB963502}" type="presParOf" srcId="{49E39096-4769-46EE-AA0A-B20A551A0AF4}" destId="{F7ABF6FB-0BC5-483A-B736-EBDE9C6C23BA}" srcOrd="3" destOrd="0" presId="urn:microsoft.com/office/officeart/2005/8/layout/hierarchy1"/>
    <dgm:cxn modelId="{D11E5464-FE53-4D33-AC56-88ED94388B22}" type="presParOf" srcId="{F7ABF6FB-0BC5-483A-B736-EBDE9C6C23BA}" destId="{4699A044-0286-4A4D-8216-E654BA7D1364}" srcOrd="0" destOrd="0" presId="urn:microsoft.com/office/officeart/2005/8/layout/hierarchy1"/>
    <dgm:cxn modelId="{42B3EC31-823A-4E5A-89B4-E7758B748596}" type="presParOf" srcId="{4699A044-0286-4A4D-8216-E654BA7D1364}" destId="{1DD3B4C1-66A5-422B-9E27-AE61A3716411}" srcOrd="0" destOrd="0" presId="urn:microsoft.com/office/officeart/2005/8/layout/hierarchy1"/>
    <dgm:cxn modelId="{CACBF644-FD57-409A-9250-49F3D55C58A0}" type="presParOf" srcId="{4699A044-0286-4A4D-8216-E654BA7D1364}" destId="{27403BD1-5888-4931-8961-A10392E687D6}" srcOrd="1" destOrd="0" presId="urn:microsoft.com/office/officeart/2005/8/layout/hierarchy1"/>
    <dgm:cxn modelId="{E85F0DC8-BA72-4F12-8519-0A10329C3B3B}" type="presParOf" srcId="{F7ABF6FB-0BC5-483A-B736-EBDE9C6C23BA}" destId="{03429B97-93F0-46E8-814A-83742D984951}" srcOrd="1" destOrd="0" presId="urn:microsoft.com/office/officeart/2005/8/layout/hierarchy1"/>
    <dgm:cxn modelId="{C422314B-0CF5-418C-B9E0-67C84ACF1F65}" type="presParOf" srcId="{03429B97-93F0-46E8-814A-83742D984951}" destId="{7B2BA365-03D9-48E8-874F-44D793EB6662}" srcOrd="0" destOrd="0" presId="urn:microsoft.com/office/officeart/2005/8/layout/hierarchy1"/>
    <dgm:cxn modelId="{1D2836F4-D4EE-47E6-A63D-EC7DC603B02D}" type="presParOf" srcId="{03429B97-93F0-46E8-814A-83742D984951}" destId="{C743E4D2-5C8C-4C0F-8592-41337E90790F}" srcOrd="1" destOrd="0" presId="urn:microsoft.com/office/officeart/2005/8/layout/hierarchy1"/>
    <dgm:cxn modelId="{3B4B16CF-45A8-4DA9-A3C7-E8377BCFD2EE}" type="presParOf" srcId="{C743E4D2-5C8C-4C0F-8592-41337E90790F}" destId="{63D92208-7307-4335-B92B-7B940A50A8B1}" srcOrd="0" destOrd="0" presId="urn:microsoft.com/office/officeart/2005/8/layout/hierarchy1"/>
    <dgm:cxn modelId="{77E0BE55-CF52-4028-9C74-857C0F161F75}" type="presParOf" srcId="{63D92208-7307-4335-B92B-7B940A50A8B1}" destId="{0F6FA319-4918-4D12-BE9E-51CA8BE48CF3}" srcOrd="0" destOrd="0" presId="urn:microsoft.com/office/officeart/2005/8/layout/hierarchy1"/>
    <dgm:cxn modelId="{ABB2AB75-54A1-4E2D-BF32-10B3B43C6EF6}" type="presParOf" srcId="{63D92208-7307-4335-B92B-7B940A50A8B1}" destId="{F22B9380-9AE4-4AB2-811A-C1BDF9216F94}" srcOrd="1" destOrd="0" presId="urn:microsoft.com/office/officeart/2005/8/layout/hierarchy1"/>
    <dgm:cxn modelId="{8FB2202A-C472-4B18-BB9C-BD3C226E07DA}" type="presParOf" srcId="{C743E4D2-5C8C-4C0F-8592-41337E90790F}" destId="{73F6A02B-5FE4-4DB6-A1E1-A15A07033262}"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30EEFEB-CA20-405D-99A5-6C4F3AE477C4}"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IN"/>
        </a:p>
      </dgm:t>
    </dgm:pt>
    <dgm:pt modelId="{63FEC357-B741-4F56-9A5D-47CA482B63D8}">
      <dgm:prSet phldrT="[Text]"/>
      <dgm:spPr/>
      <dgm:t>
        <a:bodyPr/>
        <a:lstStyle/>
        <a:p>
          <a:r>
            <a:rPr lang="en-IN"/>
            <a:t>H0 is our Null Hypothesis where the average home price is equal to X amount valuation</a:t>
          </a:r>
        </a:p>
      </dgm:t>
    </dgm:pt>
    <dgm:pt modelId="{D4E5D520-D45F-48F9-8AA4-0983C42C9815}" type="parTrans" cxnId="{F6D9B64B-8A67-486C-A908-1D35A7E6794E}">
      <dgm:prSet/>
      <dgm:spPr/>
      <dgm:t>
        <a:bodyPr/>
        <a:lstStyle/>
        <a:p>
          <a:endParaRPr lang="en-IN"/>
        </a:p>
      </dgm:t>
    </dgm:pt>
    <dgm:pt modelId="{D25D97F7-6464-4F62-B3CB-178685380793}" type="sibTrans" cxnId="{F6D9B64B-8A67-486C-A908-1D35A7E6794E}">
      <dgm:prSet/>
      <dgm:spPr/>
      <dgm:t>
        <a:bodyPr/>
        <a:lstStyle/>
        <a:p>
          <a:endParaRPr lang="en-IN"/>
        </a:p>
      </dgm:t>
    </dgm:pt>
    <dgm:pt modelId="{D26210A5-882A-4EA7-AE19-45B7FCDBF846}">
      <dgm:prSet phldrT="[Text]"/>
      <dgm:spPr/>
      <dgm:t>
        <a:bodyPr/>
        <a:lstStyle/>
        <a:p>
          <a:r>
            <a:rPr lang="en-IN"/>
            <a:t>H1 is our Alternate Hypothesis where the average home price is higher than X amount valuation</a:t>
          </a:r>
        </a:p>
      </dgm:t>
    </dgm:pt>
    <dgm:pt modelId="{097AF5F5-91D1-447C-AAED-A36B59D5FD0C}" type="parTrans" cxnId="{168EB798-D00E-4207-9444-CB9AFBD54FAD}">
      <dgm:prSet/>
      <dgm:spPr/>
      <dgm:t>
        <a:bodyPr/>
        <a:lstStyle/>
        <a:p>
          <a:endParaRPr lang="en-IN"/>
        </a:p>
      </dgm:t>
    </dgm:pt>
    <dgm:pt modelId="{D6B83AE3-0018-4ED9-88FA-CD6A1A5E881E}" type="sibTrans" cxnId="{168EB798-D00E-4207-9444-CB9AFBD54FAD}">
      <dgm:prSet/>
      <dgm:spPr/>
      <dgm:t>
        <a:bodyPr/>
        <a:lstStyle/>
        <a:p>
          <a:endParaRPr lang="en-IN"/>
        </a:p>
      </dgm:t>
    </dgm:pt>
    <dgm:pt modelId="{EFBE9938-8945-438E-8C0F-8EDCB6ACB77C}">
      <dgm:prSet/>
      <dgm:spPr/>
      <dgm:t>
        <a:bodyPr/>
        <a:lstStyle/>
        <a:p>
          <a:r>
            <a:rPr lang="en-IN"/>
            <a:t>H1 is our Alternate Hypothesis where the mortgage interest rate is higher than Y amount valuation</a:t>
          </a:r>
        </a:p>
      </dgm:t>
    </dgm:pt>
    <dgm:pt modelId="{EC7817D4-42CC-4BAE-8A21-47DFE64ECF3E}" type="parTrans" cxnId="{0C06DCA0-B572-465F-AFAF-07665042B819}">
      <dgm:prSet/>
      <dgm:spPr/>
      <dgm:t>
        <a:bodyPr/>
        <a:lstStyle/>
        <a:p>
          <a:endParaRPr lang="en-IN"/>
        </a:p>
      </dgm:t>
    </dgm:pt>
    <dgm:pt modelId="{47D0D4B9-5CDE-4BE6-933E-2DB08064F511}" type="sibTrans" cxnId="{0C06DCA0-B572-465F-AFAF-07665042B819}">
      <dgm:prSet/>
      <dgm:spPr/>
      <dgm:t>
        <a:bodyPr/>
        <a:lstStyle/>
        <a:p>
          <a:endParaRPr lang="en-IN"/>
        </a:p>
      </dgm:t>
    </dgm:pt>
    <dgm:pt modelId="{17B2E89E-E0DC-4012-BCF9-5996BCA4BF4E}">
      <dgm:prSet/>
      <dgm:spPr/>
      <dgm:t>
        <a:bodyPr/>
        <a:lstStyle/>
        <a:p>
          <a:r>
            <a:rPr lang="en-IN"/>
            <a:t>H0 is our Null Hypothesis where the mortgage interest rate is equal to Y amount valuation</a:t>
          </a:r>
        </a:p>
      </dgm:t>
    </dgm:pt>
    <dgm:pt modelId="{53DAAA4B-675A-4017-8C2D-DD9A3046D7A7}" type="parTrans" cxnId="{96D2ADB5-8E3A-45B3-9CF5-5075F175DB8B}">
      <dgm:prSet/>
      <dgm:spPr/>
      <dgm:t>
        <a:bodyPr/>
        <a:lstStyle/>
        <a:p>
          <a:endParaRPr lang="en-IN"/>
        </a:p>
      </dgm:t>
    </dgm:pt>
    <dgm:pt modelId="{3C0D67BC-5E0C-492E-A06B-72F6F1E42C84}" type="sibTrans" cxnId="{96D2ADB5-8E3A-45B3-9CF5-5075F175DB8B}">
      <dgm:prSet/>
      <dgm:spPr/>
      <dgm:t>
        <a:bodyPr/>
        <a:lstStyle/>
        <a:p>
          <a:endParaRPr lang="en-IN"/>
        </a:p>
      </dgm:t>
    </dgm:pt>
    <dgm:pt modelId="{D75E2A52-7125-4FA8-9222-4FB587A78B04}">
      <dgm:prSet/>
      <dgm:spPr/>
      <dgm:t>
        <a:bodyPr/>
        <a:lstStyle/>
        <a:p>
          <a:r>
            <a:rPr lang="en-IN"/>
            <a:t>H0 is our Null Hypothesis where the average home price is equal to Z amount valuation</a:t>
          </a:r>
        </a:p>
      </dgm:t>
    </dgm:pt>
    <dgm:pt modelId="{BD43B2B7-357E-4E21-A50D-1FC12086FF1A}" type="parTrans" cxnId="{E6BF562D-491F-45E4-B433-E00963FB2DA0}">
      <dgm:prSet/>
      <dgm:spPr/>
      <dgm:t>
        <a:bodyPr/>
        <a:lstStyle/>
        <a:p>
          <a:endParaRPr lang="en-IN"/>
        </a:p>
      </dgm:t>
    </dgm:pt>
    <dgm:pt modelId="{8CF4AC36-82D7-4F8D-973C-C984192129F4}" type="sibTrans" cxnId="{E6BF562D-491F-45E4-B433-E00963FB2DA0}">
      <dgm:prSet/>
      <dgm:spPr/>
      <dgm:t>
        <a:bodyPr/>
        <a:lstStyle/>
        <a:p>
          <a:endParaRPr lang="en-IN"/>
        </a:p>
      </dgm:t>
    </dgm:pt>
    <dgm:pt modelId="{E544AE3B-ECC2-4BA5-B7AF-4FEA61C4F6F3}">
      <dgm:prSet/>
      <dgm:spPr/>
      <dgm:t>
        <a:bodyPr/>
        <a:lstStyle/>
        <a:p>
          <a:r>
            <a:rPr lang="en-IN"/>
            <a:t>H1 is our Alternate Hypothesis where the average home price is higher than Z amount valuation</a:t>
          </a:r>
        </a:p>
      </dgm:t>
    </dgm:pt>
    <dgm:pt modelId="{95229BAB-902D-48E0-9E90-3FC1BE505175}" type="parTrans" cxnId="{40500D68-C771-454D-B631-F1049AD037AC}">
      <dgm:prSet/>
      <dgm:spPr/>
      <dgm:t>
        <a:bodyPr/>
        <a:lstStyle/>
        <a:p>
          <a:endParaRPr lang="en-IN"/>
        </a:p>
      </dgm:t>
    </dgm:pt>
    <dgm:pt modelId="{2A91A566-3462-4A13-A6B1-CB468F91BEB0}" type="sibTrans" cxnId="{40500D68-C771-454D-B631-F1049AD037AC}">
      <dgm:prSet/>
      <dgm:spPr/>
      <dgm:t>
        <a:bodyPr/>
        <a:lstStyle/>
        <a:p>
          <a:endParaRPr lang="en-IN"/>
        </a:p>
      </dgm:t>
    </dgm:pt>
    <dgm:pt modelId="{E58D0D8C-FDBE-4C78-AF4D-24D03BCBCF2A}">
      <dgm:prSet/>
      <dgm:spPr/>
      <dgm:t>
        <a:bodyPr/>
        <a:lstStyle/>
        <a:p>
          <a:r>
            <a:rPr lang="en-IN"/>
            <a:t>H0 which is our Null Hypothesis gets added as per the granularity of our original terms of hypothesis</a:t>
          </a:r>
        </a:p>
      </dgm:t>
    </dgm:pt>
    <dgm:pt modelId="{9B6D426B-5BBC-4AD6-8182-A9CF0515AC64}" type="parTrans" cxnId="{9B510A98-4CE2-4401-875D-CCECB3DD6206}">
      <dgm:prSet/>
      <dgm:spPr/>
      <dgm:t>
        <a:bodyPr/>
        <a:lstStyle/>
        <a:p>
          <a:endParaRPr lang="en-IN"/>
        </a:p>
      </dgm:t>
    </dgm:pt>
    <dgm:pt modelId="{2B6AF081-1B79-4D44-A3C5-4362A0D27369}" type="sibTrans" cxnId="{9B510A98-4CE2-4401-875D-CCECB3DD6206}">
      <dgm:prSet/>
      <dgm:spPr/>
      <dgm:t>
        <a:bodyPr/>
        <a:lstStyle/>
        <a:p>
          <a:endParaRPr lang="en-IN"/>
        </a:p>
      </dgm:t>
    </dgm:pt>
    <dgm:pt modelId="{631B52F8-FF22-419D-A6E5-DB508B1EF360}">
      <dgm:prSet/>
      <dgm:spPr/>
      <dgm:t>
        <a:bodyPr/>
        <a:lstStyle/>
        <a:p>
          <a:r>
            <a:rPr lang="en-IN"/>
            <a:t>H1 which is our Alternate Hypothesis gets added as well trying to reject the Null Hypothesis and conteract the terms</a:t>
          </a:r>
        </a:p>
      </dgm:t>
    </dgm:pt>
    <dgm:pt modelId="{E80557C7-43FE-44BD-AEE5-974B51DF8DD0}" type="parTrans" cxnId="{C1573BF7-CFFC-4FBD-A876-93497AD18007}">
      <dgm:prSet/>
      <dgm:spPr/>
      <dgm:t>
        <a:bodyPr/>
        <a:lstStyle/>
        <a:p>
          <a:endParaRPr lang="en-IN"/>
        </a:p>
      </dgm:t>
    </dgm:pt>
    <dgm:pt modelId="{BB11CF47-4214-47AE-9D4F-3CA570B76B36}" type="sibTrans" cxnId="{C1573BF7-CFFC-4FBD-A876-93497AD18007}">
      <dgm:prSet/>
      <dgm:spPr/>
      <dgm:t>
        <a:bodyPr/>
        <a:lstStyle/>
        <a:p>
          <a:endParaRPr lang="en-IN"/>
        </a:p>
      </dgm:t>
    </dgm:pt>
    <dgm:pt modelId="{70EC6AB4-5BD2-4FD8-8111-879E4111473E}" type="pres">
      <dgm:prSet presAssocID="{330EEFEB-CA20-405D-99A5-6C4F3AE477C4}" presName="hierChild1" presStyleCnt="0">
        <dgm:presLayoutVars>
          <dgm:orgChart val="1"/>
          <dgm:chPref val="1"/>
          <dgm:dir/>
          <dgm:animOne val="branch"/>
          <dgm:animLvl val="lvl"/>
          <dgm:resizeHandles/>
        </dgm:presLayoutVars>
      </dgm:prSet>
      <dgm:spPr/>
    </dgm:pt>
    <dgm:pt modelId="{FDEF4165-AA88-4E24-BEF1-A82CB3A0222F}" type="pres">
      <dgm:prSet presAssocID="{63FEC357-B741-4F56-9A5D-47CA482B63D8}" presName="hierRoot1" presStyleCnt="0">
        <dgm:presLayoutVars>
          <dgm:hierBranch val="init"/>
        </dgm:presLayoutVars>
      </dgm:prSet>
      <dgm:spPr/>
    </dgm:pt>
    <dgm:pt modelId="{A087DF90-3F65-4946-9841-3678E5F4DB07}" type="pres">
      <dgm:prSet presAssocID="{63FEC357-B741-4F56-9A5D-47CA482B63D8}" presName="rootComposite1" presStyleCnt="0"/>
      <dgm:spPr/>
    </dgm:pt>
    <dgm:pt modelId="{57A306E6-0348-41D3-87FF-6BA21DFF23C4}" type="pres">
      <dgm:prSet presAssocID="{63FEC357-B741-4F56-9A5D-47CA482B63D8}" presName="rootText1" presStyleLbl="node0" presStyleIdx="0" presStyleCnt="2">
        <dgm:presLayoutVars>
          <dgm:chPref val="3"/>
        </dgm:presLayoutVars>
      </dgm:prSet>
      <dgm:spPr/>
    </dgm:pt>
    <dgm:pt modelId="{E2D27AAB-4186-404D-9FBE-8CE15D78BE8C}" type="pres">
      <dgm:prSet presAssocID="{63FEC357-B741-4F56-9A5D-47CA482B63D8}" presName="rootConnector1" presStyleLbl="node1" presStyleIdx="0" presStyleCnt="0"/>
      <dgm:spPr/>
    </dgm:pt>
    <dgm:pt modelId="{017734C4-2A75-4DE9-89AC-0BD890C5E344}" type="pres">
      <dgm:prSet presAssocID="{63FEC357-B741-4F56-9A5D-47CA482B63D8}" presName="hierChild2" presStyleCnt="0"/>
      <dgm:spPr/>
    </dgm:pt>
    <dgm:pt modelId="{FDBFB50A-D482-40E5-868E-5DA014450738}" type="pres">
      <dgm:prSet presAssocID="{53DAAA4B-675A-4017-8C2D-DD9A3046D7A7}" presName="Name37" presStyleLbl="parChTrans1D2" presStyleIdx="0" presStyleCnt="2"/>
      <dgm:spPr/>
    </dgm:pt>
    <dgm:pt modelId="{0E3BA0C9-2355-42D7-B91F-6FE6BE113740}" type="pres">
      <dgm:prSet presAssocID="{17B2E89E-E0DC-4012-BCF9-5996BCA4BF4E}" presName="hierRoot2" presStyleCnt="0">
        <dgm:presLayoutVars>
          <dgm:hierBranch val="init"/>
        </dgm:presLayoutVars>
      </dgm:prSet>
      <dgm:spPr/>
    </dgm:pt>
    <dgm:pt modelId="{B1387371-7634-4E43-A977-ED9DB6DEEB2C}" type="pres">
      <dgm:prSet presAssocID="{17B2E89E-E0DC-4012-BCF9-5996BCA4BF4E}" presName="rootComposite" presStyleCnt="0"/>
      <dgm:spPr/>
    </dgm:pt>
    <dgm:pt modelId="{4A73251F-4444-4E1E-9FD9-BEB3C60BF429}" type="pres">
      <dgm:prSet presAssocID="{17B2E89E-E0DC-4012-BCF9-5996BCA4BF4E}" presName="rootText" presStyleLbl="node2" presStyleIdx="0" presStyleCnt="2">
        <dgm:presLayoutVars>
          <dgm:chPref val="3"/>
        </dgm:presLayoutVars>
      </dgm:prSet>
      <dgm:spPr/>
    </dgm:pt>
    <dgm:pt modelId="{F7A6A5D8-EC74-4F68-B7B2-38C47B682D07}" type="pres">
      <dgm:prSet presAssocID="{17B2E89E-E0DC-4012-BCF9-5996BCA4BF4E}" presName="rootConnector" presStyleLbl="node2" presStyleIdx="0" presStyleCnt="2"/>
      <dgm:spPr/>
    </dgm:pt>
    <dgm:pt modelId="{E9E85553-7079-4D56-A5DE-05F9FA65DBD1}" type="pres">
      <dgm:prSet presAssocID="{17B2E89E-E0DC-4012-BCF9-5996BCA4BF4E}" presName="hierChild4" presStyleCnt="0"/>
      <dgm:spPr/>
    </dgm:pt>
    <dgm:pt modelId="{979E7537-7941-4F26-9EFC-A2AE991BF351}" type="pres">
      <dgm:prSet presAssocID="{BD43B2B7-357E-4E21-A50D-1FC12086FF1A}" presName="Name37" presStyleLbl="parChTrans1D3" presStyleIdx="0" presStyleCnt="2"/>
      <dgm:spPr/>
    </dgm:pt>
    <dgm:pt modelId="{9CB3024A-2104-4B5F-ACA1-325F266628FD}" type="pres">
      <dgm:prSet presAssocID="{D75E2A52-7125-4FA8-9222-4FB587A78B04}" presName="hierRoot2" presStyleCnt="0">
        <dgm:presLayoutVars>
          <dgm:hierBranch val="init"/>
        </dgm:presLayoutVars>
      </dgm:prSet>
      <dgm:spPr/>
    </dgm:pt>
    <dgm:pt modelId="{0633829C-268E-434F-BB5C-EBEE0C0F4E16}" type="pres">
      <dgm:prSet presAssocID="{D75E2A52-7125-4FA8-9222-4FB587A78B04}" presName="rootComposite" presStyleCnt="0"/>
      <dgm:spPr/>
    </dgm:pt>
    <dgm:pt modelId="{D00E439E-5599-4A27-BEE6-3CED125AC392}" type="pres">
      <dgm:prSet presAssocID="{D75E2A52-7125-4FA8-9222-4FB587A78B04}" presName="rootText" presStyleLbl="node3" presStyleIdx="0" presStyleCnt="2">
        <dgm:presLayoutVars>
          <dgm:chPref val="3"/>
        </dgm:presLayoutVars>
      </dgm:prSet>
      <dgm:spPr/>
    </dgm:pt>
    <dgm:pt modelId="{F5E3E3D3-765F-416A-AEF4-5308E52E624C}" type="pres">
      <dgm:prSet presAssocID="{D75E2A52-7125-4FA8-9222-4FB587A78B04}" presName="rootConnector" presStyleLbl="node3" presStyleIdx="0" presStyleCnt="2"/>
      <dgm:spPr/>
    </dgm:pt>
    <dgm:pt modelId="{00D4BEE1-D8ED-4EDE-9102-86576548A27D}" type="pres">
      <dgm:prSet presAssocID="{D75E2A52-7125-4FA8-9222-4FB587A78B04}" presName="hierChild4" presStyleCnt="0"/>
      <dgm:spPr/>
    </dgm:pt>
    <dgm:pt modelId="{E2845BAA-8EB4-430C-AB9C-E6EA0FC5365B}" type="pres">
      <dgm:prSet presAssocID="{9B6D426B-5BBC-4AD6-8182-A9CF0515AC64}" presName="Name37" presStyleLbl="parChTrans1D4" presStyleIdx="0" presStyleCnt="2"/>
      <dgm:spPr/>
    </dgm:pt>
    <dgm:pt modelId="{9C56541C-9055-40F8-9FAB-123FB0645EE1}" type="pres">
      <dgm:prSet presAssocID="{E58D0D8C-FDBE-4C78-AF4D-24D03BCBCF2A}" presName="hierRoot2" presStyleCnt="0">
        <dgm:presLayoutVars>
          <dgm:hierBranch val="init"/>
        </dgm:presLayoutVars>
      </dgm:prSet>
      <dgm:spPr/>
    </dgm:pt>
    <dgm:pt modelId="{05E7F72D-2D4C-4E17-A9E8-FAAD146F6423}" type="pres">
      <dgm:prSet presAssocID="{E58D0D8C-FDBE-4C78-AF4D-24D03BCBCF2A}" presName="rootComposite" presStyleCnt="0"/>
      <dgm:spPr/>
    </dgm:pt>
    <dgm:pt modelId="{17EDDE74-C84A-4330-B581-872CCCC9F30A}" type="pres">
      <dgm:prSet presAssocID="{E58D0D8C-FDBE-4C78-AF4D-24D03BCBCF2A}" presName="rootText" presStyleLbl="node4" presStyleIdx="0" presStyleCnt="2">
        <dgm:presLayoutVars>
          <dgm:chPref val="3"/>
        </dgm:presLayoutVars>
      </dgm:prSet>
      <dgm:spPr/>
    </dgm:pt>
    <dgm:pt modelId="{DA195722-E242-4784-9142-17CD5F31AEF3}" type="pres">
      <dgm:prSet presAssocID="{E58D0D8C-FDBE-4C78-AF4D-24D03BCBCF2A}" presName="rootConnector" presStyleLbl="node4" presStyleIdx="0" presStyleCnt="2"/>
      <dgm:spPr/>
    </dgm:pt>
    <dgm:pt modelId="{0E9BB5E7-454B-4698-910A-69B15A7B0CB2}" type="pres">
      <dgm:prSet presAssocID="{E58D0D8C-FDBE-4C78-AF4D-24D03BCBCF2A}" presName="hierChild4" presStyleCnt="0"/>
      <dgm:spPr/>
    </dgm:pt>
    <dgm:pt modelId="{54C787C2-4139-44BC-AE7E-A28600C801B6}" type="pres">
      <dgm:prSet presAssocID="{E58D0D8C-FDBE-4C78-AF4D-24D03BCBCF2A}" presName="hierChild5" presStyleCnt="0"/>
      <dgm:spPr/>
    </dgm:pt>
    <dgm:pt modelId="{83598C22-23D7-4DB7-982A-2EE490BC306B}" type="pres">
      <dgm:prSet presAssocID="{D75E2A52-7125-4FA8-9222-4FB587A78B04}" presName="hierChild5" presStyleCnt="0"/>
      <dgm:spPr/>
    </dgm:pt>
    <dgm:pt modelId="{30AF3818-5CA4-4425-B545-1D1382447054}" type="pres">
      <dgm:prSet presAssocID="{17B2E89E-E0DC-4012-BCF9-5996BCA4BF4E}" presName="hierChild5" presStyleCnt="0"/>
      <dgm:spPr/>
    </dgm:pt>
    <dgm:pt modelId="{ACCE6326-51D8-4E29-B422-EDE3C36809E5}" type="pres">
      <dgm:prSet presAssocID="{63FEC357-B741-4F56-9A5D-47CA482B63D8}" presName="hierChild3" presStyleCnt="0"/>
      <dgm:spPr/>
    </dgm:pt>
    <dgm:pt modelId="{4155CCAD-C562-4CE1-9897-C96956CB1775}" type="pres">
      <dgm:prSet presAssocID="{D26210A5-882A-4EA7-AE19-45B7FCDBF846}" presName="hierRoot1" presStyleCnt="0">
        <dgm:presLayoutVars>
          <dgm:hierBranch val="init"/>
        </dgm:presLayoutVars>
      </dgm:prSet>
      <dgm:spPr/>
    </dgm:pt>
    <dgm:pt modelId="{0ECE2AB4-1E65-4686-BE7D-2387D84D15C2}" type="pres">
      <dgm:prSet presAssocID="{D26210A5-882A-4EA7-AE19-45B7FCDBF846}" presName="rootComposite1" presStyleCnt="0"/>
      <dgm:spPr/>
    </dgm:pt>
    <dgm:pt modelId="{7E275B4D-B471-4731-B0BB-268F20B019C5}" type="pres">
      <dgm:prSet presAssocID="{D26210A5-882A-4EA7-AE19-45B7FCDBF846}" presName="rootText1" presStyleLbl="node0" presStyleIdx="1" presStyleCnt="2">
        <dgm:presLayoutVars>
          <dgm:chPref val="3"/>
        </dgm:presLayoutVars>
      </dgm:prSet>
      <dgm:spPr/>
    </dgm:pt>
    <dgm:pt modelId="{1A431C61-7B1D-4672-9351-58F068C77FF8}" type="pres">
      <dgm:prSet presAssocID="{D26210A5-882A-4EA7-AE19-45B7FCDBF846}" presName="rootConnector1" presStyleLbl="node1" presStyleIdx="0" presStyleCnt="0"/>
      <dgm:spPr/>
    </dgm:pt>
    <dgm:pt modelId="{567A4A19-98C2-433A-9BF8-E2B3BAC3FA74}" type="pres">
      <dgm:prSet presAssocID="{D26210A5-882A-4EA7-AE19-45B7FCDBF846}" presName="hierChild2" presStyleCnt="0"/>
      <dgm:spPr/>
    </dgm:pt>
    <dgm:pt modelId="{338BC67E-EE0C-4FA9-8E79-8F896315882C}" type="pres">
      <dgm:prSet presAssocID="{EC7817D4-42CC-4BAE-8A21-47DFE64ECF3E}" presName="Name37" presStyleLbl="parChTrans1D2" presStyleIdx="1" presStyleCnt="2"/>
      <dgm:spPr/>
    </dgm:pt>
    <dgm:pt modelId="{A6D566CA-1D02-4A7B-916C-0594E580D2FA}" type="pres">
      <dgm:prSet presAssocID="{EFBE9938-8945-438E-8C0F-8EDCB6ACB77C}" presName="hierRoot2" presStyleCnt="0">
        <dgm:presLayoutVars>
          <dgm:hierBranch val="init"/>
        </dgm:presLayoutVars>
      </dgm:prSet>
      <dgm:spPr/>
    </dgm:pt>
    <dgm:pt modelId="{46817159-EE8D-4D01-94AE-3D51FE7F9DBA}" type="pres">
      <dgm:prSet presAssocID="{EFBE9938-8945-438E-8C0F-8EDCB6ACB77C}" presName="rootComposite" presStyleCnt="0"/>
      <dgm:spPr/>
    </dgm:pt>
    <dgm:pt modelId="{4A209CD6-4E0B-474A-A0D2-E094BB9E0DB7}" type="pres">
      <dgm:prSet presAssocID="{EFBE9938-8945-438E-8C0F-8EDCB6ACB77C}" presName="rootText" presStyleLbl="node2" presStyleIdx="1" presStyleCnt="2">
        <dgm:presLayoutVars>
          <dgm:chPref val="3"/>
        </dgm:presLayoutVars>
      </dgm:prSet>
      <dgm:spPr/>
    </dgm:pt>
    <dgm:pt modelId="{D0468D46-133F-4B89-B71E-45202AC29AC7}" type="pres">
      <dgm:prSet presAssocID="{EFBE9938-8945-438E-8C0F-8EDCB6ACB77C}" presName="rootConnector" presStyleLbl="node2" presStyleIdx="1" presStyleCnt="2"/>
      <dgm:spPr/>
    </dgm:pt>
    <dgm:pt modelId="{206D1A2B-B98B-4BC9-99BE-CEAAEA721882}" type="pres">
      <dgm:prSet presAssocID="{EFBE9938-8945-438E-8C0F-8EDCB6ACB77C}" presName="hierChild4" presStyleCnt="0"/>
      <dgm:spPr/>
    </dgm:pt>
    <dgm:pt modelId="{A4CD8E7C-36F7-439B-A544-3B9D1714E83A}" type="pres">
      <dgm:prSet presAssocID="{95229BAB-902D-48E0-9E90-3FC1BE505175}" presName="Name37" presStyleLbl="parChTrans1D3" presStyleIdx="1" presStyleCnt="2"/>
      <dgm:spPr/>
    </dgm:pt>
    <dgm:pt modelId="{69E7250E-E126-493B-9CF4-8F29AC62FA5D}" type="pres">
      <dgm:prSet presAssocID="{E544AE3B-ECC2-4BA5-B7AF-4FEA61C4F6F3}" presName="hierRoot2" presStyleCnt="0">
        <dgm:presLayoutVars>
          <dgm:hierBranch val="init"/>
        </dgm:presLayoutVars>
      </dgm:prSet>
      <dgm:spPr/>
    </dgm:pt>
    <dgm:pt modelId="{7485183F-D695-4FC2-8331-84DD7694B60D}" type="pres">
      <dgm:prSet presAssocID="{E544AE3B-ECC2-4BA5-B7AF-4FEA61C4F6F3}" presName="rootComposite" presStyleCnt="0"/>
      <dgm:spPr/>
    </dgm:pt>
    <dgm:pt modelId="{4D367820-6783-42D9-AB15-A97CCE1DEB70}" type="pres">
      <dgm:prSet presAssocID="{E544AE3B-ECC2-4BA5-B7AF-4FEA61C4F6F3}" presName="rootText" presStyleLbl="node3" presStyleIdx="1" presStyleCnt="2">
        <dgm:presLayoutVars>
          <dgm:chPref val="3"/>
        </dgm:presLayoutVars>
      </dgm:prSet>
      <dgm:spPr/>
    </dgm:pt>
    <dgm:pt modelId="{7CE6CF6F-DF20-4ED6-B68D-021CEDA1145F}" type="pres">
      <dgm:prSet presAssocID="{E544AE3B-ECC2-4BA5-B7AF-4FEA61C4F6F3}" presName="rootConnector" presStyleLbl="node3" presStyleIdx="1" presStyleCnt="2"/>
      <dgm:spPr/>
    </dgm:pt>
    <dgm:pt modelId="{F12952C2-5EF8-4F5E-913A-E338A11E20F5}" type="pres">
      <dgm:prSet presAssocID="{E544AE3B-ECC2-4BA5-B7AF-4FEA61C4F6F3}" presName="hierChild4" presStyleCnt="0"/>
      <dgm:spPr/>
    </dgm:pt>
    <dgm:pt modelId="{2AB6CDBE-D750-4ED7-9EA5-AAAD36ADAD63}" type="pres">
      <dgm:prSet presAssocID="{E80557C7-43FE-44BD-AEE5-974B51DF8DD0}" presName="Name37" presStyleLbl="parChTrans1D4" presStyleIdx="1" presStyleCnt="2"/>
      <dgm:spPr/>
    </dgm:pt>
    <dgm:pt modelId="{9DC8FBA4-C72B-4538-8655-83149C040958}" type="pres">
      <dgm:prSet presAssocID="{631B52F8-FF22-419D-A6E5-DB508B1EF360}" presName="hierRoot2" presStyleCnt="0">
        <dgm:presLayoutVars>
          <dgm:hierBranch val="init"/>
        </dgm:presLayoutVars>
      </dgm:prSet>
      <dgm:spPr/>
    </dgm:pt>
    <dgm:pt modelId="{A2ED64CE-CFF0-467E-9F1C-273E94BE32E7}" type="pres">
      <dgm:prSet presAssocID="{631B52F8-FF22-419D-A6E5-DB508B1EF360}" presName="rootComposite" presStyleCnt="0"/>
      <dgm:spPr/>
    </dgm:pt>
    <dgm:pt modelId="{016508FA-DD90-43C0-86EF-59694CB70E06}" type="pres">
      <dgm:prSet presAssocID="{631B52F8-FF22-419D-A6E5-DB508B1EF360}" presName="rootText" presStyleLbl="node4" presStyleIdx="1" presStyleCnt="2">
        <dgm:presLayoutVars>
          <dgm:chPref val="3"/>
        </dgm:presLayoutVars>
      </dgm:prSet>
      <dgm:spPr/>
    </dgm:pt>
    <dgm:pt modelId="{622D8002-38BC-4339-9505-C29FC52A6B13}" type="pres">
      <dgm:prSet presAssocID="{631B52F8-FF22-419D-A6E5-DB508B1EF360}" presName="rootConnector" presStyleLbl="node4" presStyleIdx="1" presStyleCnt="2"/>
      <dgm:spPr/>
    </dgm:pt>
    <dgm:pt modelId="{A67B841E-1748-4F6E-8E39-7611E800F9C4}" type="pres">
      <dgm:prSet presAssocID="{631B52F8-FF22-419D-A6E5-DB508B1EF360}" presName="hierChild4" presStyleCnt="0"/>
      <dgm:spPr/>
    </dgm:pt>
    <dgm:pt modelId="{250D36EF-F316-4C49-B6C6-C697E6DF186E}" type="pres">
      <dgm:prSet presAssocID="{631B52F8-FF22-419D-A6E5-DB508B1EF360}" presName="hierChild5" presStyleCnt="0"/>
      <dgm:spPr/>
    </dgm:pt>
    <dgm:pt modelId="{594977FF-FB31-4FFA-B409-2484657B15E8}" type="pres">
      <dgm:prSet presAssocID="{E544AE3B-ECC2-4BA5-B7AF-4FEA61C4F6F3}" presName="hierChild5" presStyleCnt="0"/>
      <dgm:spPr/>
    </dgm:pt>
    <dgm:pt modelId="{52F2C9AF-CACC-41AD-8795-61446490F8E3}" type="pres">
      <dgm:prSet presAssocID="{EFBE9938-8945-438E-8C0F-8EDCB6ACB77C}" presName="hierChild5" presStyleCnt="0"/>
      <dgm:spPr/>
    </dgm:pt>
    <dgm:pt modelId="{FD9509F5-8B4C-40AB-85CD-2977BDA51124}" type="pres">
      <dgm:prSet presAssocID="{D26210A5-882A-4EA7-AE19-45B7FCDBF846}" presName="hierChild3" presStyleCnt="0"/>
      <dgm:spPr/>
    </dgm:pt>
  </dgm:ptLst>
  <dgm:cxnLst>
    <dgm:cxn modelId="{EAA83E11-88FF-471C-80F6-AA839FD79497}" type="presOf" srcId="{E58D0D8C-FDBE-4C78-AF4D-24D03BCBCF2A}" destId="{DA195722-E242-4784-9142-17CD5F31AEF3}" srcOrd="1" destOrd="0" presId="urn:microsoft.com/office/officeart/2005/8/layout/orgChart1"/>
    <dgm:cxn modelId="{3D91A62A-9A72-45E8-9C65-09C1FDB005C9}" type="presOf" srcId="{63FEC357-B741-4F56-9A5D-47CA482B63D8}" destId="{E2D27AAB-4186-404D-9FBE-8CE15D78BE8C}" srcOrd="1" destOrd="0" presId="urn:microsoft.com/office/officeart/2005/8/layout/orgChart1"/>
    <dgm:cxn modelId="{E6BF562D-491F-45E4-B433-E00963FB2DA0}" srcId="{17B2E89E-E0DC-4012-BCF9-5996BCA4BF4E}" destId="{D75E2A52-7125-4FA8-9222-4FB587A78B04}" srcOrd="0" destOrd="0" parTransId="{BD43B2B7-357E-4E21-A50D-1FC12086FF1A}" sibTransId="{8CF4AC36-82D7-4F8D-973C-C984192129F4}"/>
    <dgm:cxn modelId="{777F4B36-FDBD-410F-A0D4-4EA75555AED6}" type="presOf" srcId="{E544AE3B-ECC2-4BA5-B7AF-4FEA61C4F6F3}" destId="{4D367820-6783-42D9-AB15-A97CCE1DEB70}" srcOrd="0" destOrd="0" presId="urn:microsoft.com/office/officeart/2005/8/layout/orgChart1"/>
    <dgm:cxn modelId="{92056045-7681-4072-B399-2D3555EC467B}" type="presOf" srcId="{330EEFEB-CA20-405D-99A5-6C4F3AE477C4}" destId="{70EC6AB4-5BD2-4FD8-8111-879E4111473E}" srcOrd="0" destOrd="0" presId="urn:microsoft.com/office/officeart/2005/8/layout/orgChart1"/>
    <dgm:cxn modelId="{40500D68-C771-454D-B631-F1049AD037AC}" srcId="{EFBE9938-8945-438E-8C0F-8EDCB6ACB77C}" destId="{E544AE3B-ECC2-4BA5-B7AF-4FEA61C4F6F3}" srcOrd="0" destOrd="0" parTransId="{95229BAB-902D-48E0-9E90-3FC1BE505175}" sibTransId="{2A91A566-3462-4A13-A6B1-CB468F91BEB0}"/>
    <dgm:cxn modelId="{F6D9B64B-8A67-486C-A908-1D35A7E6794E}" srcId="{330EEFEB-CA20-405D-99A5-6C4F3AE477C4}" destId="{63FEC357-B741-4F56-9A5D-47CA482B63D8}" srcOrd="0" destOrd="0" parTransId="{D4E5D520-D45F-48F9-8AA4-0983C42C9815}" sibTransId="{D25D97F7-6464-4F62-B3CB-178685380793}"/>
    <dgm:cxn modelId="{D0DF794D-7A34-48AB-88AE-1D3E1DDF5989}" type="presOf" srcId="{53DAAA4B-675A-4017-8C2D-DD9A3046D7A7}" destId="{FDBFB50A-D482-40E5-868E-5DA014450738}" srcOrd="0" destOrd="0" presId="urn:microsoft.com/office/officeart/2005/8/layout/orgChart1"/>
    <dgm:cxn modelId="{E3CB0475-5407-4A50-80E7-DBDCF44B30E4}" type="presOf" srcId="{E544AE3B-ECC2-4BA5-B7AF-4FEA61C4F6F3}" destId="{7CE6CF6F-DF20-4ED6-B68D-021CEDA1145F}" srcOrd="1" destOrd="0" presId="urn:microsoft.com/office/officeart/2005/8/layout/orgChart1"/>
    <dgm:cxn modelId="{E2A00B82-1B16-4BB5-ACC8-1D977DAF9EEE}" type="presOf" srcId="{9B6D426B-5BBC-4AD6-8182-A9CF0515AC64}" destId="{E2845BAA-8EB4-430C-AB9C-E6EA0FC5365B}" srcOrd="0" destOrd="0" presId="urn:microsoft.com/office/officeart/2005/8/layout/orgChart1"/>
    <dgm:cxn modelId="{0EECBC83-0992-4961-8E66-697555EE70A1}" type="presOf" srcId="{17B2E89E-E0DC-4012-BCF9-5996BCA4BF4E}" destId="{4A73251F-4444-4E1E-9FD9-BEB3C60BF429}" srcOrd="0" destOrd="0" presId="urn:microsoft.com/office/officeart/2005/8/layout/orgChart1"/>
    <dgm:cxn modelId="{8D744285-B710-4A66-9A83-27949BBCE66A}" type="presOf" srcId="{17B2E89E-E0DC-4012-BCF9-5996BCA4BF4E}" destId="{F7A6A5D8-EC74-4F68-B7B2-38C47B682D07}" srcOrd="1" destOrd="0" presId="urn:microsoft.com/office/officeart/2005/8/layout/orgChart1"/>
    <dgm:cxn modelId="{9B510A98-4CE2-4401-875D-CCECB3DD6206}" srcId="{D75E2A52-7125-4FA8-9222-4FB587A78B04}" destId="{E58D0D8C-FDBE-4C78-AF4D-24D03BCBCF2A}" srcOrd="0" destOrd="0" parTransId="{9B6D426B-5BBC-4AD6-8182-A9CF0515AC64}" sibTransId="{2B6AF081-1B79-4D44-A3C5-4362A0D27369}"/>
    <dgm:cxn modelId="{168EB798-D00E-4207-9444-CB9AFBD54FAD}" srcId="{330EEFEB-CA20-405D-99A5-6C4F3AE477C4}" destId="{D26210A5-882A-4EA7-AE19-45B7FCDBF846}" srcOrd="1" destOrd="0" parTransId="{097AF5F5-91D1-447C-AAED-A36B59D5FD0C}" sibTransId="{D6B83AE3-0018-4ED9-88FA-CD6A1A5E881E}"/>
    <dgm:cxn modelId="{80FCE299-26E5-4125-A3C6-D40B804D13A0}" type="presOf" srcId="{D26210A5-882A-4EA7-AE19-45B7FCDBF846}" destId="{7E275B4D-B471-4731-B0BB-268F20B019C5}" srcOrd="0" destOrd="0" presId="urn:microsoft.com/office/officeart/2005/8/layout/orgChart1"/>
    <dgm:cxn modelId="{F514689D-C39D-48F6-B28C-845FE1BBFF60}" type="presOf" srcId="{D26210A5-882A-4EA7-AE19-45B7FCDBF846}" destId="{1A431C61-7B1D-4672-9351-58F068C77FF8}" srcOrd="1" destOrd="0" presId="urn:microsoft.com/office/officeart/2005/8/layout/orgChart1"/>
    <dgm:cxn modelId="{0C06DCA0-B572-465F-AFAF-07665042B819}" srcId="{D26210A5-882A-4EA7-AE19-45B7FCDBF846}" destId="{EFBE9938-8945-438E-8C0F-8EDCB6ACB77C}" srcOrd="0" destOrd="0" parTransId="{EC7817D4-42CC-4BAE-8A21-47DFE64ECF3E}" sibTransId="{47D0D4B9-5CDE-4BE6-933E-2DB08064F511}"/>
    <dgm:cxn modelId="{AE0B8EA3-579C-4263-81AF-63A2A652FA78}" type="presOf" srcId="{95229BAB-902D-48E0-9E90-3FC1BE505175}" destId="{A4CD8E7C-36F7-439B-A544-3B9D1714E83A}" srcOrd="0" destOrd="0" presId="urn:microsoft.com/office/officeart/2005/8/layout/orgChart1"/>
    <dgm:cxn modelId="{ADE363A4-6E42-446F-A58F-69AB99A5E55C}" type="presOf" srcId="{E80557C7-43FE-44BD-AEE5-974B51DF8DD0}" destId="{2AB6CDBE-D750-4ED7-9EA5-AAAD36ADAD63}" srcOrd="0" destOrd="0" presId="urn:microsoft.com/office/officeart/2005/8/layout/orgChart1"/>
    <dgm:cxn modelId="{96D2ADB5-8E3A-45B3-9CF5-5075F175DB8B}" srcId="{63FEC357-B741-4F56-9A5D-47CA482B63D8}" destId="{17B2E89E-E0DC-4012-BCF9-5996BCA4BF4E}" srcOrd="0" destOrd="0" parTransId="{53DAAA4B-675A-4017-8C2D-DD9A3046D7A7}" sibTransId="{3C0D67BC-5E0C-492E-A06B-72F6F1E42C84}"/>
    <dgm:cxn modelId="{C9EA6CBD-7FAD-4E34-8606-DA35D2BBE78F}" type="presOf" srcId="{EC7817D4-42CC-4BAE-8A21-47DFE64ECF3E}" destId="{338BC67E-EE0C-4FA9-8E79-8F896315882C}" srcOrd="0" destOrd="0" presId="urn:microsoft.com/office/officeart/2005/8/layout/orgChart1"/>
    <dgm:cxn modelId="{DEAF7CBD-0820-4DFC-B48A-8720C3E20961}" type="presOf" srcId="{D75E2A52-7125-4FA8-9222-4FB587A78B04}" destId="{D00E439E-5599-4A27-BEE6-3CED125AC392}" srcOrd="0" destOrd="0" presId="urn:microsoft.com/office/officeart/2005/8/layout/orgChart1"/>
    <dgm:cxn modelId="{369D6AC7-3FCE-477A-84FA-106742FC59CA}" type="presOf" srcId="{631B52F8-FF22-419D-A6E5-DB508B1EF360}" destId="{016508FA-DD90-43C0-86EF-59694CB70E06}" srcOrd="0" destOrd="0" presId="urn:microsoft.com/office/officeart/2005/8/layout/orgChart1"/>
    <dgm:cxn modelId="{67B868CB-C553-48A3-96B6-1F4814A1A90C}" type="presOf" srcId="{63FEC357-B741-4F56-9A5D-47CA482B63D8}" destId="{57A306E6-0348-41D3-87FF-6BA21DFF23C4}" srcOrd="0" destOrd="0" presId="urn:microsoft.com/office/officeart/2005/8/layout/orgChart1"/>
    <dgm:cxn modelId="{26622FCC-B7F2-48A6-A47D-D10142DA9228}" type="presOf" srcId="{E58D0D8C-FDBE-4C78-AF4D-24D03BCBCF2A}" destId="{17EDDE74-C84A-4330-B581-872CCCC9F30A}" srcOrd="0" destOrd="0" presId="urn:microsoft.com/office/officeart/2005/8/layout/orgChart1"/>
    <dgm:cxn modelId="{B263BDE8-AC03-47A5-83E9-4A368AD20DA8}" type="presOf" srcId="{631B52F8-FF22-419D-A6E5-DB508B1EF360}" destId="{622D8002-38BC-4339-9505-C29FC52A6B13}" srcOrd="1" destOrd="0" presId="urn:microsoft.com/office/officeart/2005/8/layout/orgChart1"/>
    <dgm:cxn modelId="{E484D8EE-DD18-4E11-B5E2-AF694B132FD2}" type="presOf" srcId="{EFBE9938-8945-438E-8C0F-8EDCB6ACB77C}" destId="{D0468D46-133F-4B89-B71E-45202AC29AC7}" srcOrd="1" destOrd="0" presId="urn:microsoft.com/office/officeart/2005/8/layout/orgChart1"/>
    <dgm:cxn modelId="{22ACDEF4-C961-4E38-B112-E95ED98376FD}" type="presOf" srcId="{EFBE9938-8945-438E-8C0F-8EDCB6ACB77C}" destId="{4A209CD6-4E0B-474A-A0D2-E094BB9E0DB7}" srcOrd="0" destOrd="0" presId="urn:microsoft.com/office/officeart/2005/8/layout/orgChart1"/>
    <dgm:cxn modelId="{A34F5EF6-58D5-49B0-8AB8-C370E99ACD84}" type="presOf" srcId="{BD43B2B7-357E-4E21-A50D-1FC12086FF1A}" destId="{979E7537-7941-4F26-9EFC-A2AE991BF351}" srcOrd="0" destOrd="0" presId="urn:microsoft.com/office/officeart/2005/8/layout/orgChart1"/>
    <dgm:cxn modelId="{C1573BF7-CFFC-4FBD-A876-93497AD18007}" srcId="{E544AE3B-ECC2-4BA5-B7AF-4FEA61C4F6F3}" destId="{631B52F8-FF22-419D-A6E5-DB508B1EF360}" srcOrd="0" destOrd="0" parTransId="{E80557C7-43FE-44BD-AEE5-974B51DF8DD0}" sibTransId="{BB11CF47-4214-47AE-9D4F-3CA570B76B36}"/>
    <dgm:cxn modelId="{709C6CFD-1D71-45B6-AFD4-DEC5A5B762BF}" type="presOf" srcId="{D75E2A52-7125-4FA8-9222-4FB587A78B04}" destId="{F5E3E3D3-765F-416A-AEF4-5308E52E624C}" srcOrd="1" destOrd="0" presId="urn:microsoft.com/office/officeart/2005/8/layout/orgChart1"/>
    <dgm:cxn modelId="{A85A19B4-2093-4DEA-932B-F7803DC4EBE6}" type="presParOf" srcId="{70EC6AB4-5BD2-4FD8-8111-879E4111473E}" destId="{FDEF4165-AA88-4E24-BEF1-A82CB3A0222F}" srcOrd="0" destOrd="0" presId="urn:microsoft.com/office/officeart/2005/8/layout/orgChart1"/>
    <dgm:cxn modelId="{6F2769AF-A15D-4FD6-BB0B-C2B5EBC4734C}" type="presParOf" srcId="{FDEF4165-AA88-4E24-BEF1-A82CB3A0222F}" destId="{A087DF90-3F65-4946-9841-3678E5F4DB07}" srcOrd="0" destOrd="0" presId="urn:microsoft.com/office/officeart/2005/8/layout/orgChart1"/>
    <dgm:cxn modelId="{D9A28BE2-E6A4-4C47-88AC-09C498FA4A5D}" type="presParOf" srcId="{A087DF90-3F65-4946-9841-3678E5F4DB07}" destId="{57A306E6-0348-41D3-87FF-6BA21DFF23C4}" srcOrd="0" destOrd="0" presId="urn:microsoft.com/office/officeart/2005/8/layout/orgChart1"/>
    <dgm:cxn modelId="{A811D769-A01C-4F41-888F-84C7F5260E93}" type="presParOf" srcId="{A087DF90-3F65-4946-9841-3678E5F4DB07}" destId="{E2D27AAB-4186-404D-9FBE-8CE15D78BE8C}" srcOrd="1" destOrd="0" presId="urn:microsoft.com/office/officeart/2005/8/layout/orgChart1"/>
    <dgm:cxn modelId="{51E52998-66F9-4155-8B4E-0261AF475BD6}" type="presParOf" srcId="{FDEF4165-AA88-4E24-BEF1-A82CB3A0222F}" destId="{017734C4-2A75-4DE9-89AC-0BD890C5E344}" srcOrd="1" destOrd="0" presId="urn:microsoft.com/office/officeart/2005/8/layout/orgChart1"/>
    <dgm:cxn modelId="{176AEA64-9DC9-4929-AE79-C300B592126A}" type="presParOf" srcId="{017734C4-2A75-4DE9-89AC-0BD890C5E344}" destId="{FDBFB50A-D482-40E5-868E-5DA014450738}" srcOrd="0" destOrd="0" presId="urn:microsoft.com/office/officeart/2005/8/layout/orgChart1"/>
    <dgm:cxn modelId="{43A5DA2B-F49C-4C48-B59F-CEAB23FC3105}" type="presParOf" srcId="{017734C4-2A75-4DE9-89AC-0BD890C5E344}" destId="{0E3BA0C9-2355-42D7-B91F-6FE6BE113740}" srcOrd="1" destOrd="0" presId="urn:microsoft.com/office/officeart/2005/8/layout/orgChart1"/>
    <dgm:cxn modelId="{CD87F80D-FD2F-459E-A1C4-BD8E7F8CF762}" type="presParOf" srcId="{0E3BA0C9-2355-42D7-B91F-6FE6BE113740}" destId="{B1387371-7634-4E43-A977-ED9DB6DEEB2C}" srcOrd="0" destOrd="0" presId="urn:microsoft.com/office/officeart/2005/8/layout/orgChart1"/>
    <dgm:cxn modelId="{C9E1D8E3-D15F-46F9-A353-82C6252D0EFE}" type="presParOf" srcId="{B1387371-7634-4E43-A977-ED9DB6DEEB2C}" destId="{4A73251F-4444-4E1E-9FD9-BEB3C60BF429}" srcOrd="0" destOrd="0" presId="urn:microsoft.com/office/officeart/2005/8/layout/orgChart1"/>
    <dgm:cxn modelId="{8A4DF63D-4A71-4D95-AB3B-FDEFACF61254}" type="presParOf" srcId="{B1387371-7634-4E43-A977-ED9DB6DEEB2C}" destId="{F7A6A5D8-EC74-4F68-B7B2-38C47B682D07}" srcOrd="1" destOrd="0" presId="urn:microsoft.com/office/officeart/2005/8/layout/orgChart1"/>
    <dgm:cxn modelId="{67EDD072-DB81-4756-ABE9-3817CAAE8520}" type="presParOf" srcId="{0E3BA0C9-2355-42D7-B91F-6FE6BE113740}" destId="{E9E85553-7079-4D56-A5DE-05F9FA65DBD1}" srcOrd="1" destOrd="0" presId="urn:microsoft.com/office/officeart/2005/8/layout/orgChart1"/>
    <dgm:cxn modelId="{09E7DB1D-1F51-478B-8F18-C89FDFCAE20B}" type="presParOf" srcId="{E9E85553-7079-4D56-A5DE-05F9FA65DBD1}" destId="{979E7537-7941-4F26-9EFC-A2AE991BF351}" srcOrd="0" destOrd="0" presId="urn:microsoft.com/office/officeart/2005/8/layout/orgChart1"/>
    <dgm:cxn modelId="{042B50C5-118D-48F6-831D-A1B14E717D3D}" type="presParOf" srcId="{E9E85553-7079-4D56-A5DE-05F9FA65DBD1}" destId="{9CB3024A-2104-4B5F-ACA1-325F266628FD}" srcOrd="1" destOrd="0" presId="urn:microsoft.com/office/officeart/2005/8/layout/orgChart1"/>
    <dgm:cxn modelId="{A3A4E1E5-D50A-42EA-A272-9800454E8E5B}" type="presParOf" srcId="{9CB3024A-2104-4B5F-ACA1-325F266628FD}" destId="{0633829C-268E-434F-BB5C-EBEE0C0F4E16}" srcOrd="0" destOrd="0" presId="urn:microsoft.com/office/officeart/2005/8/layout/orgChart1"/>
    <dgm:cxn modelId="{224EB272-2820-417E-B2D6-7D7C04279764}" type="presParOf" srcId="{0633829C-268E-434F-BB5C-EBEE0C0F4E16}" destId="{D00E439E-5599-4A27-BEE6-3CED125AC392}" srcOrd="0" destOrd="0" presId="urn:microsoft.com/office/officeart/2005/8/layout/orgChart1"/>
    <dgm:cxn modelId="{0E12292C-32D7-447A-93B0-3117A508AC13}" type="presParOf" srcId="{0633829C-268E-434F-BB5C-EBEE0C0F4E16}" destId="{F5E3E3D3-765F-416A-AEF4-5308E52E624C}" srcOrd="1" destOrd="0" presId="urn:microsoft.com/office/officeart/2005/8/layout/orgChart1"/>
    <dgm:cxn modelId="{FD3E1701-1552-4F2C-BC3C-7D559A0A3B62}" type="presParOf" srcId="{9CB3024A-2104-4B5F-ACA1-325F266628FD}" destId="{00D4BEE1-D8ED-4EDE-9102-86576548A27D}" srcOrd="1" destOrd="0" presId="urn:microsoft.com/office/officeart/2005/8/layout/orgChart1"/>
    <dgm:cxn modelId="{2C27FADB-AE93-41D0-A9C0-559171946110}" type="presParOf" srcId="{00D4BEE1-D8ED-4EDE-9102-86576548A27D}" destId="{E2845BAA-8EB4-430C-AB9C-E6EA0FC5365B}" srcOrd="0" destOrd="0" presId="urn:microsoft.com/office/officeart/2005/8/layout/orgChart1"/>
    <dgm:cxn modelId="{54BFE4FB-420F-426D-8B4D-B1A7F7EF2D14}" type="presParOf" srcId="{00D4BEE1-D8ED-4EDE-9102-86576548A27D}" destId="{9C56541C-9055-40F8-9FAB-123FB0645EE1}" srcOrd="1" destOrd="0" presId="urn:microsoft.com/office/officeart/2005/8/layout/orgChart1"/>
    <dgm:cxn modelId="{A315952A-68A5-48AA-AB73-837580915268}" type="presParOf" srcId="{9C56541C-9055-40F8-9FAB-123FB0645EE1}" destId="{05E7F72D-2D4C-4E17-A9E8-FAAD146F6423}" srcOrd="0" destOrd="0" presId="urn:microsoft.com/office/officeart/2005/8/layout/orgChart1"/>
    <dgm:cxn modelId="{FF55C919-A5D2-4ED9-81A0-7998DF575B9E}" type="presParOf" srcId="{05E7F72D-2D4C-4E17-A9E8-FAAD146F6423}" destId="{17EDDE74-C84A-4330-B581-872CCCC9F30A}" srcOrd="0" destOrd="0" presId="urn:microsoft.com/office/officeart/2005/8/layout/orgChart1"/>
    <dgm:cxn modelId="{3D643284-DE64-425C-ACED-02627D25995D}" type="presParOf" srcId="{05E7F72D-2D4C-4E17-A9E8-FAAD146F6423}" destId="{DA195722-E242-4784-9142-17CD5F31AEF3}" srcOrd="1" destOrd="0" presId="urn:microsoft.com/office/officeart/2005/8/layout/orgChart1"/>
    <dgm:cxn modelId="{824E3B62-BAD0-4416-81C5-EF8FCABFE32E}" type="presParOf" srcId="{9C56541C-9055-40F8-9FAB-123FB0645EE1}" destId="{0E9BB5E7-454B-4698-910A-69B15A7B0CB2}" srcOrd="1" destOrd="0" presId="urn:microsoft.com/office/officeart/2005/8/layout/orgChart1"/>
    <dgm:cxn modelId="{FC2ED848-8013-4354-8DE5-9312C9DFB4A1}" type="presParOf" srcId="{9C56541C-9055-40F8-9FAB-123FB0645EE1}" destId="{54C787C2-4139-44BC-AE7E-A28600C801B6}" srcOrd="2" destOrd="0" presId="urn:microsoft.com/office/officeart/2005/8/layout/orgChart1"/>
    <dgm:cxn modelId="{F26A3A22-58F3-4F0E-8A04-6BAD8B3A79D2}" type="presParOf" srcId="{9CB3024A-2104-4B5F-ACA1-325F266628FD}" destId="{83598C22-23D7-4DB7-982A-2EE490BC306B}" srcOrd="2" destOrd="0" presId="urn:microsoft.com/office/officeart/2005/8/layout/orgChart1"/>
    <dgm:cxn modelId="{10242155-274F-4688-8CF4-F743BFC8733D}" type="presParOf" srcId="{0E3BA0C9-2355-42D7-B91F-6FE6BE113740}" destId="{30AF3818-5CA4-4425-B545-1D1382447054}" srcOrd="2" destOrd="0" presId="urn:microsoft.com/office/officeart/2005/8/layout/orgChart1"/>
    <dgm:cxn modelId="{52851F2B-7B1B-4188-A83E-B6068B23F91E}" type="presParOf" srcId="{FDEF4165-AA88-4E24-BEF1-A82CB3A0222F}" destId="{ACCE6326-51D8-4E29-B422-EDE3C36809E5}" srcOrd="2" destOrd="0" presId="urn:microsoft.com/office/officeart/2005/8/layout/orgChart1"/>
    <dgm:cxn modelId="{0EB0C84A-AFE0-4582-97AE-BDA1C3AD114E}" type="presParOf" srcId="{70EC6AB4-5BD2-4FD8-8111-879E4111473E}" destId="{4155CCAD-C562-4CE1-9897-C96956CB1775}" srcOrd="1" destOrd="0" presId="urn:microsoft.com/office/officeart/2005/8/layout/orgChart1"/>
    <dgm:cxn modelId="{F32279C8-7CBF-4B1A-A089-447B652E4243}" type="presParOf" srcId="{4155CCAD-C562-4CE1-9897-C96956CB1775}" destId="{0ECE2AB4-1E65-4686-BE7D-2387D84D15C2}" srcOrd="0" destOrd="0" presId="urn:microsoft.com/office/officeart/2005/8/layout/orgChart1"/>
    <dgm:cxn modelId="{623E9FC4-A4D7-4BA4-886F-09A945AD3DAC}" type="presParOf" srcId="{0ECE2AB4-1E65-4686-BE7D-2387D84D15C2}" destId="{7E275B4D-B471-4731-B0BB-268F20B019C5}" srcOrd="0" destOrd="0" presId="urn:microsoft.com/office/officeart/2005/8/layout/orgChart1"/>
    <dgm:cxn modelId="{F6BD13A2-D755-4016-AAE0-16C34DCBD3D8}" type="presParOf" srcId="{0ECE2AB4-1E65-4686-BE7D-2387D84D15C2}" destId="{1A431C61-7B1D-4672-9351-58F068C77FF8}" srcOrd="1" destOrd="0" presId="urn:microsoft.com/office/officeart/2005/8/layout/orgChart1"/>
    <dgm:cxn modelId="{C3467786-70BA-4866-A44C-1A8950F59540}" type="presParOf" srcId="{4155CCAD-C562-4CE1-9897-C96956CB1775}" destId="{567A4A19-98C2-433A-9BF8-E2B3BAC3FA74}" srcOrd="1" destOrd="0" presId="urn:microsoft.com/office/officeart/2005/8/layout/orgChart1"/>
    <dgm:cxn modelId="{09A71D26-80E1-41FE-9C5E-1DD8A3280FDB}" type="presParOf" srcId="{567A4A19-98C2-433A-9BF8-E2B3BAC3FA74}" destId="{338BC67E-EE0C-4FA9-8E79-8F896315882C}" srcOrd="0" destOrd="0" presId="urn:microsoft.com/office/officeart/2005/8/layout/orgChart1"/>
    <dgm:cxn modelId="{0881DDC3-80AF-4BBB-9C91-228394440249}" type="presParOf" srcId="{567A4A19-98C2-433A-9BF8-E2B3BAC3FA74}" destId="{A6D566CA-1D02-4A7B-916C-0594E580D2FA}" srcOrd="1" destOrd="0" presId="urn:microsoft.com/office/officeart/2005/8/layout/orgChart1"/>
    <dgm:cxn modelId="{AF46C8BB-4673-4A45-8FB5-69AF5AB838EC}" type="presParOf" srcId="{A6D566CA-1D02-4A7B-916C-0594E580D2FA}" destId="{46817159-EE8D-4D01-94AE-3D51FE7F9DBA}" srcOrd="0" destOrd="0" presId="urn:microsoft.com/office/officeart/2005/8/layout/orgChart1"/>
    <dgm:cxn modelId="{98AF5F7A-7380-42A7-B987-9F416F5808D0}" type="presParOf" srcId="{46817159-EE8D-4D01-94AE-3D51FE7F9DBA}" destId="{4A209CD6-4E0B-474A-A0D2-E094BB9E0DB7}" srcOrd="0" destOrd="0" presId="urn:microsoft.com/office/officeart/2005/8/layout/orgChart1"/>
    <dgm:cxn modelId="{940B9AE8-F073-4F72-82DA-3B0B0FAB7DF4}" type="presParOf" srcId="{46817159-EE8D-4D01-94AE-3D51FE7F9DBA}" destId="{D0468D46-133F-4B89-B71E-45202AC29AC7}" srcOrd="1" destOrd="0" presId="urn:microsoft.com/office/officeart/2005/8/layout/orgChart1"/>
    <dgm:cxn modelId="{D1D490DF-828B-477B-A360-44FFC6B3B4F2}" type="presParOf" srcId="{A6D566CA-1D02-4A7B-916C-0594E580D2FA}" destId="{206D1A2B-B98B-4BC9-99BE-CEAAEA721882}" srcOrd="1" destOrd="0" presId="urn:microsoft.com/office/officeart/2005/8/layout/orgChart1"/>
    <dgm:cxn modelId="{7CE8CDEB-8CBE-4F9B-8A2A-06AD4C4ACACB}" type="presParOf" srcId="{206D1A2B-B98B-4BC9-99BE-CEAAEA721882}" destId="{A4CD8E7C-36F7-439B-A544-3B9D1714E83A}" srcOrd="0" destOrd="0" presId="urn:microsoft.com/office/officeart/2005/8/layout/orgChart1"/>
    <dgm:cxn modelId="{1B1E224E-5A45-40BC-815C-97D228C1CDB7}" type="presParOf" srcId="{206D1A2B-B98B-4BC9-99BE-CEAAEA721882}" destId="{69E7250E-E126-493B-9CF4-8F29AC62FA5D}" srcOrd="1" destOrd="0" presId="urn:microsoft.com/office/officeart/2005/8/layout/orgChart1"/>
    <dgm:cxn modelId="{A10517CA-A51A-48DF-A933-3DCAE052DA5D}" type="presParOf" srcId="{69E7250E-E126-493B-9CF4-8F29AC62FA5D}" destId="{7485183F-D695-4FC2-8331-84DD7694B60D}" srcOrd="0" destOrd="0" presId="urn:microsoft.com/office/officeart/2005/8/layout/orgChart1"/>
    <dgm:cxn modelId="{E20AA03E-EF9B-4542-8D2C-8D844D3B66D5}" type="presParOf" srcId="{7485183F-D695-4FC2-8331-84DD7694B60D}" destId="{4D367820-6783-42D9-AB15-A97CCE1DEB70}" srcOrd="0" destOrd="0" presId="urn:microsoft.com/office/officeart/2005/8/layout/orgChart1"/>
    <dgm:cxn modelId="{CA3B81E5-4500-41A1-8748-3FFA7983CBE2}" type="presParOf" srcId="{7485183F-D695-4FC2-8331-84DD7694B60D}" destId="{7CE6CF6F-DF20-4ED6-B68D-021CEDA1145F}" srcOrd="1" destOrd="0" presId="urn:microsoft.com/office/officeart/2005/8/layout/orgChart1"/>
    <dgm:cxn modelId="{019252F3-CFC9-469B-A6DE-9F45C38937CE}" type="presParOf" srcId="{69E7250E-E126-493B-9CF4-8F29AC62FA5D}" destId="{F12952C2-5EF8-4F5E-913A-E338A11E20F5}" srcOrd="1" destOrd="0" presId="urn:microsoft.com/office/officeart/2005/8/layout/orgChart1"/>
    <dgm:cxn modelId="{82B96117-0A02-4F07-B348-456F475B0A29}" type="presParOf" srcId="{F12952C2-5EF8-4F5E-913A-E338A11E20F5}" destId="{2AB6CDBE-D750-4ED7-9EA5-AAAD36ADAD63}" srcOrd="0" destOrd="0" presId="urn:microsoft.com/office/officeart/2005/8/layout/orgChart1"/>
    <dgm:cxn modelId="{414D140A-44D1-47B1-A7F9-1EFB5D19E139}" type="presParOf" srcId="{F12952C2-5EF8-4F5E-913A-E338A11E20F5}" destId="{9DC8FBA4-C72B-4538-8655-83149C040958}" srcOrd="1" destOrd="0" presId="urn:microsoft.com/office/officeart/2005/8/layout/orgChart1"/>
    <dgm:cxn modelId="{2FC721A2-5DB1-4959-83E6-2F24BB5F6C2D}" type="presParOf" srcId="{9DC8FBA4-C72B-4538-8655-83149C040958}" destId="{A2ED64CE-CFF0-467E-9F1C-273E94BE32E7}" srcOrd="0" destOrd="0" presId="urn:microsoft.com/office/officeart/2005/8/layout/orgChart1"/>
    <dgm:cxn modelId="{983A4C6B-812A-471B-AE80-C926BCF5F180}" type="presParOf" srcId="{A2ED64CE-CFF0-467E-9F1C-273E94BE32E7}" destId="{016508FA-DD90-43C0-86EF-59694CB70E06}" srcOrd="0" destOrd="0" presId="urn:microsoft.com/office/officeart/2005/8/layout/orgChart1"/>
    <dgm:cxn modelId="{EA3E822A-B252-4062-A922-3CC89A79DD1B}" type="presParOf" srcId="{A2ED64CE-CFF0-467E-9F1C-273E94BE32E7}" destId="{622D8002-38BC-4339-9505-C29FC52A6B13}" srcOrd="1" destOrd="0" presId="urn:microsoft.com/office/officeart/2005/8/layout/orgChart1"/>
    <dgm:cxn modelId="{C2E413C7-C6AC-4868-B131-33A74AF9A7F1}" type="presParOf" srcId="{9DC8FBA4-C72B-4538-8655-83149C040958}" destId="{A67B841E-1748-4F6E-8E39-7611E800F9C4}" srcOrd="1" destOrd="0" presId="urn:microsoft.com/office/officeart/2005/8/layout/orgChart1"/>
    <dgm:cxn modelId="{EF4C0F6D-68D9-417B-8063-0474FCCF1B04}" type="presParOf" srcId="{9DC8FBA4-C72B-4538-8655-83149C040958}" destId="{250D36EF-F316-4C49-B6C6-C697E6DF186E}" srcOrd="2" destOrd="0" presId="urn:microsoft.com/office/officeart/2005/8/layout/orgChart1"/>
    <dgm:cxn modelId="{832DB926-A8C6-4AF3-9FA0-41A489F4EF5B}" type="presParOf" srcId="{69E7250E-E126-493B-9CF4-8F29AC62FA5D}" destId="{594977FF-FB31-4FFA-B409-2484657B15E8}" srcOrd="2" destOrd="0" presId="urn:microsoft.com/office/officeart/2005/8/layout/orgChart1"/>
    <dgm:cxn modelId="{4C423152-5472-4C0F-9781-0AA9D5E31BB1}" type="presParOf" srcId="{A6D566CA-1D02-4A7B-916C-0594E580D2FA}" destId="{52F2C9AF-CACC-41AD-8795-61446490F8E3}" srcOrd="2" destOrd="0" presId="urn:microsoft.com/office/officeart/2005/8/layout/orgChart1"/>
    <dgm:cxn modelId="{5DECBDEE-665B-407A-A13E-71A29F1ECD0C}" type="presParOf" srcId="{4155CCAD-C562-4CE1-9897-C96956CB1775}" destId="{FD9509F5-8B4C-40AB-85CD-2977BDA51124}"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2A8D47-FDDE-442E-8F83-09CF94B55D41}">
      <dsp:nvSpPr>
        <dsp:cNvPr id="0" name=""/>
        <dsp:cNvSpPr/>
      </dsp:nvSpPr>
      <dsp:spPr>
        <a:xfrm>
          <a:off x="657460" y="4752382"/>
          <a:ext cx="1436647" cy="718323"/>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Factors affecting Home Prices</a:t>
          </a:r>
        </a:p>
      </dsp:txBody>
      <dsp:txXfrm>
        <a:off x="678499" y="4773421"/>
        <a:ext cx="1394569" cy="676245"/>
      </dsp:txXfrm>
    </dsp:sp>
    <dsp:sp modelId="{3B8E75DF-7C7B-47A8-BCD3-6A548F426DF4}">
      <dsp:nvSpPr>
        <dsp:cNvPr id="0" name=""/>
        <dsp:cNvSpPr/>
      </dsp:nvSpPr>
      <dsp:spPr>
        <a:xfrm rot="16830559">
          <a:off x="806126" y="3555462"/>
          <a:ext cx="3150621" cy="14392"/>
        </a:xfrm>
        <a:custGeom>
          <a:avLst/>
          <a:gdLst/>
          <a:ahLst/>
          <a:cxnLst/>
          <a:rect l="0" t="0" r="0" b="0"/>
          <a:pathLst>
            <a:path>
              <a:moveTo>
                <a:pt x="0" y="7196"/>
              </a:moveTo>
              <a:lnTo>
                <a:pt x="3150621" y="719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302671" y="3483893"/>
        <a:ext cx="157531" cy="157531"/>
      </dsp:txXfrm>
    </dsp:sp>
    <dsp:sp modelId="{A469B7B0-5B13-41F6-A5D7-B5E928B99AF6}">
      <dsp:nvSpPr>
        <dsp:cNvPr id="0" name=""/>
        <dsp:cNvSpPr/>
      </dsp:nvSpPr>
      <dsp:spPr>
        <a:xfrm>
          <a:off x="2668766" y="1654611"/>
          <a:ext cx="1436647" cy="71832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Demographics</a:t>
          </a:r>
        </a:p>
      </dsp:txBody>
      <dsp:txXfrm>
        <a:off x="2689805" y="1675650"/>
        <a:ext cx="1394569" cy="676245"/>
      </dsp:txXfrm>
    </dsp:sp>
    <dsp:sp modelId="{583BE7CB-579D-4BA6-B950-FA2E3E543176}">
      <dsp:nvSpPr>
        <dsp:cNvPr id="0" name=""/>
        <dsp:cNvSpPr/>
      </dsp:nvSpPr>
      <dsp:spPr>
        <a:xfrm rot="17350740">
          <a:off x="3518126" y="1180505"/>
          <a:ext cx="1749232" cy="14392"/>
        </a:xfrm>
        <a:custGeom>
          <a:avLst/>
          <a:gdLst/>
          <a:ahLst/>
          <a:cxnLst/>
          <a:rect l="0" t="0" r="0" b="0"/>
          <a:pathLst>
            <a:path>
              <a:moveTo>
                <a:pt x="0" y="7196"/>
              </a:moveTo>
              <a:lnTo>
                <a:pt x="1749232"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349012" y="1143970"/>
        <a:ext cx="87461" cy="87461"/>
      </dsp:txXfrm>
    </dsp:sp>
    <dsp:sp modelId="{1725A480-85F2-4459-92C7-62368104B754}">
      <dsp:nvSpPr>
        <dsp:cNvPr id="0" name=""/>
        <dsp:cNvSpPr/>
      </dsp:nvSpPr>
      <dsp:spPr>
        <a:xfrm>
          <a:off x="4680072" y="2467"/>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Age</a:t>
          </a:r>
        </a:p>
      </dsp:txBody>
      <dsp:txXfrm>
        <a:off x="4701111" y="23506"/>
        <a:ext cx="1394569" cy="676245"/>
      </dsp:txXfrm>
    </dsp:sp>
    <dsp:sp modelId="{7FE96068-35B5-4BD2-B62D-4F9909F89245}">
      <dsp:nvSpPr>
        <dsp:cNvPr id="0" name=""/>
        <dsp:cNvSpPr/>
      </dsp:nvSpPr>
      <dsp:spPr>
        <a:xfrm rot="18289469">
          <a:off x="3889595" y="1593541"/>
          <a:ext cx="1006294" cy="14392"/>
        </a:xfrm>
        <a:custGeom>
          <a:avLst/>
          <a:gdLst/>
          <a:ahLst/>
          <a:cxnLst/>
          <a:rect l="0" t="0" r="0" b="0"/>
          <a:pathLst>
            <a:path>
              <a:moveTo>
                <a:pt x="0" y="7196"/>
              </a:moveTo>
              <a:lnTo>
                <a:pt x="1006294"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67585" y="1575580"/>
        <a:ext cx="50314" cy="50314"/>
      </dsp:txXfrm>
    </dsp:sp>
    <dsp:sp modelId="{3BF54748-407A-433A-A035-BA1989211D96}">
      <dsp:nvSpPr>
        <dsp:cNvPr id="0" name=""/>
        <dsp:cNvSpPr/>
      </dsp:nvSpPr>
      <dsp:spPr>
        <a:xfrm>
          <a:off x="4680072" y="828539"/>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Race</a:t>
          </a:r>
        </a:p>
      </dsp:txBody>
      <dsp:txXfrm>
        <a:off x="4701111" y="849578"/>
        <a:ext cx="1394569" cy="676245"/>
      </dsp:txXfrm>
    </dsp:sp>
    <dsp:sp modelId="{5DCC9F77-0E49-437F-9224-7F9B8045FE37}">
      <dsp:nvSpPr>
        <dsp:cNvPr id="0" name=""/>
        <dsp:cNvSpPr/>
      </dsp:nvSpPr>
      <dsp:spPr>
        <a:xfrm>
          <a:off x="4105413" y="2006577"/>
          <a:ext cx="574658" cy="14392"/>
        </a:xfrm>
        <a:custGeom>
          <a:avLst/>
          <a:gdLst/>
          <a:ahLst/>
          <a:cxnLst/>
          <a:rect l="0" t="0" r="0" b="0"/>
          <a:pathLst>
            <a:path>
              <a:moveTo>
                <a:pt x="0" y="7196"/>
              </a:moveTo>
              <a:lnTo>
                <a:pt x="574658"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78376" y="1999407"/>
        <a:ext cx="28732" cy="28732"/>
      </dsp:txXfrm>
    </dsp:sp>
    <dsp:sp modelId="{34E42EF0-404C-43FC-9EAC-7FB578E6EE07}">
      <dsp:nvSpPr>
        <dsp:cNvPr id="0" name=""/>
        <dsp:cNvSpPr/>
      </dsp:nvSpPr>
      <dsp:spPr>
        <a:xfrm>
          <a:off x="4680072" y="1654611"/>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Gender</a:t>
          </a:r>
        </a:p>
      </dsp:txBody>
      <dsp:txXfrm>
        <a:off x="4701111" y="1675650"/>
        <a:ext cx="1394569" cy="676245"/>
      </dsp:txXfrm>
    </dsp:sp>
    <dsp:sp modelId="{34E48F35-B565-4E97-B611-3B961686BA76}">
      <dsp:nvSpPr>
        <dsp:cNvPr id="0" name=""/>
        <dsp:cNvSpPr/>
      </dsp:nvSpPr>
      <dsp:spPr>
        <a:xfrm rot="3310531">
          <a:off x="3889595" y="2419613"/>
          <a:ext cx="1006294" cy="14392"/>
        </a:xfrm>
        <a:custGeom>
          <a:avLst/>
          <a:gdLst/>
          <a:ahLst/>
          <a:cxnLst/>
          <a:rect l="0" t="0" r="0" b="0"/>
          <a:pathLst>
            <a:path>
              <a:moveTo>
                <a:pt x="0" y="7196"/>
              </a:moveTo>
              <a:lnTo>
                <a:pt x="1006294"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67585" y="2401652"/>
        <a:ext cx="50314" cy="50314"/>
      </dsp:txXfrm>
    </dsp:sp>
    <dsp:sp modelId="{5EEB2712-F0DB-495B-A13E-A9664FF58647}">
      <dsp:nvSpPr>
        <dsp:cNvPr id="0" name=""/>
        <dsp:cNvSpPr/>
      </dsp:nvSpPr>
      <dsp:spPr>
        <a:xfrm>
          <a:off x="4680072" y="2480683"/>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Income</a:t>
          </a:r>
        </a:p>
      </dsp:txBody>
      <dsp:txXfrm>
        <a:off x="4701111" y="2501722"/>
        <a:ext cx="1394569" cy="676245"/>
      </dsp:txXfrm>
    </dsp:sp>
    <dsp:sp modelId="{BB3421C9-B9AD-40D5-A041-73F376174B19}">
      <dsp:nvSpPr>
        <dsp:cNvPr id="0" name=""/>
        <dsp:cNvSpPr/>
      </dsp:nvSpPr>
      <dsp:spPr>
        <a:xfrm rot="4249260">
          <a:off x="3518126" y="2832649"/>
          <a:ext cx="1749232" cy="14392"/>
        </a:xfrm>
        <a:custGeom>
          <a:avLst/>
          <a:gdLst/>
          <a:ahLst/>
          <a:cxnLst/>
          <a:rect l="0" t="0" r="0" b="0"/>
          <a:pathLst>
            <a:path>
              <a:moveTo>
                <a:pt x="0" y="7196"/>
              </a:moveTo>
              <a:lnTo>
                <a:pt x="1749232"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349012" y="2796114"/>
        <a:ext cx="87461" cy="87461"/>
      </dsp:txXfrm>
    </dsp:sp>
    <dsp:sp modelId="{30BFD88E-57E0-4289-92E8-F39A126D874B}">
      <dsp:nvSpPr>
        <dsp:cNvPr id="0" name=""/>
        <dsp:cNvSpPr/>
      </dsp:nvSpPr>
      <dsp:spPr>
        <a:xfrm>
          <a:off x="4680072" y="3306756"/>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Migratin patterns</a:t>
          </a:r>
        </a:p>
      </dsp:txBody>
      <dsp:txXfrm>
        <a:off x="4701111" y="3327795"/>
        <a:ext cx="1394569" cy="676245"/>
      </dsp:txXfrm>
    </dsp:sp>
    <dsp:sp modelId="{47F84DE7-EFC3-4B80-8F48-2DEC9098CDF4}">
      <dsp:nvSpPr>
        <dsp:cNvPr id="0" name=""/>
        <dsp:cNvSpPr/>
      </dsp:nvSpPr>
      <dsp:spPr>
        <a:xfrm rot="20413970">
          <a:off x="2076116" y="5001089"/>
          <a:ext cx="610641" cy="14392"/>
        </a:xfrm>
        <a:custGeom>
          <a:avLst/>
          <a:gdLst/>
          <a:ahLst/>
          <a:cxnLst/>
          <a:rect l="0" t="0" r="0" b="0"/>
          <a:pathLst>
            <a:path>
              <a:moveTo>
                <a:pt x="0" y="7196"/>
              </a:moveTo>
              <a:lnTo>
                <a:pt x="610641" y="719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66170" y="4993019"/>
        <a:ext cx="30532" cy="30532"/>
      </dsp:txXfrm>
    </dsp:sp>
    <dsp:sp modelId="{1BCB0C7F-E3F2-4730-B750-976CA81D5815}">
      <dsp:nvSpPr>
        <dsp:cNvPr id="0" name=""/>
        <dsp:cNvSpPr/>
      </dsp:nvSpPr>
      <dsp:spPr>
        <a:xfrm>
          <a:off x="2668766" y="4545864"/>
          <a:ext cx="1436647" cy="71832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Interest Rates</a:t>
          </a:r>
        </a:p>
      </dsp:txBody>
      <dsp:txXfrm>
        <a:off x="2689805" y="4566903"/>
        <a:ext cx="1394569" cy="676245"/>
      </dsp:txXfrm>
    </dsp:sp>
    <dsp:sp modelId="{6FAAD98E-1B52-49AB-A277-AC0872C14525}">
      <dsp:nvSpPr>
        <dsp:cNvPr id="0" name=""/>
        <dsp:cNvSpPr/>
      </dsp:nvSpPr>
      <dsp:spPr>
        <a:xfrm rot="19457599">
          <a:off x="4038895" y="4691311"/>
          <a:ext cx="707694" cy="14392"/>
        </a:xfrm>
        <a:custGeom>
          <a:avLst/>
          <a:gdLst/>
          <a:ahLst/>
          <a:cxnLst/>
          <a:rect l="0" t="0" r="0" b="0"/>
          <a:pathLst>
            <a:path>
              <a:moveTo>
                <a:pt x="0" y="7196"/>
              </a:moveTo>
              <a:lnTo>
                <a:pt x="707694"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75050" y="4680815"/>
        <a:ext cx="35384" cy="35384"/>
      </dsp:txXfrm>
    </dsp:sp>
    <dsp:sp modelId="{96916D75-8E34-4DF5-9CAF-30A0401C9558}">
      <dsp:nvSpPr>
        <dsp:cNvPr id="0" name=""/>
        <dsp:cNvSpPr/>
      </dsp:nvSpPr>
      <dsp:spPr>
        <a:xfrm>
          <a:off x="4680072" y="4132828"/>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Loans</a:t>
          </a:r>
        </a:p>
      </dsp:txBody>
      <dsp:txXfrm>
        <a:off x="4701111" y="4153867"/>
        <a:ext cx="1394569" cy="676245"/>
      </dsp:txXfrm>
    </dsp:sp>
    <dsp:sp modelId="{7B16680B-A426-4806-AABA-1CA66D5B2AF8}">
      <dsp:nvSpPr>
        <dsp:cNvPr id="0" name=""/>
        <dsp:cNvSpPr/>
      </dsp:nvSpPr>
      <dsp:spPr>
        <a:xfrm rot="2142401">
          <a:off x="4038895" y="5104348"/>
          <a:ext cx="707694" cy="14392"/>
        </a:xfrm>
        <a:custGeom>
          <a:avLst/>
          <a:gdLst/>
          <a:ahLst/>
          <a:cxnLst/>
          <a:rect l="0" t="0" r="0" b="0"/>
          <a:pathLst>
            <a:path>
              <a:moveTo>
                <a:pt x="0" y="7196"/>
              </a:moveTo>
              <a:lnTo>
                <a:pt x="707694"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75050" y="5093851"/>
        <a:ext cx="35384" cy="35384"/>
      </dsp:txXfrm>
    </dsp:sp>
    <dsp:sp modelId="{082030C7-10CE-41AB-B252-5F27395B94B5}">
      <dsp:nvSpPr>
        <dsp:cNvPr id="0" name=""/>
        <dsp:cNvSpPr/>
      </dsp:nvSpPr>
      <dsp:spPr>
        <a:xfrm>
          <a:off x="4680072" y="4958900"/>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Mortgages</a:t>
          </a:r>
        </a:p>
      </dsp:txBody>
      <dsp:txXfrm>
        <a:off x="4701111" y="4979939"/>
        <a:ext cx="1394569" cy="676245"/>
      </dsp:txXfrm>
    </dsp:sp>
    <dsp:sp modelId="{CE8960E2-8140-4A58-AA06-2A41286F333D}">
      <dsp:nvSpPr>
        <dsp:cNvPr id="0" name=""/>
        <dsp:cNvSpPr/>
      </dsp:nvSpPr>
      <dsp:spPr>
        <a:xfrm rot="4548241">
          <a:off x="1209809" y="6240197"/>
          <a:ext cx="2343255" cy="14392"/>
        </a:xfrm>
        <a:custGeom>
          <a:avLst/>
          <a:gdLst/>
          <a:ahLst/>
          <a:cxnLst/>
          <a:rect l="0" t="0" r="0" b="0"/>
          <a:pathLst>
            <a:path>
              <a:moveTo>
                <a:pt x="0" y="7196"/>
              </a:moveTo>
              <a:lnTo>
                <a:pt x="2343255" y="719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322855" y="6188811"/>
        <a:ext cx="117162" cy="117162"/>
      </dsp:txXfrm>
    </dsp:sp>
    <dsp:sp modelId="{6F8C497D-2C22-49CB-89B0-37BE20FAE5A9}">
      <dsp:nvSpPr>
        <dsp:cNvPr id="0" name=""/>
        <dsp:cNvSpPr/>
      </dsp:nvSpPr>
      <dsp:spPr>
        <a:xfrm>
          <a:off x="2668766" y="7024080"/>
          <a:ext cx="1436647" cy="71832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Economic Issues</a:t>
          </a:r>
        </a:p>
      </dsp:txBody>
      <dsp:txXfrm>
        <a:off x="2689805" y="7045119"/>
        <a:ext cx="1394569" cy="676245"/>
      </dsp:txXfrm>
    </dsp:sp>
    <dsp:sp modelId="{DCA06ACE-BE28-4AAE-9581-607FFF9DB349}">
      <dsp:nvSpPr>
        <dsp:cNvPr id="0" name=""/>
        <dsp:cNvSpPr/>
      </dsp:nvSpPr>
      <dsp:spPr>
        <a:xfrm rot="17692822">
          <a:off x="3709804" y="6756492"/>
          <a:ext cx="1365877" cy="14392"/>
        </a:xfrm>
        <a:custGeom>
          <a:avLst/>
          <a:gdLst/>
          <a:ahLst/>
          <a:cxnLst/>
          <a:rect l="0" t="0" r="0" b="0"/>
          <a:pathLst>
            <a:path>
              <a:moveTo>
                <a:pt x="0" y="7196"/>
              </a:moveTo>
              <a:lnTo>
                <a:pt x="1365877"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58596" y="6729541"/>
        <a:ext cx="68293" cy="68293"/>
      </dsp:txXfrm>
    </dsp:sp>
    <dsp:sp modelId="{C672C773-C5E8-4276-B3A5-E24C634B0E9A}">
      <dsp:nvSpPr>
        <dsp:cNvPr id="0" name=""/>
        <dsp:cNvSpPr/>
      </dsp:nvSpPr>
      <dsp:spPr>
        <a:xfrm>
          <a:off x="4680072" y="5784972"/>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GDP</a:t>
          </a:r>
        </a:p>
      </dsp:txBody>
      <dsp:txXfrm>
        <a:off x="4701111" y="5806011"/>
        <a:ext cx="1394569" cy="676245"/>
      </dsp:txXfrm>
    </dsp:sp>
    <dsp:sp modelId="{D96C8BBB-FF27-4BA2-BB7B-3BB5E5186ED1}">
      <dsp:nvSpPr>
        <dsp:cNvPr id="0" name=""/>
        <dsp:cNvSpPr/>
      </dsp:nvSpPr>
      <dsp:spPr>
        <a:xfrm rot="19457599">
          <a:off x="4038895" y="7169528"/>
          <a:ext cx="707694" cy="14392"/>
        </a:xfrm>
        <a:custGeom>
          <a:avLst/>
          <a:gdLst/>
          <a:ahLst/>
          <a:cxnLst/>
          <a:rect l="0" t="0" r="0" b="0"/>
          <a:pathLst>
            <a:path>
              <a:moveTo>
                <a:pt x="0" y="7196"/>
              </a:moveTo>
              <a:lnTo>
                <a:pt x="707694"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75050" y="7159032"/>
        <a:ext cx="35384" cy="35384"/>
      </dsp:txXfrm>
    </dsp:sp>
    <dsp:sp modelId="{0F730D60-6E3E-4DB2-8ED6-8689724C0350}">
      <dsp:nvSpPr>
        <dsp:cNvPr id="0" name=""/>
        <dsp:cNvSpPr/>
      </dsp:nvSpPr>
      <dsp:spPr>
        <a:xfrm>
          <a:off x="4680072" y="6611044"/>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Unemployement Rate</a:t>
          </a:r>
        </a:p>
      </dsp:txBody>
      <dsp:txXfrm>
        <a:off x="4701111" y="6632083"/>
        <a:ext cx="1394569" cy="676245"/>
      </dsp:txXfrm>
    </dsp:sp>
    <dsp:sp modelId="{B14432BB-787B-4825-8C05-520ACC5CC67D}">
      <dsp:nvSpPr>
        <dsp:cNvPr id="0" name=""/>
        <dsp:cNvSpPr/>
      </dsp:nvSpPr>
      <dsp:spPr>
        <a:xfrm rot="2142401">
          <a:off x="4038895" y="7582564"/>
          <a:ext cx="707694" cy="14392"/>
        </a:xfrm>
        <a:custGeom>
          <a:avLst/>
          <a:gdLst/>
          <a:ahLst/>
          <a:cxnLst/>
          <a:rect l="0" t="0" r="0" b="0"/>
          <a:pathLst>
            <a:path>
              <a:moveTo>
                <a:pt x="0" y="7196"/>
              </a:moveTo>
              <a:lnTo>
                <a:pt x="707694"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75050" y="7572068"/>
        <a:ext cx="35384" cy="35384"/>
      </dsp:txXfrm>
    </dsp:sp>
    <dsp:sp modelId="{C4F53437-E272-443B-BD83-AA667002A78B}">
      <dsp:nvSpPr>
        <dsp:cNvPr id="0" name=""/>
        <dsp:cNvSpPr/>
      </dsp:nvSpPr>
      <dsp:spPr>
        <a:xfrm>
          <a:off x="4680072" y="7437116"/>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Manufacturing Growth/ Construction</a:t>
          </a:r>
        </a:p>
      </dsp:txBody>
      <dsp:txXfrm>
        <a:off x="4701111" y="7458155"/>
        <a:ext cx="1394569" cy="676245"/>
      </dsp:txXfrm>
    </dsp:sp>
    <dsp:sp modelId="{BBFCC7C1-714F-41A9-A1C8-2B45D4FC9873}">
      <dsp:nvSpPr>
        <dsp:cNvPr id="0" name=""/>
        <dsp:cNvSpPr/>
      </dsp:nvSpPr>
      <dsp:spPr>
        <a:xfrm rot="3907178">
          <a:off x="3709804" y="7995600"/>
          <a:ext cx="1365877" cy="14392"/>
        </a:xfrm>
        <a:custGeom>
          <a:avLst/>
          <a:gdLst/>
          <a:ahLst/>
          <a:cxnLst/>
          <a:rect l="0" t="0" r="0" b="0"/>
          <a:pathLst>
            <a:path>
              <a:moveTo>
                <a:pt x="0" y="7196"/>
              </a:moveTo>
              <a:lnTo>
                <a:pt x="1365877" y="719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358596" y="7968649"/>
        <a:ext cx="68293" cy="68293"/>
      </dsp:txXfrm>
    </dsp:sp>
    <dsp:sp modelId="{3FB5567E-46BE-403D-A102-E35A0ED9D1B5}">
      <dsp:nvSpPr>
        <dsp:cNvPr id="0" name=""/>
        <dsp:cNvSpPr/>
      </dsp:nvSpPr>
      <dsp:spPr>
        <a:xfrm>
          <a:off x="4680072" y="8263188"/>
          <a:ext cx="1436647" cy="718323"/>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Inflation</a:t>
          </a:r>
        </a:p>
      </dsp:txBody>
      <dsp:txXfrm>
        <a:off x="4701111" y="8284227"/>
        <a:ext cx="1394569" cy="676245"/>
      </dsp:txXfrm>
    </dsp:sp>
    <dsp:sp modelId="{BDFC3263-2B99-4F34-BE43-B270D5359824}">
      <dsp:nvSpPr>
        <dsp:cNvPr id="0" name=""/>
        <dsp:cNvSpPr/>
      </dsp:nvSpPr>
      <dsp:spPr>
        <a:xfrm rot="4769441">
          <a:off x="806126" y="6653233"/>
          <a:ext cx="3150621" cy="14392"/>
        </a:xfrm>
        <a:custGeom>
          <a:avLst/>
          <a:gdLst/>
          <a:ahLst/>
          <a:cxnLst/>
          <a:rect l="0" t="0" r="0" b="0"/>
          <a:pathLst>
            <a:path>
              <a:moveTo>
                <a:pt x="0" y="7196"/>
              </a:moveTo>
              <a:lnTo>
                <a:pt x="3150621" y="719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302671" y="6581663"/>
        <a:ext cx="157531" cy="157531"/>
      </dsp:txXfrm>
    </dsp:sp>
    <dsp:sp modelId="{DF2502A9-A6FF-4872-B80E-169D56DEC860}">
      <dsp:nvSpPr>
        <dsp:cNvPr id="0" name=""/>
        <dsp:cNvSpPr/>
      </dsp:nvSpPr>
      <dsp:spPr>
        <a:xfrm>
          <a:off x="2668766" y="7850152"/>
          <a:ext cx="1436647" cy="71832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Government policies/subsidies</a:t>
          </a:r>
        </a:p>
      </dsp:txBody>
      <dsp:txXfrm>
        <a:off x="2689805" y="7871191"/>
        <a:ext cx="1394569" cy="6762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2BA365-03D9-48E8-874F-44D793EB6662}">
      <dsp:nvSpPr>
        <dsp:cNvPr id="0" name=""/>
        <dsp:cNvSpPr/>
      </dsp:nvSpPr>
      <dsp:spPr>
        <a:xfrm>
          <a:off x="6041552" y="2287905"/>
          <a:ext cx="91440" cy="348218"/>
        </a:xfrm>
        <a:custGeom>
          <a:avLst/>
          <a:gdLst/>
          <a:ahLst/>
          <a:cxnLst/>
          <a:rect l="0" t="0" r="0" b="0"/>
          <a:pathLst>
            <a:path>
              <a:moveTo>
                <a:pt x="45720" y="0"/>
              </a:moveTo>
              <a:lnTo>
                <a:pt x="4572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D593E-0BFC-4735-B00C-ADEB9EC3ECC5}">
      <dsp:nvSpPr>
        <dsp:cNvPr id="0" name=""/>
        <dsp:cNvSpPr/>
      </dsp:nvSpPr>
      <dsp:spPr>
        <a:xfrm>
          <a:off x="4989736" y="1179394"/>
          <a:ext cx="1097536" cy="348218"/>
        </a:xfrm>
        <a:custGeom>
          <a:avLst/>
          <a:gdLst/>
          <a:ahLst/>
          <a:cxnLst/>
          <a:rect l="0" t="0" r="0" b="0"/>
          <a:pathLst>
            <a:path>
              <a:moveTo>
                <a:pt x="0" y="0"/>
              </a:moveTo>
              <a:lnTo>
                <a:pt x="0" y="237300"/>
              </a:lnTo>
              <a:lnTo>
                <a:pt x="1097536" y="237300"/>
              </a:lnTo>
              <a:lnTo>
                <a:pt x="1097536" y="34821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995C-75AC-49DC-94E4-4CDCAC18D1D4}">
      <dsp:nvSpPr>
        <dsp:cNvPr id="0" name=""/>
        <dsp:cNvSpPr/>
      </dsp:nvSpPr>
      <dsp:spPr>
        <a:xfrm>
          <a:off x="3892200" y="2287905"/>
          <a:ext cx="731690" cy="348218"/>
        </a:xfrm>
        <a:custGeom>
          <a:avLst/>
          <a:gdLst/>
          <a:ahLst/>
          <a:cxnLst/>
          <a:rect l="0" t="0" r="0" b="0"/>
          <a:pathLst>
            <a:path>
              <a:moveTo>
                <a:pt x="0" y="0"/>
              </a:moveTo>
              <a:lnTo>
                <a:pt x="0" y="237300"/>
              </a:lnTo>
              <a:lnTo>
                <a:pt x="731690" y="237300"/>
              </a:lnTo>
              <a:lnTo>
                <a:pt x="73169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8329B2-267A-4A01-ADD0-14C4EC197A42}">
      <dsp:nvSpPr>
        <dsp:cNvPr id="0" name=""/>
        <dsp:cNvSpPr/>
      </dsp:nvSpPr>
      <dsp:spPr>
        <a:xfrm>
          <a:off x="4212326" y="4504928"/>
          <a:ext cx="91440" cy="348218"/>
        </a:xfrm>
        <a:custGeom>
          <a:avLst/>
          <a:gdLst/>
          <a:ahLst/>
          <a:cxnLst/>
          <a:rect l="0" t="0" r="0" b="0"/>
          <a:pathLst>
            <a:path>
              <a:moveTo>
                <a:pt x="45720" y="0"/>
              </a:moveTo>
              <a:lnTo>
                <a:pt x="4572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8A0DE5-02B8-4FFF-BB53-4742E484CF44}">
      <dsp:nvSpPr>
        <dsp:cNvPr id="0" name=""/>
        <dsp:cNvSpPr/>
      </dsp:nvSpPr>
      <dsp:spPr>
        <a:xfrm>
          <a:off x="3160509" y="3396417"/>
          <a:ext cx="1097536" cy="348218"/>
        </a:xfrm>
        <a:custGeom>
          <a:avLst/>
          <a:gdLst/>
          <a:ahLst/>
          <a:cxnLst/>
          <a:rect l="0" t="0" r="0" b="0"/>
          <a:pathLst>
            <a:path>
              <a:moveTo>
                <a:pt x="0" y="0"/>
              </a:moveTo>
              <a:lnTo>
                <a:pt x="0" y="237300"/>
              </a:lnTo>
              <a:lnTo>
                <a:pt x="1097536" y="237300"/>
              </a:lnTo>
              <a:lnTo>
                <a:pt x="1097536"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9068B1-DD14-4360-A7A1-DCF48191C4A3}">
      <dsp:nvSpPr>
        <dsp:cNvPr id="0" name=""/>
        <dsp:cNvSpPr/>
      </dsp:nvSpPr>
      <dsp:spPr>
        <a:xfrm>
          <a:off x="2062973" y="4504928"/>
          <a:ext cx="731690" cy="348218"/>
        </a:xfrm>
        <a:custGeom>
          <a:avLst/>
          <a:gdLst/>
          <a:ahLst/>
          <a:cxnLst/>
          <a:rect l="0" t="0" r="0" b="0"/>
          <a:pathLst>
            <a:path>
              <a:moveTo>
                <a:pt x="0" y="0"/>
              </a:moveTo>
              <a:lnTo>
                <a:pt x="0" y="237300"/>
              </a:lnTo>
              <a:lnTo>
                <a:pt x="731690" y="237300"/>
              </a:lnTo>
              <a:lnTo>
                <a:pt x="73169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12EE51-038C-4292-AE55-89612D4495E2}">
      <dsp:nvSpPr>
        <dsp:cNvPr id="0" name=""/>
        <dsp:cNvSpPr/>
      </dsp:nvSpPr>
      <dsp:spPr>
        <a:xfrm>
          <a:off x="2017253" y="6721951"/>
          <a:ext cx="91440" cy="348218"/>
        </a:xfrm>
        <a:custGeom>
          <a:avLst/>
          <a:gdLst/>
          <a:ahLst/>
          <a:cxnLst/>
          <a:rect l="0" t="0" r="0" b="0"/>
          <a:pathLst>
            <a:path>
              <a:moveTo>
                <a:pt x="45720" y="0"/>
              </a:moveTo>
              <a:lnTo>
                <a:pt x="4572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EE4D1A-9CC0-403F-B08D-B18D2C16EA75}">
      <dsp:nvSpPr>
        <dsp:cNvPr id="0" name=""/>
        <dsp:cNvSpPr/>
      </dsp:nvSpPr>
      <dsp:spPr>
        <a:xfrm>
          <a:off x="1331283" y="5613439"/>
          <a:ext cx="731690" cy="348218"/>
        </a:xfrm>
        <a:custGeom>
          <a:avLst/>
          <a:gdLst/>
          <a:ahLst/>
          <a:cxnLst/>
          <a:rect l="0" t="0" r="0" b="0"/>
          <a:pathLst>
            <a:path>
              <a:moveTo>
                <a:pt x="0" y="0"/>
              </a:moveTo>
              <a:lnTo>
                <a:pt x="0" y="237300"/>
              </a:lnTo>
              <a:lnTo>
                <a:pt x="731690" y="237300"/>
              </a:lnTo>
              <a:lnTo>
                <a:pt x="73169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2A1D56-6694-42AE-9946-4DF6CAF0D3AF}">
      <dsp:nvSpPr>
        <dsp:cNvPr id="0" name=""/>
        <dsp:cNvSpPr/>
      </dsp:nvSpPr>
      <dsp:spPr>
        <a:xfrm>
          <a:off x="599592" y="5613439"/>
          <a:ext cx="731690" cy="348218"/>
        </a:xfrm>
        <a:custGeom>
          <a:avLst/>
          <a:gdLst/>
          <a:ahLst/>
          <a:cxnLst/>
          <a:rect l="0" t="0" r="0" b="0"/>
          <a:pathLst>
            <a:path>
              <a:moveTo>
                <a:pt x="731690" y="0"/>
              </a:moveTo>
              <a:lnTo>
                <a:pt x="731690" y="237300"/>
              </a:lnTo>
              <a:lnTo>
                <a:pt x="0" y="237300"/>
              </a:lnTo>
              <a:lnTo>
                <a:pt x="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D008B-9608-44CB-9814-C4CC1DC0E39E}">
      <dsp:nvSpPr>
        <dsp:cNvPr id="0" name=""/>
        <dsp:cNvSpPr/>
      </dsp:nvSpPr>
      <dsp:spPr>
        <a:xfrm>
          <a:off x="1331283" y="4504928"/>
          <a:ext cx="731690" cy="348218"/>
        </a:xfrm>
        <a:custGeom>
          <a:avLst/>
          <a:gdLst/>
          <a:ahLst/>
          <a:cxnLst/>
          <a:rect l="0" t="0" r="0" b="0"/>
          <a:pathLst>
            <a:path>
              <a:moveTo>
                <a:pt x="731690" y="0"/>
              </a:moveTo>
              <a:lnTo>
                <a:pt x="731690" y="237300"/>
              </a:lnTo>
              <a:lnTo>
                <a:pt x="0" y="237300"/>
              </a:lnTo>
              <a:lnTo>
                <a:pt x="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325DAE-FF41-44F9-9FE0-4040527F3148}">
      <dsp:nvSpPr>
        <dsp:cNvPr id="0" name=""/>
        <dsp:cNvSpPr/>
      </dsp:nvSpPr>
      <dsp:spPr>
        <a:xfrm>
          <a:off x="2062973" y="3396417"/>
          <a:ext cx="1097536" cy="348218"/>
        </a:xfrm>
        <a:custGeom>
          <a:avLst/>
          <a:gdLst/>
          <a:ahLst/>
          <a:cxnLst/>
          <a:rect l="0" t="0" r="0" b="0"/>
          <a:pathLst>
            <a:path>
              <a:moveTo>
                <a:pt x="1097536" y="0"/>
              </a:moveTo>
              <a:lnTo>
                <a:pt x="1097536" y="237300"/>
              </a:lnTo>
              <a:lnTo>
                <a:pt x="0" y="237300"/>
              </a:lnTo>
              <a:lnTo>
                <a:pt x="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6C0D1E-F296-4DF8-8A00-591A4174E476}">
      <dsp:nvSpPr>
        <dsp:cNvPr id="0" name=""/>
        <dsp:cNvSpPr/>
      </dsp:nvSpPr>
      <dsp:spPr>
        <a:xfrm>
          <a:off x="3160509" y="2287905"/>
          <a:ext cx="731690" cy="348218"/>
        </a:xfrm>
        <a:custGeom>
          <a:avLst/>
          <a:gdLst/>
          <a:ahLst/>
          <a:cxnLst/>
          <a:rect l="0" t="0" r="0" b="0"/>
          <a:pathLst>
            <a:path>
              <a:moveTo>
                <a:pt x="731690" y="0"/>
              </a:moveTo>
              <a:lnTo>
                <a:pt x="731690" y="237300"/>
              </a:lnTo>
              <a:lnTo>
                <a:pt x="0" y="237300"/>
              </a:lnTo>
              <a:lnTo>
                <a:pt x="0" y="3482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41D68-AA77-449C-946D-B30EF08226F9}">
      <dsp:nvSpPr>
        <dsp:cNvPr id="0" name=""/>
        <dsp:cNvSpPr/>
      </dsp:nvSpPr>
      <dsp:spPr>
        <a:xfrm>
          <a:off x="3892200" y="1179394"/>
          <a:ext cx="1097536" cy="348218"/>
        </a:xfrm>
        <a:custGeom>
          <a:avLst/>
          <a:gdLst/>
          <a:ahLst/>
          <a:cxnLst/>
          <a:rect l="0" t="0" r="0" b="0"/>
          <a:pathLst>
            <a:path>
              <a:moveTo>
                <a:pt x="1097536" y="0"/>
              </a:moveTo>
              <a:lnTo>
                <a:pt x="1097536" y="237300"/>
              </a:lnTo>
              <a:lnTo>
                <a:pt x="0" y="237300"/>
              </a:lnTo>
              <a:lnTo>
                <a:pt x="0" y="34821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99D09-93B6-4853-8548-CF7E83640949}">
      <dsp:nvSpPr>
        <dsp:cNvPr id="0" name=""/>
        <dsp:cNvSpPr/>
      </dsp:nvSpPr>
      <dsp:spPr>
        <a:xfrm>
          <a:off x="4391080" y="419101"/>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167F5B-FB22-4F39-9CBF-E2F4EF2CFFE5}">
      <dsp:nvSpPr>
        <dsp:cNvPr id="0" name=""/>
        <dsp:cNvSpPr/>
      </dsp:nvSpPr>
      <dsp:spPr>
        <a:xfrm>
          <a:off x="4524115" y="545484"/>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Decision to purchase a home after checking the real estate market</a:t>
          </a:r>
        </a:p>
      </dsp:txBody>
      <dsp:txXfrm>
        <a:off x="4546383" y="567752"/>
        <a:ext cx="1152776" cy="715757"/>
      </dsp:txXfrm>
    </dsp:sp>
    <dsp:sp modelId="{3191556A-28B0-4972-A067-CBF80CD90EFF}">
      <dsp:nvSpPr>
        <dsp:cNvPr id="0" name=""/>
        <dsp:cNvSpPr/>
      </dsp:nvSpPr>
      <dsp:spPr>
        <a:xfrm>
          <a:off x="3293544" y="1527612"/>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219012B-B1B5-4241-B963-B3A90F954AEC}">
      <dsp:nvSpPr>
        <dsp:cNvPr id="0" name=""/>
        <dsp:cNvSpPr/>
      </dsp:nvSpPr>
      <dsp:spPr>
        <a:xfrm>
          <a:off x="3426579" y="1653995"/>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Can afford the down payment as per the time of the year</a:t>
          </a:r>
        </a:p>
      </dsp:txBody>
      <dsp:txXfrm>
        <a:off x="3448847" y="1676263"/>
        <a:ext cx="1152776" cy="715757"/>
      </dsp:txXfrm>
    </dsp:sp>
    <dsp:sp modelId="{A1CC1D2B-59CB-40A6-9155-2125070DFE41}">
      <dsp:nvSpPr>
        <dsp:cNvPr id="0" name=""/>
        <dsp:cNvSpPr/>
      </dsp:nvSpPr>
      <dsp:spPr>
        <a:xfrm>
          <a:off x="2561853" y="2636123"/>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27EC64D-1FCD-47D5-90F9-ABFF1A86A7DB}">
      <dsp:nvSpPr>
        <dsp:cNvPr id="0" name=""/>
        <dsp:cNvSpPr/>
      </dsp:nvSpPr>
      <dsp:spPr>
        <a:xfrm>
          <a:off x="2694888" y="2762506"/>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Does not affect the lifestyle</a:t>
          </a:r>
        </a:p>
      </dsp:txBody>
      <dsp:txXfrm>
        <a:off x="2717156" y="2784774"/>
        <a:ext cx="1152776" cy="715757"/>
      </dsp:txXfrm>
    </dsp:sp>
    <dsp:sp modelId="{AD12D06D-2504-46C3-AFE3-3C86A6E8EBB0}">
      <dsp:nvSpPr>
        <dsp:cNvPr id="0" name=""/>
        <dsp:cNvSpPr/>
      </dsp:nvSpPr>
      <dsp:spPr>
        <a:xfrm>
          <a:off x="1464317" y="3744635"/>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D0624F3-6F95-44A9-9708-785B38937238}">
      <dsp:nvSpPr>
        <dsp:cNvPr id="0" name=""/>
        <dsp:cNvSpPr/>
      </dsp:nvSpPr>
      <dsp:spPr>
        <a:xfrm>
          <a:off x="1597352" y="3871018"/>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Interest rates for home loan feasible</a:t>
          </a:r>
        </a:p>
      </dsp:txBody>
      <dsp:txXfrm>
        <a:off x="1619620" y="3893286"/>
        <a:ext cx="1152776" cy="715757"/>
      </dsp:txXfrm>
    </dsp:sp>
    <dsp:sp modelId="{2507731A-88D0-4184-A6FC-7E7E215FBFEA}">
      <dsp:nvSpPr>
        <dsp:cNvPr id="0" name=""/>
        <dsp:cNvSpPr/>
      </dsp:nvSpPr>
      <dsp:spPr>
        <a:xfrm>
          <a:off x="732627" y="4853146"/>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0E79895-0BC5-4F29-B99E-A2E716286740}">
      <dsp:nvSpPr>
        <dsp:cNvPr id="0" name=""/>
        <dsp:cNvSpPr/>
      </dsp:nvSpPr>
      <dsp:spPr>
        <a:xfrm>
          <a:off x="865661" y="4979529"/>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Whether selling a previous property to get another one</a:t>
          </a:r>
        </a:p>
      </dsp:txBody>
      <dsp:txXfrm>
        <a:off x="887929" y="5001797"/>
        <a:ext cx="1152776" cy="715757"/>
      </dsp:txXfrm>
    </dsp:sp>
    <dsp:sp modelId="{D6EAC94A-F5E7-45EB-A75A-62CAD61A783C}">
      <dsp:nvSpPr>
        <dsp:cNvPr id="0" name=""/>
        <dsp:cNvSpPr/>
      </dsp:nvSpPr>
      <dsp:spPr>
        <a:xfrm>
          <a:off x="936" y="5961658"/>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2346A0-BC0C-40A7-9317-2883ED7B6032}">
      <dsp:nvSpPr>
        <dsp:cNvPr id="0" name=""/>
        <dsp:cNvSpPr/>
      </dsp:nvSpPr>
      <dsp:spPr>
        <a:xfrm>
          <a:off x="133971" y="6088041"/>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Duration of stay so that the loan interest can be managed accordingly</a:t>
          </a:r>
        </a:p>
      </dsp:txBody>
      <dsp:txXfrm>
        <a:off x="156239" y="6110309"/>
        <a:ext cx="1152776" cy="715757"/>
      </dsp:txXfrm>
    </dsp:sp>
    <dsp:sp modelId="{C3460AF2-A204-4EB2-8FCE-399D28351AF0}">
      <dsp:nvSpPr>
        <dsp:cNvPr id="0" name=""/>
        <dsp:cNvSpPr/>
      </dsp:nvSpPr>
      <dsp:spPr>
        <a:xfrm>
          <a:off x="1464317" y="5961658"/>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EFB8B11-561C-4197-9366-BCEFD32EC9D4}">
      <dsp:nvSpPr>
        <dsp:cNvPr id="0" name=""/>
        <dsp:cNvSpPr/>
      </dsp:nvSpPr>
      <dsp:spPr>
        <a:xfrm>
          <a:off x="1597352" y="6088041"/>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Need to work upon the 28/36 rule to avoid debt and get loan approvals</a:t>
          </a:r>
        </a:p>
      </dsp:txBody>
      <dsp:txXfrm>
        <a:off x="1619620" y="6110309"/>
        <a:ext cx="1152776" cy="715757"/>
      </dsp:txXfrm>
    </dsp:sp>
    <dsp:sp modelId="{67567FE9-A928-4150-A5B0-95A419F2A690}">
      <dsp:nvSpPr>
        <dsp:cNvPr id="0" name=""/>
        <dsp:cNvSpPr/>
      </dsp:nvSpPr>
      <dsp:spPr>
        <a:xfrm>
          <a:off x="723301" y="7070169"/>
          <a:ext cx="2679344" cy="1010186"/>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29C7E9A-1741-48B6-BD17-4F20EAD635A8}">
      <dsp:nvSpPr>
        <dsp:cNvPr id="0" name=""/>
        <dsp:cNvSpPr/>
      </dsp:nvSpPr>
      <dsp:spPr>
        <a:xfrm>
          <a:off x="856336" y="7196552"/>
          <a:ext cx="2679344" cy="1010186"/>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Many lenders require that potential homebuyers' maximum household expense-to-income ratio is 28%, with a maximum total debt-to-income ratio of 36% in order to be approved for a mortgage. </a:t>
          </a:r>
        </a:p>
      </dsp:txBody>
      <dsp:txXfrm>
        <a:off x="885923" y="7226139"/>
        <a:ext cx="2620170" cy="951012"/>
      </dsp:txXfrm>
    </dsp:sp>
    <dsp:sp modelId="{98FE08CF-2474-4A69-8511-DB4A8B294EA1}">
      <dsp:nvSpPr>
        <dsp:cNvPr id="0" name=""/>
        <dsp:cNvSpPr/>
      </dsp:nvSpPr>
      <dsp:spPr>
        <a:xfrm>
          <a:off x="2196008" y="4853146"/>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CC6F22-BA0C-4FB8-9DC1-590171E8D74F}">
      <dsp:nvSpPr>
        <dsp:cNvPr id="0" name=""/>
        <dsp:cNvSpPr/>
      </dsp:nvSpPr>
      <dsp:spPr>
        <a:xfrm>
          <a:off x="2329043" y="4979529"/>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Unable to afford the mortgage loan with no previous property</a:t>
          </a:r>
        </a:p>
      </dsp:txBody>
      <dsp:txXfrm>
        <a:off x="2351311" y="5001797"/>
        <a:ext cx="1152776" cy="715757"/>
      </dsp:txXfrm>
    </dsp:sp>
    <dsp:sp modelId="{5730FB2E-1070-4922-B244-7ED9AB23918F}">
      <dsp:nvSpPr>
        <dsp:cNvPr id="0" name=""/>
        <dsp:cNvSpPr/>
      </dsp:nvSpPr>
      <dsp:spPr>
        <a:xfrm>
          <a:off x="3659390" y="3744635"/>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426DDFF-3493-4031-BB95-04C218467F95}">
      <dsp:nvSpPr>
        <dsp:cNvPr id="0" name=""/>
        <dsp:cNvSpPr/>
      </dsp:nvSpPr>
      <dsp:spPr>
        <a:xfrm>
          <a:off x="3792424" y="3871018"/>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Cannot afford the mortgage due to unfavorable interest rates</a:t>
          </a:r>
        </a:p>
      </dsp:txBody>
      <dsp:txXfrm>
        <a:off x="3814692" y="3893286"/>
        <a:ext cx="1152776" cy="715757"/>
      </dsp:txXfrm>
    </dsp:sp>
    <dsp:sp modelId="{BA7EFA64-7905-4D26-99E7-43E85CC14E7A}">
      <dsp:nvSpPr>
        <dsp:cNvPr id="0" name=""/>
        <dsp:cNvSpPr/>
      </dsp:nvSpPr>
      <dsp:spPr>
        <a:xfrm>
          <a:off x="3659390" y="4853146"/>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8E6F1C6-C3EB-4A47-8E4B-86C8101889B6}">
      <dsp:nvSpPr>
        <dsp:cNvPr id="0" name=""/>
        <dsp:cNvSpPr/>
      </dsp:nvSpPr>
      <dsp:spPr>
        <a:xfrm>
          <a:off x="3792424" y="4979529"/>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Need to look for other banks and suitable mortgage options</a:t>
          </a:r>
        </a:p>
      </dsp:txBody>
      <dsp:txXfrm>
        <a:off x="3814692" y="5001797"/>
        <a:ext cx="1152776" cy="715757"/>
      </dsp:txXfrm>
    </dsp:sp>
    <dsp:sp modelId="{05CC5312-B407-4B82-8C48-CA82F4FCD5D9}">
      <dsp:nvSpPr>
        <dsp:cNvPr id="0" name=""/>
        <dsp:cNvSpPr/>
      </dsp:nvSpPr>
      <dsp:spPr>
        <a:xfrm>
          <a:off x="4025235" y="2636123"/>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C02641E-D143-472B-BF90-E1A4075E66EC}">
      <dsp:nvSpPr>
        <dsp:cNvPr id="0" name=""/>
        <dsp:cNvSpPr/>
      </dsp:nvSpPr>
      <dsp:spPr>
        <a:xfrm>
          <a:off x="4158270" y="2762506"/>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Affects the current lifestyle so need to work upon the Debt to Income ratio</a:t>
          </a:r>
        </a:p>
      </dsp:txBody>
      <dsp:txXfrm>
        <a:off x="4180538" y="2784774"/>
        <a:ext cx="1152776" cy="715757"/>
      </dsp:txXfrm>
    </dsp:sp>
    <dsp:sp modelId="{1DD3B4C1-66A5-422B-9E27-AE61A3716411}">
      <dsp:nvSpPr>
        <dsp:cNvPr id="0" name=""/>
        <dsp:cNvSpPr/>
      </dsp:nvSpPr>
      <dsp:spPr>
        <a:xfrm>
          <a:off x="5488616" y="1527612"/>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03BD1-5888-4931-8961-A10392E687D6}">
      <dsp:nvSpPr>
        <dsp:cNvPr id="0" name=""/>
        <dsp:cNvSpPr/>
      </dsp:nvSpPr>
      <dsp:spPr>
        <a:xfrm>
          <a:off x="5621651" y="1653995"/>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Cannot afford the down payment as per the price tag</a:t>
          </a:r>
        </a:p>
      </dsp:txBody>
      <dsp:txXfrm>
        <a:off x="5643919" y="1676263"/>
        <a:ext cx="1152776" cy="715757"/>
      </dsp:txXfrm>
    </dsp:sp>
    <dsp:sp modelId="{0F6FA319-4918-4D12-BE9E-51CA8BE48CF3}">
      <dsp:nvSpPr>
        <dsp:cNvPr id="0" name=""/>
        <dsp:cNvSpPr/>
      </dsp:nvSpPr>
      <dsp:spPr>
        <a:xfrm>
          <a:off x="5488616" y="2636123"/>
          <a:ext cx="1197312" cy="760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22B9380-9AE4-4AB2-811A-C1BDF9216F94}">
      <dsp:nvSpPr>
        <dsp:cNvPr id="0" name=""/>
        <dsp:cNvSpPr/>
      </dsp:nvSpPr>
      <dsp:spPr>
        <a:xfrm>
          <a:off x="5621651" y="2762506"/>
          <a:ext cx="1197312" cy="760293"/>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Hold on until we have the required amount accumulated</a:t>
          </a:r>
        </a:p>
      </dsp:txBody>
      <dsp:txXfrm>
        <a:off x="5643919" y="2784774"/>
        <a:ext cx="1152776" cy="7157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6CDBE-D750-4ED7-9EA5-AAAD36ADAD63}">
      <dsp:nvSpPr>
        <dsp:cNvPr id="0" name=""/>
        <dsp:cNvSpPr/>
      </dsp:nvSpPr>
      <dsp:spPr>
        <a:xfrm>
          <a:off x="3595209" y="5457010"/>
          <a:ext cx="411655" cy="1262411"/>
        </a:xfrm>
        <a:custGeom>
          <a:avLst/>
          <a:gdLst/>
          <a:ahLst/>
          <a:cxnLst/>
          <a:rect l="0" t="0" r="0" b="0"/>
          <a:pathLst>
            <a:path>
              <a:moveTo>
                <a:pt x="0" y="0"/>
              </a:moveTo>
              <a:lnTo>
                <a:pt x="0" y="1262411"/>
              </a:lnTo>
              <a:lnTo>
                <a:pt x="411655" y="1262411"/>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CD8E7C-36F7-439B-A544-3B9D1714E83A}">
      <dsp:nvSpPr>
        <dsp:cNvPr id="0" name=""/>
        <dsp:cNvSpPr/>
      </dsp:nvSpPr>
      <dsp:spPr>
        <a:xfrm>
          <a:off x="4647238" y="3508505"/>
          <a:ext cx="91440" cy="576318"/>
        </a:xfrm>
        <a:custGeom>
          <a:avLst/>
          <a:gdLst/>
          <a:ahLst/>
          <a:cxnLst/>
          <a:rect l="0" t="0" r="0" b="0"/>
          <a:pathLst>
            <a:path>
              <a:moveTo>
                <a:pt x="45720" y="0"/>
              </a:moveTo>
              <a:lnTo>
                <a:pt x="45720" y="57631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BC67E-EE0C-4FA9-8E79-8F896315882C}">
      <dsp:nvSpPr>
        <dsp:cNvPr id="0" name=""/>
        <dsp:cNvSpPr/>
      </dsp:nvSpPr>
      <dsp:spPr>
        <a:xfrm>
          <a:off x="4647238" y="1560001"/>
          <a:ext cx="91440" cy="576318"/>
        </a:xfrm>
        <a:custGeom>
          <a:avLst/>
          <a:gdLst/>
          <a:ahLst/>
          <a:cxnLst/>
          <a:rect l="0" t="0" r="0" b="0"/>
          <a:pathLst>
            <a:path>
              <a:moveTo>
                <a:pt x="45720" y="0"/>
              </a:moveTo>
              <a:lnTo>
                <a:pt x="45720" y="576318"/>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45BAA-8EB4-430C-AB9C-E6EA0FC5365B}">
      <dsp:nvSpPr>
        <dsp:cNvPr id="0" name=""/>
        <dsp:cNvSpPr/>
      </dsp:nvSpPr>
      <dsp:spPr>
        <a:xfrm>
          <a:off x="274519" y="5457010"/>
          <a:ext cx="411655" cy="1262411"/>
        </a:xfrm>
        <a:custGeom>
          <a:avLst/>
          <a:gdLst/>
          <a:ahLst/>
          <a:cxnLst/>
          <a:rect l="0" t="0" r="0" b="0"/>
          <a:pathLst>
            <a:path>
              <a:moveTo>
                <a:pt x="0" y="0"/>
              </a:moveTo>
              <a:lnTo>
                <a:pt x="0" y="1262411"/>
              </a:lnTo>
              <a:lnTo>
                <a:pt x="411655" y="1262411"/>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E7537-7941-4F26-9EFC-A2AE991BF351}">
      <dsp:nvSpPr>
        <dsp:cNvPr id="0" name=""/>
        <dsp:cNvSpPr/>
      </dsp:nvSpPr>
      <dsp:spPr>
        <a:xfrm>
          <a:off x="1326548" y="3508505"/>
          <a:ext cx="91440" cy="576318"/>
        </a:xfrm>
        <a:custGeom>
          <a:avLst/>
          <a:gdLst/>
          <a:ahLst/>
          <a:cxnLst/>
          <a:rect l="0" t="0" r="0" b="0"/>
          <a:pathLst>
            <a:path>
              <a:moveTo>
                <a:pt x="45720" y="0"/>
              </a:moveTo>
              <a:lnTo>
                <a:pt x="45720" y="576318"/>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FB50A-D482-40E5-868E-5DA014450738}">
      <dsp:nvSpPr>
        <dsp:cNvPr id="0" name=""/>
        <dsp:cNvSpPr/>
      </dsp:nvSpPr>
      <dsp:spPr>
        <a:xfrm>
          <a:off x="1326548" y="1560001"/>
          <a:ext cx="91440" cy="576318"/>
        </a:xfrm>
        <a:custGeom>
          <a:avLst/>
          <a:gdLst/>
          <a:ahLst/>
          <a:cxnLst/>
          <a:rect l="0" t="0" r="0" b="0"/>
          <a:pathLst>
            <a:path>
              <a:moveTo>
                <a:pt x="45720" y="0"/>
              </a:moveTo>
              <a:lnTo>
                <a:pt x="45720" y="576318"/>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A306E6-0348-41D3-87FF-6BA21DFF23C4}">
      <dsp:nvSpPr>
        <dsp:cNvPr id="0" name=""/>
        <dsp:cNvSpPr/>
      </dsp:nvSpPr>
      <dsp:spPr>
        <a:xfrm>
          <a:off x="82" y="187815"/>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H0 is our Null Hypothesis where the average home price is equal to X amount valuation</a:t>
          </a:r>
        </a:p>
      </dsp:txBody>
      <dsp:txXfrm>
        <a:off x="82" y="187815"/>
        <a:ext cx="2744372" cy="1372186"/>
      </dsp:txXfrm>
    </dsp:sp>
    <dsp:sp modelId="{4A73251F-4444-4E1E-9FD9-BEB3C60BF429}">
      <dsp:nvSpPr>
        <dsp:cNvPr id="0" name=""/>
        <dsp:cNvSpPr/>
      </dsp:nvSpPr>
      <dsp:spPr>
        <a:xfrm>
          <a:off x="82" y="2136319"/>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H0 is our Null Hypothesis where the mortgage interest rate is equal to Y amount valuation</a:t>
          </a:r>
        </a:p>
      </dsp:txBody>
      <dsp:txXfrm>
        <a:off x="82" y="2136319"/>
        <a:ext cx="2744372" cy="1372186"/>
      </dsp:txXfrm>
    </dsp:sp>
    <dsp:sp modelId="{D00E439E-5599-4A27-BEE6-3CED125AC392}">
      <dsp:nvSpPr>
        <dsp:cNvPr id="0" name=""/>
        <dsp:cNvSpPr/>
      </dsp:nvSpPr>
      <dsp:spPr>
        <a:xfrm>
          <a:off x="82" y="4084824"/>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H0 is our Null Hypothesis where the average home price is equal to Z amount valuation</a:t>
          </a:r>
        </a:p>
      </dsp:txBody>
      <dsp:txXfrm>
        <a:off x="82" y="4084824"/>
        <a:ext cx="2744372" cy="1372186"/>
      </dsp:txXfrm>
    </dsp:sp>
    <dsp:sp modelId="{17EDDE74-C84A-4330-B581-872CCCC9F30A}">
      <dsp:nvSpPr>
        <dsp:cNvPr id="0" name=""/>
        <dsp:cNvSpPr/>
      </dsp:nvSpPr>
      <dsp:spPr>
        <a:xfrm>
          <a:off x="686175" y="6033328"/>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H0 which is our Null Hypothesis gets added as per the granularity of our original terms of hypothesis</a:t>
          </a:r>
        </a:p>
      </dsp:txBody>
      <dsp:txXfrm>
        <a:off x="686175" y="6033328"/>
        <a:ext cx="2744372" cy="1372186"/>
      </dsp:txXfrm>
    </dsp:sp>
    <dsp:sp modelId="{7E275B4D-B471-4731-B0BB-268F20B019C5}">
      <dsp:nvSpPr>
        <dsp:cNvPr id="0" name=""/>
        <dsp:cNvSpPr/>
      </dsp:nvSpPr>
      <dsp:spPr>
        <a:xfrm>
          <a:off x="3320772" y="187815"/>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H1 is our Alternate Hypothesis where the average home price is higher than X amount valuation</a:t>
          </a:r>
        </a:p>
      </dsp:txBody>
      <dsp:txXfrm>
        <a:off x="3320772" y="187815"/>
        <a:ext cx="2744372" cy="1372186"/>
      </dsp:txXfrm>
    </dsp:sp>
    <dsp:sp modelId="{4A209CD6-4E0B-474A-A0D2-E094BB9E0DB7}">
      <dsp:nvSpPr>
        <dsp:cNvPr id="0" name=""/>
        <dsp:cNvSpPr/>
      </dsp:nvSpPr>
      <dsp:spPr>
        <a:xfrm>
          <a:off x="3320772" y="2136319"/>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H1 is our Alternate Hypothesis where the mortgage interest rate is higher than Y amount valuation</a:t>
          </a:r>
        </a:p>
      </dsp:txBody>
      <dsp:txXfrm>
        <a:off x="3320772" y="2136319"/>
        <a:ext cx="2744372" cy="1372186"/>
      </dsp:txXfrm>
    </dsp:sp>
    <dsp:sp modelId="{4D367820-6783-42D9-AB15-A97CCE1DEB70}">
      <dsp:nvSpPr>
        <dsp:cNvPr id="0" name=""/>
        <dsp:cNvSpPr/>
      </dsp:nvSpPr>
      <dsp:spPr>
        <a:xfrm>
          <a:off x="3320772" y="4084824"/>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H1 is our Alternate Hypothesis where the average home price is higher than Z amount valuation</a:t>
          </a:r>
        </a:p>
      </dsp:txBody>
      <dsp:txXfrm>
        <a:off x="3320772" y="4084824"/>
        <a:ext cx="2744372" cy="1372186"/>
      </dsp:txXfrm>
    </dsp:sp>
    <dsp:sp modelId="{016508FA-DD90-43C0-86EF-59694CB70E06}">
      <dsp:nvSpPr>
        <dsp:cNvPr id="0" name=""/>
        <dsp:cNvSpPr/>
      </dsp:nvSpPr>
      <dsp:spPr>
        <a:xfrm>
          <a:off x="4006865" y="6033328"/>
          <a:ext cx="2744372" cy="1372186"/>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H1 which is our Alternate Hypothesis gets added as well trying to reject the Null Hypothesis and conteract the terms</a:t>
          </a:r>
        </a:p>
      </dsp:txBody>
      <dsp:txXfrm>
        <a:off x="4006865" y="6033328"/>
        <a:ext cx="2744372" cy="13721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648BABD8C84721BB8DD78F32C1978E"/>
        <w:category>
          <w:name w:val="General"/>
          <w:gallery w:val="placeholder"/>
        </w:category>
        <w:types>
          <w:type w:val="bbPlcHdr"/>
        </w:types>
        <w:behaviors>
          <w:behavior w:val="content"/>
        </w:behaviors>
        <w:guid w:val="{A1F967A8-CDF4-4BDD-9C93-BB06400FF015}"/>
      </w:docPartPr>
      <w:docPartBody>
        <w:p w:rsidR="00000000" w:rsidRDefault="00673907">
          <w:pPr>
            <w:pStyle w:val="DE648BABD8C84721BB8DD78F32C1978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07"/>
    <w:rsid w:val="00673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0E70CD08134AB999333CE63923F524">
    <w:name w:val="820E70CD08134AB999333CE63923F524"/>
  </w:style>
  <w:style w:type="paragraph" w:customStyle="1" w:styleId="DE648BABD8C84721BB8DD78F32C1978E">
    <w:name w:val="DE648BABD8C84721BB8DD78F32C1978E"/>
  </w:style>
  <w:style w:type="paragraph" w:customStyle="1" w:styleId="0E5DD5DC62A040228EF50307287979AC">
    <w:name w:val="0E5DD5DC62A040228EF50307287979AC"/>
  </w:style>
  <w:style w:type="paragraph" w:customStyle="1" w:styleId="D129E1FEA05F4FBFB8D46A491605AB70">
    <w:name w:val="D129E1FEA05F4FBFB8D46A491605AB70"/>
  </w:style>
  <w:style w:type="paragraph" w:customStyle="1" w:styleId="F15C6B12B9BA40C19CC997D402FA4309">
    <w:name w:val="F15C6B12B9BA40C19CC997D402FA4309"/>
  </w:style>
  <w:style w:type="paragraph" w:customStyle="1" w:styleId="EAD12778228F4E7B88772722D12C0832">
    <w:name w:val="EAD12778228F4E7B88772722D12C0832"/>
  </w:style>
  <w:style w:type="character" w:customStyle="1" w:styleId="Heading4Char">
    <w:name w:val="Heading 4 Char"/>
    <w:basedOn w:val="DefaultParagraphFont"/>
    <w:link w:val="Heading4"/>
    <w:uiPriority w:val="3"/>
    <w:rPr>
      <w:rFonts w:eastAsiaTheme="majorEastAsia" w:cstheme="majorBidi"/>
      <w:iCs/>
      <w:color w:val="4472C4" w:themeColor="accent1"/>
      <w:sz w:val="30"/>
      <w:szCs w:val="24"/>
      <w:lang w:val="en-US" w:eastAsia="en-US"/>
    </w:rPr>
  </w:style>
  <w:style w:type="paragraph" w:customStyle="1" w:styleId="8E8815F8D0E24F26B80E9DCA2DCCB6A3">
    <w:name w:val="8E8815F8D0E24F26B80E9DCA2DCCB6A3"/>
  </w:style>
  <w:style w:type="paragraph" w:customStyle="1" w:styleId="88141174676A40C385BEF05BD11F5F99">
    <w:name w:val="88141174676A40C385BEF05BD11F5F99"/>
  </w:style>
  <w:style w:type="paragraph" w:customStyle="1" w:styleId="Text">
    <w:name w:val="Text"/>
    <w:basedOn w:val="Normal"/>
    <w:uiPriority w:val="5"/>
    <w:qFormat/>
    <w:pPr>
      <w:spacing w:after="0" w:line="216" w:lineRule="auto"/>
    </w:pPr>
    <w:rPr>
      <w:rFonts w:eastAsiaTheme="minorHAnsi"/>
      <w:color w:val="4472C4" w:themeColor="accent1"/>
      <w:sz w:val="28"/>
      <w:szCs w:val="24"/>
      <w:lang w:val="en-US" w:eastAsia="en-US"/>
    </w:rPr>
  </w:style>
  <w:style w:type="paragraph" w:customStyle="1" w:styleId="B6140D6DF2744B8C82346B5E33849EC1">
    <w:name w:val="B6140D6DF2744B8C82346B5E33849EC1"/>
  </w:style>
  <w:style w:type="paragraph" w:customStyle="1" w:styleId="60A757C4E804401484E74CE53BB638F5">
    <w:name w:val="60A757C4E804401484E74CE53BB638F5"/>
  </w:style>
  <w:style w:type="paragraph" w:customStyle="1" w:styleId="F0D79858FAAC4289A2840861A4426DCE">
    <w:name w:val="F0D79858FAAC4289A2840861A4426DCE"/>
  </w:style>
  <w:style w:type="paragraph" w:customStyle="1" w:styleId="9F0B849B50C6433B8BC09439695FE1B7">
    <w:name w:val="9F0B849B50C6433B8BC09439695FE1B7"/>
  </w:style>
  <w:style w:type="paragraph" w:customStyle="1" w:styleId="16353DA9ADFC4B19A90411847A373077">
    <w:name w:val="16353DA9ADFC4B19A90411847A373077"/>
  </w:style>
  <w:style w:type="paragraph" w:customStyle="1" w:styleId="A9FACE03B2CD44028A0634B91929532A">
    <w:name w:val="A9FACE03B2CD44028A0634B91929532A"/>
  </w:style>
  <w:style w:type="paragraph" w:customStyle="1" w:styleId="E5641F558183446FA3DBA9E995FC03B6">
    <w:name w:val="E5641F558183446FA3DBA9E995FC03B6"/>
  </w:style>
  <w:style w:type="paragraph" w:styleId="Quote">
    <w:name w:val="Quote"/>
    <w:basedOn w:val="Normal"/>
    <w:next w:val="Normal"/>
    <w:link w:val="QuoteChar"/>
    <w:uiPriority w:val="29"/>
    <w:qFormat/>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0F263C" w:themeColor="accent5" w:themeShade="40"/>
      <w:sz w:val="76"/>
      <w:szCs w:val="24"/>
      <w:lang w:val="en-US" w:eastAsia="en-US"/>
    </w:rPr>
  </w:style>
  <w:style w:type="paragraph" w:customStyle="1" w:styleId="EF7FAADB80074C9AB5761E2512E0D24A">
    <w:name w:val="EF7FAADB80074C9AB5761E2512E0D24A"/>
  </w:style>
  <w:style w:type="paragraph" w:customStyle="1" w:styleId="CE36516A35B740AF962AB106AD58CD8E">
    <w:name w:val="CE36516A35B740AF962AB106AD58C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D41B78-7E63-496D-83E1-3DE68B69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14</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2022-07-19T12:42:00Z</dcterms:created>
  <dcterms:modified xsi:type="dcterms:W3CDTF">2022-07-20T02:39:00Z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